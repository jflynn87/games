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CFD3" w14:textId="3078ACB4" w:rsidR="0033008B" w:rsidRDefault="0033008B"/>
    <w:tbl>
      <w:tblPr>
        <w:tblW w:w="1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BD0B9B" w:rsidRPr="004B64D3" w14:paraId="587F2289" w14:textId="77777777" w:rsidTr="00C11169">
        <w:trPr>
          <w:trHeight w:val="593"/>
          <w:jc w:val="center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115" w:type="dxa"/>
            </w:tcMar>
          </w:tcPr>
          <w:p w14:paraId="41F01D77" w14:textId="77777777" w:rsidR="007637D4" w:rsidRDefault="00A16D01" w:rsidP="00285E27">
            <w:pPr>
              <w:pStyle w:val="Heading2"/>
              <w:rPr>
                <w:b w:val="0"/>
                <w:bCs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 w:rsidR="00262F71">
              <w:t xml:space="preserve"> </w:t>
            </w:r>
          </w:p>
          <w:p w14:paraId="670B89D9" w14:textId="19D69B58" w:rsidR="00262F71" w:rsidRPr="00262F71" w:rsidRDefault="00397130" w:rsidP="00285E27">
            <w:pPr>
              <w:pStyle w:val="Heading2"/>
            </w:pPr>
            <w:r>
              <w:t>12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40B42C83" w14:textId="4AFF9F4D" w:rsidR="00BD0B9B" w:rsidRPr="004B64D3" w:rsidRDefault="00D4140E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5B1C7FE5" w14:textId="43E88EEE" w:rsidR="00BD0B9B" w:rsidRPr="004B64D3" w:rsidRDefault="00D4140E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635A04" w14:textId="21824F62" w:rsidR="00BD0B9B" w:rsidRPr="004B64D3" w:rsidRDefault="003F7D04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</w:t>
            </w:r>
            <w:r w:rsidR="00D4140E">
              <w:rPr>
                <w:rFonts w:ascii="Arial Narrow" w:hAnsi="Arial Narrow"/>
                <w:b/>
                <w:sz w:val="16"/>
                <w:szCs w:val="16"/>
                <w:u w:val="single"/>
              </w:rPr>
              <w:t>LUKE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8145E3" w14:textId="7710590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62E7CF" w14:textId="350C44DB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WHEEL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63E1F0" w14:textId="0089D48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DFAA0E" w14:textId="76BC8799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8B83D9" w14:textId="370FF03F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4DEE7B" w14:textId="0C090E1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C2A592" w14:textId="2EB64E6A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56B76C" w14:textId="44436BDC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7547F" w14:textId="60FC734C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150B3" w14:textId="4FE1F2EB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819E39" w14:textId="1F78BD0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59FB737" w14:textId="745BAFC4" w:rsidR="00CF7C33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448FE6" w14:textId="0F7374C7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LEFTY</w:t>
            </w:r>
            <w:r w:rsidR="0038208B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 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13902" w14:textId="0C550714" w:rsidR="00BD0B9B" w:rsidRPr="001C5590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4BC05" w14:textId="40DB14B3" w:rsidR="00BD0B9B" w:rsidRPr="001C5590" w:rsidRDefault="00CD6C25" w:rsidP="00BD0B9B">
            <w:pPr>
              <w:pStyle w:val="Heading2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SIEG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DF1CB" w14:textId="1E3C9958" w:rsidR="00BD0B9B" w:rsidRPr="00554609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21DAC1" w14:textId="598C307B" w:rsidR="0038208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1E810" w14:textId="0FECE079" w:rsidR="00BD0B9B" w:rsidRPr="004B64D3" w:rsidRDefault="00534B7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C0B8BB" w14:textId="38AC2E94" w:rsidR="00BD0B9B" w:rsidRPr="00554609" w:rsidRDefault="00B847FD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7BAEC8" w14:textId="743A8F58" w:rsidR="00BD0B9B" w:rsidRPr="00554609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D081E" w14:textId="4840E5C1" w:rsidR="00BD0B9B" w:rsidRPr="004B64D3" w:rsidRDefault="00467E9C" w:rsidP="00BD0B9B">
            <w:pPr>
              <w:pStyle w:val="Heading1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D6275" w14:textId="6D01ACA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96EA23" w14:textId="34E1B2A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ESPN   PALS</w:t>
            </w:r>
            <w:r w:rsidR="00B65B81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0D11" w14:textId="77777777" w:rsidR="00BD0B9B" w:rsidRPr="004B64D3" w:rsidRDefault="00BD0B9B" w:rsidP="00BD0B9B">
            <w:pPr>
              <w:pStyle w:val="Heading2"/>
              <w:rPr>
                <w:rFonts w:ascii="Arial Narrow" w:hAnsi="Arial Narrow"/>
                <w:szCs w:val="16"/>
              </w:rPr>
            </w:pPr>
          </w:p>
        </w:tc>
      </w:tr>
      <w:tr w:rsidR="002B5E9C" w:rsidRPr="004B64D3" w14:paraId="0908D034" w14:textId="77777777" w:rsidTr="00E122DF">
        <w:trPr>
          <w:trHeight w:val="440"/>
          <w:jc w:val="center"/>
        </w:trPr>
        <w:tc>
          <w:tcPr>
            <w:tcW w:w="430" w:type="dxa"/>
            <w:tcBorders>
              <w:top w:val="nil"/>
            </w:tcBorders>
            <w:tcMar>
              <w:left w:w="115" w:type="dxa"/>
              <w:right w:w="115" w:type="dxa"/>
            </w:tcMar>
          </w:tcPr>
          <w:p w14:paraId="205CC80D" w14:textId="77777777" w:rsidR="002B5E9C" w:rsidRPr="004B64D3" w:rsidRDefault="002B5E9C" w:rsidP="002B5E9C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32B035" w14:textId="77871F8C" w:rsidR="002B5E9C" w:rsidRPr="004B64D3" w:rsidRDefault="000D7C70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9EC74D" w14:textId="6BF7F89D" w:rsidR="002B5E9C" w:rsidRPr="004B64D3" w:rsidRDefault="00401FBE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0E450" w14:textId="25D31AAA" w:rsidR="002B5E9C" w:rsidRPr="004B64D3" w:rsidRDefault="000B5312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5396F8" w14:textId="6D748ECD" w:rsidR="002B5E9C" w:rsidRPr="004B64D3" w:rsidRDefault="008347ED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D393FE" w14:textId="650D75C5" w:rsidR="002B5E9C" w:rsidRPr="004B64D3" w:rsidRDefault="00CA76DE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E14055" w14:textId="6242B591" w:rsidR="002B5E9C" w:rsidRPr="004B64D3" w:rsidRDefault="005070F7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DB42C" w14:textId="415DB399" w:rsidR="002B5E9C" w:rsidRPr="004B64D3" w:rsidRDefault="002469A2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5FE22" w14:textId="5999F21C" w:rsidR="002B5E9C" w:rsidRPr="004B64D3" w:rsidRDefault="006F51E1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134BD2" w14:textId="59122DDF" w:rsidR="002B5E9C" w:rsidRPr="004B64D3" w:rsidRDefault="00397130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509F98" w14:textId="049A7A49" w:rsidR="002B5E9C" w:rsidRPr="004B64D3" w:rsidRDefault="00075D8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737B4" w14:textId="593ABDF2" w:rsidR="002B5E9C" w:rsidRPr="004B64D3" w:rsidRDefault="00DB021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F0B1AF" w14:textId="04D6BB6A" w:rsidR="002B5E9C" w:rsidRPr="004B64D3" w:rsidRDefault="00665F6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D5061" w14:textId="76EA4FFA" w:rsidR="002B5E9C" w:rsidRPr="004B64D3" w:rsidRDefault="008347ED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8617D7E" w14:textId="5F7EF682" w:rsidR="002B5E9C" w:rsidRPr="004B64D3" w:rsidRDefault="008347ED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1825F6" w14:textId="38BD0797" w:rsidR="002B5E9C" w:rsidRPr="004B64D3" w:rsidRDefault="004E30B0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52A62" w14:textId="425A03DF" w:rsidR="002B5E9C" w:rsidRPr="001C5590" w:rsidRDefault="009F278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7A72D" w14:textId="53ED34EA" w:rsidR="002B5E9C" w:rsidRPr="001C5590" w:rsidRDefault="003016D3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53E51" w14:textId="4F2A38CA" w:rsidR="002B5E9C" w:rsidRPr="00554609" w:rsidRDefault="00AE1633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348283" w14:textId="12404A9B" w:rsidR="002B5E9C" w:rsidRPr="004B64D3" w:rsidRDefault="009A5917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7FDAAB" w14:textId="25CAF967" w:rsidR="002B5E9C" w:rsidRPr="004B64D3" w:rsidRDefault="00BA105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F4AE5C" w14:textId="1B13E886" w:rsidR="002B5E9C" w:rsidRPr="00554609" w:rsidRDefault="00665BBF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D1C9E7" w14:textId="139B0F01" w:rsidR="002B5E9C" w:rsidRPr="004B64D3" w:rsidRDefault="00322BE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3B6B85" w14:textId="3D9656ED" w:rsidR="002B5E9C" w:rsidRPr="004B64D3" w:rsidRDefault="004E30B0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8CDE4" w14:textId="414FA878" w:rsidR="002B5E9C" w:rsidRPr="004B64D3" w:rsidRDefault="004E30B0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1F9857" w14:textId="6571EAD8" w:rsidR="002B5E9C" w:rsidRPr="00AA5E22" w:rsidRDefault="00057D54" w:rsidP="002B5E9C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242CC0" w14:textId="0E4C850C" w:rsidR="002B5E9C" w:rsidRPr="00AA5E22" w:rsidRDefault="006653A1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5B837" w14:textId="5108B325" w:rsidR="002B5E9C" w:rsidRPr="004B64D3" w:rsidRDefault="009E2B8D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</w:tr>
      <w:tr w:rsidR="002B5E9C" w:rsidRPr="004B64D3" w14:paraId="51623E30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28138A" w14:textId="77777777" w:rsidR="002B5E9C" w:rsidRPr="004B64D3" w:rsidRDefault="002B5E9C" w:rsidP="002B5E9C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254E6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FFC523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A916D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E9E7E7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72529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D69A16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1F8CF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130D98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FD456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B66D1" w14:textId="19EA43BC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842BF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97FDA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EB7FE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95D72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A87D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948AC" w14:textId="77777777" w:rsidR="002B5E9C" w:rsidRPr="001C5590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95CFF8" w14:textId="77777777" w:rsidR="002B5E9C" w:rsidRPr="001C5590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581CA1" w14:textId="77777777" w:rsidR="002B5E9C" w:rsidRPr="00554609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4DE4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BF1F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2EEEF9" w14:textId="77777777" w:rsidR="002B5E9C" w:rsidRPr="00554609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92703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E6E85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6B023E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1C010" w14:textId="77777777" w:rsidR="002B5E9C" w:rsidRPr="00AA5E22" w:rsidRDefault="002B5E9C" w:rsidP="002B5E9C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207BE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FED5F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307AE255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0F887C3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C04D6F" w14:textId="15D23992" w:rsidR="00246DB8" w:rsidRDefault="000D7C7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  <w:p w14:paraId="6E4A8081" w14:textId="3283F7A5" w:rsidR="00285E27" w:rsidRPr="004B64D3" w:rsidRDefault="00285E2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30C03C" w14:textId="23099054" w:rsidR="00246DB8" w:rsidRPr="004B64D3" w:rsidRDefault="00401FB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4BA2E0" w14:textId="2EB2B304" w:rsidR="00246DB8" w:rsidRPr="004B64D3" w:rsidRDefault="000B531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B4467C" w14:textId="2B973008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0FE74" w14:textId="506C045F" w:rsidR="00246DB8" w:rsidRPr="004B64D3" w:rsidRDefault="00CA76D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2E8833" w14:textId="343C6C4B" w:rsidR="00246DB8" w:rsidRPr="004B64D3" w:rsidRDefault="005070F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2BE120" w14:textId="42BFC7FA" w:rsidR="00246DB8" w:rsidRPr="004B64D3" w:rsidRDefault="002469A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683EDF" w14:textId="01E9F45E" w:rsidR="00246DB8" w:rsidRPr="004B64D3" w:rsidRDefault="006F51E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40DE56" w14:textId="2976B8FA" w:rsidR="00246DB8" w:rsidRPr="004B64D3" w:rsidRDefault="0039713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9E3D51" w14:textId="3551E8E2" w:rsidR="00246DB8" w:rsidRPr="004B64D3" w:rsidRDefault="00075D8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32F7B" w14:textId="3D95E195" w:rsidR="00246DB8" w:rsidRPr="004B64D3" w:rsidRDefault="00DB02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616EDB" w14:textId="3CE07852" w:rsidR="00246DB8" w:rsidRPr="004B64D3" w:rsidRDefault="00665F6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940F" w14:textId="160B2DEC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BCAEEC0" w14:textId="24C3BAB6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35F36C" w14:textId="46D90445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C84E7F" w14:textId="12536512" w:rsidR="00246DB8" w:rsidRPr="001C5590" w:rsidRDefault="009F278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85D4B" w14:textId="4E13D0A5" w:rsidR="00246DB8" w:rsidRPr="001C5590" w:rsidRDefault="003016D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9FC316" w14:textId="21D18C94" w:rsidR="00246DB8" w:rsidRPr="00554609" w:rsidRDefault="00AE163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0C0FB6" w14:textId="477ADE8C" w:rsidR="00246DB8" w:rsidRPr="004B64D3" w:rsidRDefault="009A591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C3A876" w14:textId="76CEBCC1" w:rsidR="00246DB8" w:rsidRPr="004B64D3" w:rsidRDefault="00BA105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228DB5" w14:textId="65CC1699" w:rsidR="00246DB8" w:rsidRPr="00554609" w:rsidRDefault="00665BB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A3469A" w14:textId="3E9B5DC6" w:rsidR="00246DB8" w:rsidRPr="004B64D3" w:rsidRDefault="00322BE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D8405C" w14:textId="4B91A06F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9EF06" w14:textId="27FECAA1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39EB6" w14:textId="5E4B46E5" w:rsidR="00246DB8" w:rsidRPr="00AA5E22" w:rsidRDefault="00057D54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C6451" w14:textId="2898DDCD" w:rsidR="00246DB8" w:rsidRPr="004B64D3" w:rsidRDefault="006653A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9133BE" w14:textId="438685ED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</w:tr>
      <w:tr w:rsidR="00246DB8" w:rsidRPr="004B64D3" w14:paraId="0E500EE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499657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19820A" w14:textId="582577F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E8BF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6CE78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C4EC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6850C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EF228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0C7F2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7669B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2389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1F229" w14:textId="47712893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4120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241ED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C0BDF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2451AC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2120E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82B3D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9F9D99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6DD9A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4320F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55CE3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D536A7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E654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F5E7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F875C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BAFCF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24617B" w14:textId="2C09882E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BC77E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3CE95CC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05808FC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7D3D7" w14:textId="3CF74552" w:rsidR="00246DB8" w:rsidRDefault="000D7C7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  <w:p w14:paraId="6A5D1DF0" w14:textId="031A71AE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526917" w14:textId="40F2B291" w:rsidR="00246DB8" w:rsidRPr="004B64D3" w:rsidRDefault="00401FB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65639" w14:textId="188A7054" w:rsidR="00246DB8" w:rsidRPr="004B64D3" w:rsidRDefault="000B531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768B65" w14:textId="621A6990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CE6E7F" w14:textId="5AF08960" w:rsidR="00246DB8" w:rsidRPr="004B64D3" w:rsidRDefault="00CA76D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71B896" w14:textId="0D135350" w:rsidR="00246DB8" w:rsidRPr="004B64D3" w:rsidRDefault="005070F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2F9AE" w14:textId="5267A207" w:rsidR="00246DB8" w:rsidRPr="004B64D3" w:rsidRDefault="002469A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161FA" w14:textId="0750659C" w:rsidR="00246DB8" w:rsidRPr="004B64D3" w:rsidRDefault="006F51E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487E86" w14:textId="4AA3170D" w:rsidR="00246DB8" w:rsidRPr="004B64D3" w:rsidRDefault="0039713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AB831" w14:textId="225FFFF1" w:rsidR="00246DB8" w:rsidRPr="004B64D3" w:rsidRDefault="00075D8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E8FDA7" w14:textId="39FBD47D" w:rsidR="00246DB8" w:rsidRPr="004B64D3" w:rsidRDefault="00DB02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57BEF1" w14:textId="0A74BF14" w:rsidR="00246DB8" w:rsidRPr="004B64D3" w:rsidRDefault="00665F6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50422" w14:textId="45ED7334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6BC6B5D" w14:textId="03DE97A9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6F8E8D" w14:textId="0E85B1CC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BC80CD" w14:textId="24591BF6" w:rsidR="00246DB8" w:rsidRPr="001C5590" w:rsidRDefault="009F278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A6208D" w14:textId="69382966" w:rsidR="00246DB8" w:rsidRPr="001C5590" w:rsidRDefault="003016D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3B8029" w14:textId="7F0AD284" w:rsidR="00246DB8" w:rsidRPr="00554609" w:rsidRDefault="00AE163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B094E9" w14:textId="4FB86A37" w:rsidR="00246DB8" w:rsidRPr="004B64D3" w:rsidRDefault="009A591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D9DB0" w14:textId="742C3E3B" w:rsidR="00246DB8" w:rsidRPr="004B64D3" w:rsidRDefault="00BA105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74A45" w14:textId="618BD514" w:rsidR="00246DB8" w:rsidRPr="00554609" w:rsidRDefault="00665BB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D91108" w14:textId="6969488C" w:rsidR="00246DB8" w:rsidRPr="004B64D3" w:rsidRDefault="00322BE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F432F" w14:textId="2CC4901A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7155C3" w14:textId="74B03D74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4050F" w14:textId="08EBA4A6" w:rsidR="00246DB8" w:rsidRPr="00AA5E22" w:rsidRDefault="00057D54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30DE2" w14:textId="0B81BD0B" w:rsidR="00246DB8" w:rsidRPr="004B64D3" w:rsidRDefault="006653A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84D45" w14:textId="37A272E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</w:tr>
      <w:tr w:rsidR="00246DB8" w:rsidRPr="004B64D3" w14:paraId="39726E07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99434A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75789" w14:textId="40242AE5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A5DA9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BFB90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2B44F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2CE9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5CA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C79A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13814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53BF4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D3CD7" w14:textId="19921C4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73D33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7B511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2539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ADB44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9DB5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906063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E9042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80E2B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8706F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2DBD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58A417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9BF02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58F44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A098D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67C5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DDA71D" w14:textId="724399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0E65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79CC3E78" w14:textId="77777777" w:rsidTr="00B77B85">
        <w:trPr>
          <w:trHeight w:val="26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F3E046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EFE68D" w14:textId="752B25DD" w:rsidR="00246DB8" w:rsidRDefault="000D7C7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  <w:p w14:paraId="396C7249" w14:textId="61559970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923CD" w14:textId="39B94C87" w:rsidR="00246DB8" w:rsidRPr="004B64D3" w:rsidRDefault="00401FB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8F3BAD" w14:textId="1204121F" w:rsidR="00246DB8" w:rsidRPr="004B64D3" w:rsidRDefault="000B531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12B46" w14:textId="2A509E2B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5E495" w14:textId="58D3120C" w:rsidR="00246DB8" w:rsidRPr="004B64D3" w:rsidRDefault="00CA76D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F2542" w14:textId="396FE447" w:rsidR="00246DB8" w:rsidRPr="004B64D3" w:rsidRDefault="005070F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53C01" w14:textId="6CBFC912" w:rsidR="00246DB8" w:rsidRPr="004B64D3" w:rsidRDefault="002469A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8BC2EA" w14:textId="3256D2A3" w:rsidR="00246DB8" w:rsidRPr="004B64D3" w:rsidRDefault="006F51E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C1489A" w14:textId="6DB82B75" w:rsidR="00246DB8" w:rsidRPr="004B64D3" w:rsidRDefault="0039713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0AFB42" w14:textId="57EA9239" w:rsidR="00246DB8" w:rsidRPr="004B64D3" w:rsidRDefault="00075D8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55FF79" w14:textId="0D13A491" w:rsidR="00246DB8" w:rsidRPr="004B64D3" w:rsidRDefault="00DB02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369F66" w14:textId="3BD31B36" w:rsidR="00246DB8" w:rsidRPr="004B64D3" w:rsidRDefault="00665F6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8DC8BF" w14:textId="41695BC5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5B262D" w14:textId="0D6CE313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D43735" w14:textId="3A0293B6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6C233" w14:textId="09927D98" w:rsidR="00246DB8" w:rsidRPr="001C5590" w:rsidRDefault="009F278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4DF1E" w14:textId="2A9917A1" w:rsidR="00246DB8" w:rsidRPr="001C5590" w:rsidRDefault="003016D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D04B66" w14:textId="5D3B2077" w:rsidR="00246DB8" w:rsidRPr="00554609" w:rsidRDefault="00AE163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E98F86" w14:textId="70CF9326" w:rsidR="00246DB8" w:rsidRPr="004B64D3" w:rsidRDefault="009A591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3F11B" w14:textId="605C6307" w:rsidR="00246DB8" w:rsidRPr="004B64D3" w:rsidRDefault="00BA105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B56218" w14:textId="4C7A56E0" w:rsidR="00246DB8" w:rsidRPr="00554609" w:rsidRDefault="00665BB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80D88F" w14:textId="071117FA" w:rsidR="00246DB8" w:rsidRPr="004B64D3" w:rsidRDefault="00322BE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00B55F" w14:textId="0BD8FDC1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AF780" w14:textId="28328979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591E3" w14:textId="53182588" w:rsidR="00246DB8" w:rsidRPr="00AA5E22" w:rsidRDefault="00057D54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2A87A2" w14:textId="0B3E11FC" w:rsidR="00246DB8" w:rsidRPr="004B64D3" w:rsidRDefault="006653A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A22758" w14:textId="357396DC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</w:tr>
      <w:tr w:rsidR="00246DB8" w:rsidRPr="004B64D3" w14:paraId="0364080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B858A31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13325F" w14:textId="13E42101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8045A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FDA52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B6E3C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4D0BC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C8C96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E22ED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2B7BB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37041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A5A01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FB0D6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E4F6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7A2A7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2BB181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9787B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3F3AA6" w14:textId="4C1736B3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B9B5D1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80DFA6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10E38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F4C3F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F07D2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ABA70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33C10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812E1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0E90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85547F" w14:textId="4B819DE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07701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1CD1E85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F950767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49D4DC" w14:textId="13588FA4" w:rsidR="00246DB8" w:rsidRDefault="000D7C7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  <w:p w14:paraId="4277B89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F23DD3" w14:textId="14B9A772" w:rsidR="00246DB8" w:rsidRPr="004B64D3" w:rsidRDefault="00401FB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A8984" w14:textId="4137ED4D" w:rsidR="00246DB8" w:rsidRPr="004B64D3" w:rsidRDefault="000B531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A59D5" w14:textId="71D09DD4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1501CB" w14:textId="34683EF6" w:rsidR="00246DB8" w:rsidRPr="004B64D3" w:rsidRDefault="00CA76D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2922E" w14:textId="149544D2" w:rsidR="00246DB8" w:rsidRPr="004B64D3" w:rsidRDefault="005070F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DEA27C" w14:textId="1491B246" w:rsidR="00246DB8" w:rsidRPr="004B64D3" w:rsidRDefault="002469A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0C5C98" w14:textId="47DB9431" w:rsidR="00246DB8" w:rsidRPr="004B64D3" w:rsidRDefault="006F51E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8FC1F" w14:textId="4D680A42" w:rsidR="00246DB8" w:rsidRPr="004B64D3" w:rsidRDefault="0039713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FD2759" w14:textId="5CF86E18" w:rsidR="00246DB8" w:rsidRPr="004B64D3" w:rsidRDefault="00075D8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DB655C" w14:textId="459D0A65" w:rsidR="00246DB8" w:rsidRPr="004B64D3" w:rsidRDefault="00DB02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CC6712" w14:textId="2CC7C242" w:rsidR="00246DB8" w:rsidRPr="004B64D3" w:rsidRDefault="00665F6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9ADF8C" w14:textId="01F27228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D7EFF09" w14:textId="254FF79E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ADBCD" w14:textId="0FE9743A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9F3803" w14:textId="53E8DFCC" w:rsidR="00246DB8" w:rsidRPr="001C5590" w:rsidRDefault="009F278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34C4B3" w14:textId="4E2C52B4" w:rsidR="00246DB8" w:rsidRPr="001C5590" w:rsidRDefault="003016D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6AD960" w14:textId="405961A7" w:rsidR="00246DB8" w:rsidRPr="00554609" w:rsidRDefault="00AE163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220340" w14:textId="664D0A78" w:rsidR="00246DB8" w:rsidRPr="004B64D3" w:rsidRDefault="009A591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3A41C" w14:textId="534FFEA6" w:rsidR="00246DB8" w:rsidRPr="004B64D3" w:rsidRDefault="00BA105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BBBBC" w14:textId="0C63BDD3" w:rsidR="00246DB8" w:rsidRPr="00554609" w:rsidRDefault="00665BB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FDF4FC" w14:textId="35D181A0" w:rsidR="00246DB8" w:rsidRPr="004B64D3" w:rsidRDefault="00322BE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AC51A5" w14:textId="1E8B9375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50894" w14:textId="35D0A406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E6BCE1" w14:textId="6064B935" w:rsidR="00246DB8" w:rsidRPr="00AA5E22" w:rsidRDefault="00057D54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8D68A" w14:textId="6744B2DB" w:rsidR="00246DB8" w:rsidRPr="004B64D3" w:rsidRDefault="006653A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B1498" w14:textId="7E8A8690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</w:tr>
      <w:tr w:rsidR="00246DB8" w:rsidRPr="004B64D3" w14:paraId="0C24256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BBC6E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08ABD8" w14:textId="301232F9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535D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E5D2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987D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CD7D6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4FBB2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B4A2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E9114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490A2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7D5A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6B82A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80934B" w14:textId="70901D23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6E6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15C1EB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2570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A067A7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B5448B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1337E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5581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22224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A048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DC060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139A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6D8B1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7DDFE1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026B38" w14:textId="6E7A0EDE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D80AD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703187E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1BCD290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E6C3D8" w14:textId="478B3FE6" w:rsidR="00246DB8" w:rsidRDefault="000D7C7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  <w:p w14:paraId="66F3EDAA" w14:textId="5D040B84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17570" w14:textId="31597012" w:rsidR="00246DB8" w:rsidRPr="004B64D3" w:rsidRDefault="00401FB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332BFE" w14:textId="19978C1A" w:rsidR="00246DB8" w:rsidRPr="004B64D3" w:rsidRDefault="000B531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2B951B" w14:textId="6B43AF6C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3DA84" w14:textId="1E442CB9" w:rsidR="00246DB8" w:rsidRPr="004B64D3" w:rsidRDefault="00CA76DE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E2CC26" w14:textId="3D7DFBA3" w:rsidR="00246DB8" w:rsidRPr="004B64D3" w:rsidRDefault="005070F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BEB19D" w14:textId="3470EF49" w:rsidR="00246DB8" w:rsidRPr="004B64D3" w:rsidRDefault="002469A2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0856A" w14:textId="4DD0F65A" w:rsidR="00246DB8" w:rsidRPr="004B64D3" w:rsidRDefault="006F51E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B01E2" w14:textId="2B5E6F67" w:rsidR="00246DB8" w:rsidRPr="004B64D3" w:rsidRDefault="0039713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414CB" w14:textId="41A4834F" w:rsidR="00246DB8" w:rsidRPr="004B64D3" w:rsidRDefault="00075D8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E737C" w14:textId="34A4959D" w:rsidR="00246DB8" w:rsidRPr="004B64D3" w:rsidRDefault="00DB02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411750" w14:textId="06741713" w:rsidR="00246DB8" w:rsidRPr="004B64D3" w:rsidRDefault="00665F6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284BE8" w14:textId="4D1216FC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3F4AFDE" w14:textId="07DB2638" w:rsidR="00246DB8" w:rsidRPr="004B64D3" w:rsidRDefault="008347ED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0B8E0B" w14:textId="0A1C9703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53741" w14:textId="27DE7C10" w:rsidR="00246DB8" w:rsidRPr="001C5590" w:rsidRDefault="009F278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8ACF" w14:textId="156DADB7" w:rsidR="00246DB8" w:rsidRPr="001C5590" w:rsidRDefault="003016D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B0B00" w14:textId="40041723" w:rsidR="00246DB8" w:rsidRPr="00554609" w:rsidRDefault="00AE1633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81FD1B" w14:textId="34978C90" w:rsidR="00246DB8" w:rsidRPr="004B64D3" w:rsidRDefault="009A591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D7C342" w14:textId="3EE910DA" w:rsidR="00246DB8" w:rsidRPr="004B64D3" w:rsidRDefault="00BA105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6A9BA2" w14:textId="6975F116" w:rsidR="00246DB8" w:rsidRPr="00554609" w:rsidRDefault="00665BB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E17BD5" w14:textId="4166AC9E" w:rsidR="00246DB8" w:rsidRPr="004B64D3" w:rsidRDefault="00322BE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585606" w14:textId="6BA4A7C6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E8EE23" w14:textId="20315572" w:rsidR="00246DB8" w:rsidRPr="004B64D3" w:rsidRDefault="004E30B0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0489E8" w14:textId="13220830" w:rsidR="00246DB8" w:rsidRPr="00AA5E22" w:rsidRDefault="00057D54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B7746" w14:textId="518E723F" w:rsidR="00246DB8" w:rsidRPr="004B64D3" w:rsidRDefault="006653A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BAB26" w14:textId="2F85344B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</w:tr>
      <w:tr w:rsidR="00246DB8" w:rsidRPr="004B64D3" w14:paraId="75FD22B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736899F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6C4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29DA7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AF7AF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D779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B1296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F317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684C5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445C8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D604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82AD7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4481A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2F711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131FE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BBCDD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5752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FCE350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9608F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A286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1C410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73B9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6542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7CB9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D93A4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D0C3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EA2E5D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0168D9" w14:textId="58ABBD3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20161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272065FE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B2A7C2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25812" w14:textId="441F32AC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  <w:p w14:paraId="67127255" w14:textId="20FEE6A0" w:rsidR="00285E27" w:rsidRPr="004B64D3" w:rsidRDefault="00285E2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90A02" w14:textId="4F2D2A18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C1D47A" w14:textId="65E66EDA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13FC9" w14:textId="1EADA12C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F8D857" w14:textId="38748861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903EAC" w14:textId="252B83C5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C127BF" w14:textId="50810B1F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1EAD5E" w14:textId="6487B50F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DC6F7" w14:textId="60E48BB2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F6C713" w14:textId="5F4E3973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3FF978" w14:textId="290C8878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25B12" w14:textId="2EA5F71D" w:rsidR="001245EA" w:rsidRPr="004B64D3" w:rsidRDefault="00665F6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7C795D" w14:textId="4A08B311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48A4A0" w14:textId="7D55E032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E05EAC" w14:textId="05D9FB93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9CD071" w14:textId="1D4A3B52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F53E5D" w14:textId="2BAE15A8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66249" w14:textId="77F880E3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53E99" w14:textId="34F84A87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CF3046" w14:textId="0E386047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7BCC37" w14:textId="6CAEC3FD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62B34" w14:textId="1AF90CE8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C43FD5" w14:textId="26C54095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D1B555" w14:textId="1FA7B309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264763" w14:textId="1BA0DC6D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D5BB6" w14:textId="60C1A9EF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4182E" w14:textId="74D61EF8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</w:tr>
      <w:tr w:rsidR="001245EA" w:rsidRPr="004B64D3" w14:paraId="52858817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0F58D7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4150C0" w14:textId="620F496A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C3778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CDE64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077F5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AE09A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B3F5B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E78A3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AD193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AC712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7CA9E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8F9FA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EC5FC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22F8D0" w14:textId="5F0142D3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FAFFAC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4C5D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969443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28902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EF42E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BA7C7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6202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4C24C0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AB68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A8947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52B2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65ED75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37D5D" w14:textId="050EDD52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FD4D27" w14:textId="1F867428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420E2F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7C2B9A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598A65" w14:textId="7BE7BB56" w:rsidR="001245EA" w:rsidRPr="004B64D3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  <w:p w14:paraId="6A1F2426" w14:textId="6E522233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BAAF61" w14:textId="12B4C678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F374" w14:textId="54377DE1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169377" w14:textId="060CCDDC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240C68" w14:textId="69A0BC8A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FCB2E4" w14:textId="116AD118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7CF1D" w14:textId="01947DBB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14FCC" w14:textId="4539DC89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DF0ACB" w14:textId="3AD01E3B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DE4BC" w14:textId="56FEE31E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2CFC14" w14:textId="60DC34AA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CF67CD" w14:textId="3005EAC1" w:rsidR="001245EA" w:rsidRPr="004B64D3" w:rsidRDefault="00665F6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E09D2" w14:textId="4ACA64C6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05BC222" w14:textId="6286E4A9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339481" w14:textId="1694F3B2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D4DFF8" w14:textId="43D27388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A11566" w14:textId="50818F25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978A" w14:textId="1375893E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C8466D" w14:textId="344FEB32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428D67" w14:textId="23D2388B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77F09" w14:textId="07A1A970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15535" w14:textId="5F70DC26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EC365" w14:textId="784B4C19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9ADE2B" w14:textId="7F8C11B8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4A07B8" w14:textId="053503EA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16C721" w14:textId="00A127DF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21A0E" w14:textId="0422E320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</w:tr>
      <w:tr w:rsidR="001245EA" w:rsidRPr="004B64D3" w14:paraId="0249FB6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532C6A0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AC67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9C6AA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B4046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19895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6584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5397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A616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565CD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3584F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39F8A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04F61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2691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67485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14E098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D0E33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A9F7B7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12AE7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27D0D5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3716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A1E66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1054BC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8F720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9C09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0FB40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A3134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8EB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6528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599ECA46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B3DCAB9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96F92C" w14:textId="040ABDB1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  <w:p w14:paraId="06E1CF0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EE774" w14:textId="3C2EA4B6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92064F" w14:textId="6FE51506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8F53F" w14:textId="34421F3B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51E9E" w14:textId="566DE907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7E19" w14:textId="49E445DB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465F86" w14:textId="38A81DC4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B5460" w14:textId="57CE56AC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709F4C" w14:textId="5D248CDB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BF7D6" w14:textId="0B5BD6C9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7F7C53" w14:textId="7ADD4C20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D13CBD" w14:textId="6E0BB212" w:rsidR="001245EA" w:rsidRPr="004B64D3" w:rsidRDefault="00665F6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40E88" w14:textId="5188D25A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C7E3226" w14:textId="6BFF0308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56C53B" w14:textId="6B55BD77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D931C9" w14:textId="7BA711D4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57E58E" w14:textId="155D525D" w:rsidR="001245EA" w:rsidRPr="007D62EF" w:rsidRDefault="003016D3" w:rsidP="001245EA">
            <w:pPr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E43E3" w14:textId="1F1EBDE8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4F4A5B" w14:textId="78FEA1F2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47EAB" w14:textId="52D0018A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DC3879" w14:textId="5FEDF026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F1EF9" w14:textId="07BA7CAB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0405F5" w14:textId="7BB34F38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55722" w14:textId="3B90BB8D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C5FA2" w14:textId="5DE3D1F7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7DB11A" w14:textId="418334A8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0017D2" w14:textId="496FE5C4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</w:tr>
      <w:tr w:rsidR="001245EA" w:rsidRPr="004B64D3" w14:paraId="196D7AD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2CA5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9C041" w14:textId="317A1D44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441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F302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82329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A9BC8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35EB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46599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E8DDE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51EF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D29B5C" w14:textId="68FE38AE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9F154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FF29C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F2253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8B5141" w14:textId="1CCE30DA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B8F80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F7D48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60619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4F035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5FF64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8A1A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DEF1B7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BD618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811DA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5C503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E03B4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0F35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55B5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1D91941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80F1F7E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37E8E3" w14:textId="2B1BF510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  <w:p w14:paraId="56EE043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6ADB" w14:textId="6471C005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01DE" w14:textId="426483C9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685EDD" w14:textId="67B4D7A6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C2D7C" w14:textId="519184CA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39C8C8" w14:textId="5558CEFB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D89F95" w14:textId="248AAFD6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6F0BCB" w14:textId="21DFFBB3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243D8C" w14:textId="5E3C9C14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9CC53" w14:textId="5D4B8B2D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0042ED" w14:textId="16BE56D2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5DDA" w14:textId="51BB5313" w:rsidR="001245EA" w:rsidRPr="004B64D3" w:rsidRDefault="00665F6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611DA1" w14:textId="08FA990C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6BA947C" w14:textId="3124295E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DF4193" w14:textId="53527B36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366C9" w14:textId="5363E1A8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EB2AAD" w14:textId="382D7E0C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D0F9D9" w14:textId="79683176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0DF337" w14:textId="5B97B760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868B5" w14:textId="10D7EB32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DEE4" w14:textId="4622C010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14A37A" w14:textId="184D5DF3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04035" w14:textId="28F3062A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6A1" w14:textId="3A77E5DE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D157A" w14:textId="07FAE626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DADE2" w14:textId="6187F609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B4724B" w14:textId="64CE714F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</w:tr>
      <w:tr w:rsidR="001245EA" w:rsidRPr="004B64D3" w14:paraId="0EC391E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4EC19D0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7356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7849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71B4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8D6A8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3B7AD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E3F80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AFC6D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B245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5D93A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5CE58" w14:textId="3B380B16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FA090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38D2D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FC792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00C0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9B54D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2C18E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982B65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58E1F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9F93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B083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4770F7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C569A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409A8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35CE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EFE7B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566E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A8E0C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2EF6EEA0" w14:textId="77777777" w:rsidTr="00B77B85">
        <w:trPr>
          <w:trHeight w:val="305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FC1F8F3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7889E6" w14:textId="6A951E68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  <w:p w14:paraId="5E4F0DB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D815E" w14:textId="7AE05ADA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8B7DB" w14:textId="2520928F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E23C0E" w14:textId="1FC1E482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6A359" w14:textId="56A00BA7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558B5C" w14:textId="4B0946A7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03630" w14:textId="77887C8E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BD39C" w14:textId="28C7B521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1F165" w14:textId="563C8208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8694D9" w14:textId="362712FE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904B3" w14:textId="1F157F0C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0625E3" w14:textId="1A6EE788" w:rsidR="001245EA" w:rsidRPr="004B64D3" w:rsidRDefault="00665F6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E84DA7" w14:textId="10CE0661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2F7F7DB" w14:textId="5353BE82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C4D85" w14:textId="1E4D9F8F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6D3AA" w14:textId="39D4DCBF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D2ED6A" w14:textId="4449580B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EAA805" w14:textId="2D3E874F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3C773F" w14:textId="6662BE75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B784E6" w14:textId="46668B65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7263AA" w14:textId="3E2F12FC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66511E" w14:textId="6B1A0519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2B600" w14:textId="0E40459D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D107E" w14:textId="24BA40BB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E7A3A" w14:textId="3F5BE51F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23F5B6" w14:textId="37F696E1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961D83" w14:textId="5EDDCD1F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</w:tr>
      <w:tr w:rsidR="001245EA" w:rsidRPr="004B64D3" w14:paraId="7C37239D" w14:textId="77777777" w:rsidTr="000E7E6F">
        <w:trPr>
          <w:trHeight w:val="19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22D4744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3DF0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6116B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B25E1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D1C91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1B6A0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BFEBC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C6267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D772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8FB15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2F84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4A781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D866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4945C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05C30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782C9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14F69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503043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5827E5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F66D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183C9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DA20F7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F539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A7642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B94BE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A10DA4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5460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ACB20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5BB10D6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A5E3326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D1A96" w14:textId="75BC7370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  <w:p w14:paraId="4F51C7E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6ED9D7" w14:textId="0C0A51A3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A7B651" w14:textId="6DA337EF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0A1784" w14:textId="6C680399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517D7" w14:textId="54EBF071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07ABC" w14:textId="3DE85BD8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139CA" w14:textId="4A1F4F4B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A2DCC4" w14:textId="107C882F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C11A4" w14:textId="6A5553C8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3D6A2A" w14:textId="1410655B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1E9FD4" w14:textId="16B7B126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E6684C" w14:textId="2BB507E7" w:rsidR="001245EA" w:rsidRPr="004B64D3" w:rsidRDefault="00665F6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51B" w14:textId="4AD76060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402A36C" w14:textId="4EC06661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442E63" w14:textId="22EEFBBB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B48919" w14:textId="362568C0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C4498" w14:textId="4CC374FD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0641E" w14:textId="52D9BCE3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DB821" w14:textId="75316D83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D8CAC" w14:textId="66FE7E4D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4A95A6" w14:textId="2EF819FA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5BE231" w14:textId="60427768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011FF5" w14:textId="52BB4F08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33CFA6" w14:textId="1851F990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B1DE62" w14:textId="43719B45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D2F97" w14:textId="0A0706E4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79377" w14:textId="7E130DE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</w:tr>
      <w:tr w:rsidR="001245EA" w:rsidRPr="004B64D3" w14:paraId="63D3CC19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5B1137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B02FB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2626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26FA9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84A8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FFBE1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2C2FC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32B53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5E246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A6F96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B9CB0A" w14:textId="4144F8C3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F1F7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55FF9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3B90B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A2B60D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E35C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C754" w14:textId="16B3F1C8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358A6E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0C582D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BBB9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F1738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9311E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0E458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8D5E9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F8C8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61E029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E12DA9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58A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4CD4E64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F49C076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693F7D" w14:textId="59A592F6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  <w:p w14:paraId="6FB5895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26370" w14:textId="02EA982F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8D8659" w14:textId="29A5D0AC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67C2D2" w14:textId="6D5F0382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9DEDC" w14:textId="7A73F2AB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77F55" w14:textId="16184BE2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3C9874" w14:textId="2E31C5E4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52F0" w14:textId="14813AB5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C78EE4" w14:textId="667C088E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1822B" w14:textId="540D07AF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AB6E15" w14:textId="2013C4B7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AAF9E3" w14:textId="5030C85F" w:rsidR="001245EA" w:rsidRPr="004B64D3" w:rsidRDefault="00C9048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4166A2" w14:textId="43991200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80B47A4" w14:textId="46247952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C842E7" w14:textId="453BF30D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BBA06F" w14:textId="54304DAA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6C0BB" w14:textId="016BE355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1C89D1" w14:textId="06302C7B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E0067E" w14:textId="044320B9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65FB5F" w14:textId="4C403D4B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693F0F" w14:textId="7F0949C8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A4EA3C" w14:textId="70EBBD33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AB3BA" w14:textId="76D3CC2E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D9553" w14:textId="1BDFC28F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6782F" w14:textId="785E8B11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5D4D30" w14:textId="4AA00170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6E10F" w14:textId="3C09497C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</w:tr>
      <w:tr w:rsidR="001245EA" w:rsidRPr="004B64D3" w14:paraId="20BFA309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E91F68D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AC35C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97A96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A77E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7E968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F235F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0D0FE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27320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844E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97CB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21D9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E5408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8866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8183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F4511C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C4E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7C809" w14:textId="2D0223E8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01D87D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AF75F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50C7B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096C0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8302A5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09383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DE89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90268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385DA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D2D07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95328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4D56A13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E4E45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6DA5E3" w14:textId="4003CA33" w:rsidR="001245EA" w:rsidRPr="004B64D3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  <w:p w14:paraId="6A81DE9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451AA1" w14:textId="7CDCFEDD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1B48CF" w14:textId="59433245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C5217C" w14:textId="71168709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A28EA6" w14:textId="4D317F3C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77935" w14:textId="3D23CB7C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01A650" w14:textId="468186E8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656E2" w14:textId="3CB5FE1B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CD7B" w14:textId="3F6114D0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8AB610" w14:textId="12ECA430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773724" w14:textId="316E6604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8B23D0" w14:textId="7A83B595" w:rsidR="001245EA" w:rsidRPr="004B64D3" w:rsidRDefault="00C9048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E9C432" w14:textId="62545CA5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3187FB8" w14:textId="004F0FB7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E8693F" w14:textId="27E80374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1A6097" w14:textId="5C204A46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85E5E" w14:textId="22FCEA0E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4909FF" w14:textId="01272043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117147" w14:textId="1E4AFC80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336B2A" w14:textId="577C409C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A2F0D8" w14:textId="2260862E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E45FE" w14:textId="1EC6475D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FEB9A" w14:textId="364CFE97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E53FA" w14:textId="7237B918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388046" w14:textId="5E0A05AF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9DF131" w14:textId="776410C2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3AD6FE" w14:textId="4B54E98C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</w:tr>
      <w:tr w:rsidR="001245EA" w:rsidRPr="004B64D3" w14:paraId="09A66F0A" w14:textId="77777777" w:rsidTr="00B77B85">
        <w:trPr>
          <w:trHeight w:val="1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F73BE1C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50E6B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AF598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09D36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0D87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7CF4D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CAC5D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156143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412719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85C92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833D5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D59185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3C5D67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D81A3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371F1F0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5B751A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85C62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ECF1B2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010831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4010F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C9A4AB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BF16A7" w14:textId="77777777" w:rsidR="001245EA" w:rsidRPr="00554609" w:rsidRDefault="001245EA" w:rsidP="001245EA">
            <w:pPr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D4D909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71C5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27090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912536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4D44C9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54A76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1506FE31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0FE7F97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9D18" w14:textId="6C70D067" w:rsidR="001245EA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  <w:p w14:paraId="77A4885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107881" w14:textId="452A628B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EBDE87" w14:textId="01EC6E77" w:rsidR="001245EA" w:rsidRPr="004B64D3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C4D002" w14:textId="08476B5E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6CDD4D" w14:textId="7EEAF709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72C77D" w14:textId="2142183C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5BCB44" w14:textId="72214C44" w:rsidR="001245EA" w:rsidRPr="004B64D3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91ED23" w14:textId="2CE22F2C" w:rsidR="001245EA" w:rsidRPr="004B64D3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30DBD" w14:textId="0A68589E" w:rsidR="001245EA" w:rsidRPr="004B64D3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72E413" w14:textId="1B637039" w:rsidR="001245EA" w:rsidRPr="004B64D3" w:rsidRDefault="00075D8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493A1" w14:textId="734C7081" w:rsidR="001245EA" w:rsidRPr="004B64D3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C06274" w14:textId="29DA0380" w:rsidR="001245EA" w:rsidRPr="004B64D3" w:rsidRDefault="00C9048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DC340" w14:textId="59730D31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883030" w14:textId="741A998C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D7548" w14:textId="0AD948CB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792ED0" w14:textId="5DCE3F43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05AB5E" w14:textId="5BABDB13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C0BC5" w14:textId="550D58F2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AC3724" w14:textId="3DC5832E" w:rsidR="001245EA" w:rsidRPr="004B64D3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C5139" w14:textId="54C77CC2" w:rsidR="001245EA" w:rsidRPr="004B64D3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54B5F9" w14:textId="6C084463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D5E91F" w14:textId="37AC7BC0" w:rsidR="001245EA" w:rsidRPr="004B64D3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D3807" w14:textId="42CFC6B0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3B68B8" w14:textId="5EC4C30E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D1E35" w14:textId="4188E3D0" w:rsidR="001245EA" w:rsidRPr="00AA5E22" w:rsidRDefault="00057D54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EC960B" w14:textId="54E3D1F8" w:rsidR="001245EA" w:rsidRPr="004B64D3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50615" w14:textId="13906EFD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</w:tr>
      <w:tr w:rsidR="001245EA" w:rsidRPr="004B64D3" w14:paraId="60EE8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85257DF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01D716" w14:textId="08F294EC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52EF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8DBD6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6432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AA578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EBCCC4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B4EE7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AEA346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BA867A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5E331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9A5B8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47524A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2CE7E8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96F0C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5E8F0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62743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D1AA4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3F598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1B756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D34664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4056C0" w14:textId="77777777" w:rsidR="001245EA" w:rsidRPr="00554609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CD738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E96685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0EDAB9" w14:textId="77777777" w:rsidR="001245EA" w:rsidRPr="004B64D3" w:rsidRDefault="001245EA" w:rsidP="001245E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E9E650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759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DC6B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2F0A5EF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AEB8954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 w:rsidRPr="004B64D3"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03B92" w14:textId="3EF8035E" w:rsidR="001245EA" w:rsidRDefault="000D7C70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NE</w:t>
            </w:r>
          </w:p>
          <w:p w14:paraId="18FA4B00" w14:textId="77777777" w:rsidR="001245EA" w:rsidRPr="004B64D3" w:rsidRDefault="001245EA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1BF552" w14:textId="06133B74" w:rsidR="001245EA" w:rsidRPr="004B64D3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F3F14" w14:textId="66568632" w:rsidR="001245EA" w:rsidRPr="004B64D3" w:rsidRDefault="000B5312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3B881" w14:textId="36EEBBCF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A2FB0" w14:textId="17141719" w:rsidR="001245EA" w:rsidRPr="004B64D3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D45278" w14:textId="7FA87482" w:rsidR="001245EA" w:rsidRPr="004B64D3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6CB623" w14:textId="0277D2AE" w:rsidR="001245EA" w:rsidRPr="004B64D3" w:rsidRDefault="002469A2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42FD0" w14:textId="7C386AE5" w:rsidR="001245EA" w:rsidRPr="004B64D3" w:rsidRDefault="006F51E1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B02E5" w14:textId="601C4BD6" w:rsidR="001245EA" w:rsidRPr="004B64D3" w:rsidRDefault="00397130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AAFE35" w14:textId="50D509AE" w:rsidR="001245EA" w:rsidRPr="004B64D3" w:rsidRDefault="00075D8C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E70A20" w14:textId="568508E3" w:rsidR="001245EA" w:rsidRPr="004B64D3" w:rsidRDefault="00DB0214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7C436B" w14:textId="2BC50E68" w:rsidR="001245EA" w:rsidRPr="004B64D3" w:rsidRDefault="00C90487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338E3" w14:textId="2DCDF62E" w:rsidR="001245EA" w:rsidRPr="004B64D3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C1A2E37" w14:textId="3B81874C" w:rsidR="001245EA" w:rsidRPr="004B64D3" w:rsidRDefault="008347ED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BADFB" w14:textId="4CCA4A71" w:rsidR="001245EA" w:rsidRPr="004B64D3" w:rsidRDefault="004E30B0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FE19EC" w14:textId="4C5DD364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35653A" w14:textId="6B0051E3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792A87" w14:textId="7C1A1500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14953" w14:textId="5D465CE4" w:rsidR="001245EA" w:rsidRPr="004B64D3" w:rsidRDefault="009A5917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46A52F" w14:textId="040A0163" w:rsidR="001245EA" w:rsidRPr="004B64D3" w:rsidRDefault="00BA1058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BC01D" w14:textId="14347437" w:rsidR="001245EA" w:rsidRPr="00554609" w:rsidRDefault="00665BBF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45C950" w14:textId="6F143ABB" w:rsidR="001245EA" w:rsidRPr="004B64D3" w:rsidRDefault="00322BE8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48E56C" w14:textId="380633FE" w:rsidR="001245EA" w:rsidRPr="004B64D3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60E2A" w14:textId="3D7BDB4F" w:rsidR="001245EA" w:rsidRPr="004B64D3" w:rsidRDefault="004E30B0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AA485C" w14:textId="3B988937" w:rsidR="001245EA" w:rsidRPr="00AA5E22" w:rsidRDefault="00057D54" w:rsidP="001245EA">
            <w:pP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A6C8DD" w14:textId="42FAFBB9" w:rsidR="001245EA" w:rsidRPr="004B64D3" w:rsidRDefault="006653A1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49F26" w14:textId="26FE8C32" w:rsidR="001245EA" w:rsidRPr="004B64D3" w:rsidRDefault="001245EA" w:rsidP="001245E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</w:tr>
      <w:tr w:rsidR="001245EA" w:rsidRPr="004B64D3" w14:paraId="7EF03096" w14:textId="77777777" w:rsidTr="00B77B85">
        <w:trPr>
          <w:trHeight w:val="28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EA856C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0D4997" w14:textId="77777777" w:rsidR="001245EA" w:rsidRPr="006C093F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CCF907" w14:textId="77777777" w:rsidR="001245EA" w:rsidRPr="006C093F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A4CD8" w14:textId="77777777" w:rsidR="001245EA" w:rsidRPr="006C093F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2E95C" w14:textId="77777777" w:rsidR="001245EA" w:rsidRPr="006C093F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1F6808" w14:textId="779FEF06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H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E6CD41" w14:textId="4DA1AF91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D01FE" w14:textId="4ED92737" w:rsidR="001245EA" w:rsidRPr="00E83BA2" w:rsidRDefault="00E83BA2" w:rsidP="001245EA">
            <w:pPr>
              <w:pStyle w:val="Heading2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  <w:r w:rsidRPr="00E83BA2"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  <w:t>P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223CC5" w14:textId="7BC24524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P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2470D" w14:textId="66E35FF3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ECB6BB" w14:textId="3EC15A96" w:rsidR="001245EA" w:rsidRPr="00E83BA2" w:rsidRDefault="001245EA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2B0B42" w14:textId="3BE4E071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5BCF66" w14:textId="56832FDB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H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304F99" w14:textId="01CFD87A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56A8EBB" w14:textId="1DB073B9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F24FDC" w14:textId="15544AEA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EE800A" w14:textId="5DCAC128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B2E6A8" w14:textId="466106AE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G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47B1F2" w14:textId="134A1150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24E82" w14:textId="1B86E436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0A908B" w14:textId="20ED9D4C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57EAA0" w14:textId="56B8307E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D0FCEE" w14:textId="73294157" w:rsidR="001245EA" w:rsidRPr="00E83BA2" w:rsidRDefault="00E83BA2" w:rsidP="001245E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  <w:r w:rsidRPr="00E83BA2"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  <w:t>G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83F33A" w14:textId="77777777" w:rsidR="001245EA" w:rsidRPr="00F04184" w:rsidRDefault="001245EA" w:rsidP="001245E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6DDD3" w14:textId="77777777" w:rsidR="001245EA" w:rsidRPr="00217BBD" w:rsidRDefault="001245EA" w:rsidP="001245E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48B4C2" w14:textId="77777777" w:rsidR="001245EA" w:rsidRPr="00217BBD" w:rsidRDefault="001245EA" w:rsidP="001245E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4B266F" w14:textId="77777777" w:rsidR="001245EA" w:rsidRPr="00217BBD" w:rsidRDefault="001245EA" w:rsidP="001245E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0E2D65" w14:textId="77777777" w:rsidR="001245EA" w:rsidRPr="0006511A" w:rsidRDefault="001245EA" w:rsidP="001245EA">
            <w:pPr>
              <w:rPr>
                <w:rFonts w:ascii="Arial Narrow" w:hAnsi="Arial Narrow"/>
                <w:b/>
                <w:color w:val="00B0F0"/>
                <w:sz w:val="28"/>
                <w:szCs w:val="28"/>
              </w:rPr>
            </w:pPr>
          </w:p>
        </w:tc>
      </w:tr>
      <w:tr w:rsidR="001245EA" w:rsidRPr="004B64D3" w14:paraId="484E853C" w14:textId="77777777" w:rsidTr="00ED1AE8">
        <w:trPr>
          <w:trHeight w:val="89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84F3D6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8B30A3" w14:textId="77777777" w:rsidR="001245EA" w:rsidRPr="000A33F7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D5932A" w14:textId="77777777" w:rsidR="001245EA" w:rsidRPr="000A33F7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7B83B4" w14:textId="77777777" w:rsidR="001245EA" w:rsidRPr="000A33F7" w:rsidRDefault="001245EA" w:rsidP="001245E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787B3E" w14:textId="7777777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1CADC0" w14:textId="54535FDF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26961" w14:textId="0B78B4F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184C8" w14:textId="681032FD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DFBEA1" w14:textId="1A2A3EFF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A0F564" w14:textId="789C2AFE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F2BB12" w14:textId="7777777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FF6ECA" w14:textId="51A31652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1FA3" w14:textId="1D6F4B29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C8B67" w14:textId="2BCAC834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6CCA6E" w14:textId="39B33A2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69EB9E5" w14:textId="7063A4B9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E8186" w14:textId="2F79D81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BCAEB" w14:textId="7EEEEFFE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348006" w14:textId="4D9C4424" w:rsidR="001245EA" w:rsidRPr="00ED1AE8" w:rsidRDefault="001245EA" w:rsidP="001245EA">
            <w:pP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203A2E" w14:textId="342A160A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9B94" w14:textId="405C68B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13E55" w14:textId="3516A248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B10AE3" w14:textId="220BADC8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FB6F4B" w14:textId="7777777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97F5D" w14:textId="7777777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C7FAEF" w14:textId="77777777" w:rsidR="001245EA" w:rsidRPr="00ED1AE8" w:rsidRDefault="001245EA" w:rsidP="001245E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28F3E" w14:textId="77777777" w:rsidR="001245EA" w:rsidRPr="000A33F7" w:rsidRDefault="001245EA" w:rsidP="001245EA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E375B" w14:textId="77777777" w:rsidR="001245EA" w:rsidRPr="000A33F7" w:rsidRDefault="001245EA" w:rsidP="001245EA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</w:tr>
      <w:tr w:rsidR="001245EA" w:rsidRPr="004B64D3" w14:paraId="46F2FCA3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75A2D36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851F00" w14:textId="77777777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03072F" w14:textId="77777777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77B27" w14:textId="77777777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7C625B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61913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8CA379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8544B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7673F9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4BF02D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49A438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2DE930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579F32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8302F4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615108D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28B6C2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7F988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2CB411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04CBF7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1189C4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DEDF2D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472F4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5AB78E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40B647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9D86A7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38BBC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487AF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E61CFD" w14:textId="77777777" w:rsidR="001245EA" w:rsidRPr="00D1175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5AE452B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2D440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58FB1" w14:textId="0E37963B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063744" w14:textId="562FE892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30DDD" w14:textId="2C01A551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B788D0" w14:textId="7A911C8F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86FE1" w14:textId="7DFAD9A5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B8B5D3" w14:textId="6C8435A8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242423" w14:textId="50C33990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B2D4E" w14:textId="5B185D61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5D3F7" w14:textId="483602DB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18147" w14:textId="5B9397DE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B92C66" w14:textId="007D2225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93A51" w14:textId="121D1361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6F199B" w14:textId="07062744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E362387" w14:textId="47619E63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DD22D" w14:textId="586C2202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4E3E8" w14:textId="00585972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583A23" w14:textId="39A1697B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BB1820" w14:textId="751B769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993B12" w14:textId="6C7239AC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C0B43" w14:textId="288E0C15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8EE7D" w14:textId="3D7ABC13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7239DB" w14:textId="06386B58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22578F" w14:textId="5ABC55E7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5C9FE" w14:textId="34988894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2BBDE" w14:textId="3F4E2970" w:rsidR="001245EA" w:rsidRPr="00554609" w:rsidRDefault="001245EA" w:rsidP="001245EA">
            <w:pPr>
              <w:rPr>
                <w:rFonts w:ascii="Arial Narrow" w:hAnsi="Arial Narrow"/>
                <w:b/>
                <w:color w:val="00206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0DD5AA" w14:textId="09D80540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CAD1EE" w14:textId="77777777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6B94A8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4469D6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1197F1" w14:textId="4BA6020B" w:rsidR="001245EA" w:rsidRPr="00A653E0" w:rsidRDefault="000D7C7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399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EC760" w14:textId="2ADC7329" w:rsidR="001245EA" w:rsidRPr="00A653E0" w:rsidRDefault="00401FB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38B03" w14:textId="20672A7F" w:rsidR="001245EA" w:rsidRPr="00A653E0" w:rsidRDefault="000B531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68C376" w14:textId="7FA7B2B0" w:rsidR="001245EA" w:rsidRPr="00A653E0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413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1F69BF" w14:textId="78C6D340" w:rsidR="001245EA" w:rsidRPr="00A653E0" w:rsidRDefault="00CA76DE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28A32C" w14:textId="7C8AA0B3" w:rsidR="001245EA" w:rsidRPr="00A653E0" w:rsidRDefault="005070F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508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08A035" w14:textId="49DA07FF" w:rsidR="001245EA" w:rsidRPr="00A653E0" w:rsidRDefault="002469A2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6E732" w14:textId="1B69D113" w:rsidR="001245EA" w:rsidRPr="00A653E0" w:rsidRDefault="006F51E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10501D" w14:textId="3896318D" w:rsidR="001245EA" w:rsidRPr="00A653E0" w:rsidRDefault="0039713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434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DE588D" w14:textId="2EF2E52E" w:rsidR="001245EA" w:rsidRPr="00A653E0" w:rsidRDefault="008E0FF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416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F80844" w14:textId="48B2C867" w:rsidR="001245EA" w:rsidRPr="00A653E0" w:rsidRDefault="00DB021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392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61F9E3" w14:textId="41C67B81" w:rsidR="001245EA" w:rsidRPr="00A653E0" w:rsidRDefault="00C9048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437E" w14:textId="516A1355" w:rsidR="001245EA" w:rsidRPr="00A653E0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420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276244B" w14:textId="73304500" w:rsidR="001245EA" w:rsidRPr="00A653E0" w:rsidRDefault="008347ED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5B4444" w14:textId="0796C1D2" w:rsidR="001245EA" w:rsidRPr="00A653E0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569136" w14:textId="46838C4D" w:rsidR="001245EA" w:rsidRPr="001C5590" w:rsidRDefault="009F278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444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D9A69" w14:textId="06525BDE" w:rsidR="001245EA" w:rsidRPr="001C5590" w:rsidRDefault="003016D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98728" w14:textId="0FA4AB8C" w:rsidR="001245EA" w:rsidRPr="00554609" w:rsidRDefault="00AE1633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301A4" w14:textId="6F668738" w:rsidR="001245EA" w:rsidRPr="00A653E0" w:rsidRDefault="009A591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92D103" w14:textId="0EE3DD74" w:rsidR="001245EA" w:rsidRPr="00A653E0" w:rsidRDefault="00BA105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69312A" w14:textId="3B5B2B56" w:rsidR="001245EA" w:rsidRPr="00554609" w:rsidRDefault="00665BB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433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FE044" w14:textId="761E0ACC" w:rsidR="001245EA" w:rsidRPr="00554609" w:rsidRDefault="00322BE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B5988" w14:textId="610559E2" w:rsidR="001245EA" w:rsidRPr="00A653E0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6A586" w14:textId="53993CC4" w:rsidR="001245EA" w:rsidRPr="00A653E0" w:rsidRDefault="004E30B0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407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EDE7" w14:textId="65D4D6F9" w:rsidR="001245EA" w:rsidRPr="00D54714" w:rsidRDefault="00057D5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519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5BAA28" w14:textId="3197BFE0" w:rsidR="001245EA" w:rsidRPr="00A653E0" w:rsidRDefault="006653A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475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BA84F" w14:textId="77777777" w:rsidR="001245EA" w:rsidRPr="00A653E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62F64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102D421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0BD3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B8E9C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ECA971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2D387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DBA34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33B7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D6DA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420D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2DD1E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DA119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187C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22A06D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716C3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B511BC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A351B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2008B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5B9708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BDF323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5540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14F02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4EB634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0CA39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4AC4C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ABDA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F9DF6C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CF778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E8A2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1E3C2836" w14:textId="77777777" w:rsidR="00123A71" w:rsidRPr="006D4DC2" w:rsidRDefault="00123A71">
      <w:pPr>
        <w:rPr>
          <w:rFonts w:ascii="Arial" w:hAnsi="Arial"/>
          <w:b/>
          <w:sz w:val="16"/>
          <w:szCs w:val="16"/>
        </w:rPr>
      </w:pPr>
    </w:p>
    <w:p w14:paraId="04DF74BD" w14:textId="77777777" w:rsidR="00123A71" w:rsidRPr="004B64D3" w:rsidRDefault="00123A71">
      <w:pPr>
        <w:rPr>
          <w:rFonts w:ascii="Arial" w:hAnsi="Arial"/>
          <w:b/>
          <w:sz w:val="16"/>
          <w:szCs w:val="16"/>
        </w:rPr>
      </w:pPr>
    </w:p>
    <w:sectPr w:rsidR="00123A71" w:rsidRPr="004B64D3" w:rsidSect="00742AF3">
      <w:pgSz w:w="20160" w:h="12240" w:orient="landscape" w:code="5"/>
      <w:pgMar w:top="432" w:right="720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50"/>
    <w:rsid w:val="00000EE6"/>
    <w:rsid w:val="0000166B"/>
    <w:rsid w:val="000018C5"/>
    <w:rsid w:val="0000222F"/>
    <w:rsid w:val="000027AB"/>
    <w:rsid w:val="00002A18"/>
    <w:rsid w:val="00002D22"/>
    <w:rsid w:val="000032E8"/>
    <w:rsid w:val="00003702"/>
    <w:rsid w:val="00003F90"/>
    <w:rsid w:val="000048A2"/>
    <w:rsid w:val="000053C2"/>
    <w:rsid w:val="000057CF"/>
    <w:rsid w:val="00005B31"/>
    <w:rsid w:val="00007180"/>
    <w:rsid w:val="00007317"/>
    <w:rsid w:val="00007DA8"/>
    <w:rsid w:val="00010181"/>
    <w:rsid w:val="00010366"/>
    <w:rsid w:val="00011033"/>
    <w:rsid w:val="00012039"/>
    <w:rsid w:val="000122FA"/>
    <w:rsid w:val="00013404"/>
    <w:rsid w:val="00014314"/>
    <w:rsid w:val="000145F4"/>
    <w:rsid w:val="0001640A"/>
    <w:rsid w:val="000166B4"/>
    <w:rsid w:val="00016D7E"/>
    <w:rsid w:val="00016F87"/>
    <w:rsid w:val="00017325"/>
    <w:rsid w:val="00020D26"/>
    <w:rsid w:val="00020D76"/>
    <w:rsid w:val="00023692"/>
    <w:rsid w:val="0002403F"/>
    <w:rsid w:val="000242F4"/>
    <w:rsid w:val="0002450A"/>
    <w:rsid w:val="00024728"/>
    <w:rsid w:val="000251CD"/>
    <w:rsid w:val="00025809"/>
    <w:rsid w:val="00025905"/>
    <w:rsid w:val="00030225"/>
    <w:rsid w:val="00030461"/>
    <w:rsid w:val="000308CF"/>
    <w:rsid w:val="000314A7"/>
    <w:rsid w:val="000326D5"/>
    <w:rsid w:val="00033225"/>
    <w:rsid w:val="00034990"/>
    <w:rsid w:val="00034CD6"/>
    <w:rsid w:val="00035831"/>
    <w:rsid w:val="00036746"/>
    <w:rsid w:val="000373EA"/>
    <w:rsid w:val="00045408"/>
    <w:rsid w:val="000462D2"/>
    <w:rsid w:val="000474ED"/>
    <w:rsid w:val="00050741"/>
    <w:rsid w:val="000533E1"/>
    <w:rsid w:val="000548DB"/>
    <w:rsid w:val="000549FC"/>
    <w:rsid w:val="000551DE"/>
    <w:rsid w:val="00056B33"/>
    <w:rsid w:val="00057D54"/>
    <w:rsid w:val="000604C2"/>
    <w:rsid w:val="000630F9"/>
    <w:rsid w:val="00063358"/>
    <w:rsid w:val="000646AA"/>
    <w:rsid w:val="000649BA"/>
    <w:rsid w:val="0006511A"/>
    <w:rsid w:val="000656F4"/>
    <w:rsid w:val="00065F11"/>
    <w:rsid w:val="00067462"/>
    <w:rsid w:val="0006757B"/>
    <w:rsid w:val="000730D1"/>
    <w:rsid w:val="00073867"/>
    <w:rsid w:val="00073872"/>
    <w:rsid w:val="0007395D"/>
    <w:rsid w:val="0007484B"/>
    <w:rsid w:val="00075D8C"/>
    <w:rsid w:val="00076C30"/>
    <w:rsid w:val="00076F7D"/>
    <w:rsid w:val="00080633"/>
    <w:rsid w:val="00080DE6"/>
    <w:rsid w:val="00080E52"/>
    <w:rsid w:val="00080F8C"/>
    <w:rsid w:val="00081284"/>
    <w:rsid w:val="00082134"/>
    <w:rsid w:val="00082A8E"/>
    <w:rsid w:val="00082EE2"/>
    <w:rsid w:val="00083145"/>
    <w:rsid w:val="00083293"/>
    <w:rsid w:val="00083299"/>
    <w:rsid w:val="0008420C"/>
    <w:rsid w:val="00084C6E"/>
    <w:rsid w:val="000864E5"/>
    <w:rsid w:val="00086618"/>
    <w:rsid w:val="00086D03"/>
    <w:rsid w:val="00086D4C"/>
    <w:rsid w:val="00090E42"/>
    <w:rsid w:val="00090EB6"/>
    <w:rsid w:val="000914C1"/>
    <w:rsid w:val="000915A5"/>
    <w:rsid w:val="00092674"/>
    <w:rsid w:val="00092DAE"/>
    <w:rsid w:val="00092DFB"/>
    <w:rsid w:val="000963E7"/>
    <w:rsid w:val="00097061"/>
    <w:rsid w:val="000A02CA"/>
    <w:rsid w:val="000A0843"/>
    <w:rsid w:val="000A0A1F"/>
    <w:rsid w:val="000A1B5E"/>
    <w:rsid w:val="000A26DB"/>
    <w:rsid w:val="000A33F7"/>
    <w:rsid w:val="000A4E3C"/>
    <w:rsid w:val="000A5C43"/>
    <w:rsid w:val="000A6789"/>
    <w:rsid w:val="000A6C42"/>
    <w:rsid w:val="000A7E14"/>
    <w:rsid w:val="000B0CD9"/>
    <w:rsid w:val="000B167B"/>
    <w:rsid w:val="000B16FB"/>
    <w:rsid w:val="000B5312"/>
    <w:rsid w:val="000B531B"/>
    <w:rsid w:val="000B6BA9"/>
    <w:rsid w:val="000B6CD2"/>
    <w:rsid w:val="000B6F8C"/>
    <w:rsid w:val="000B7697"/>
    <w:rsid w:val="000C1633"/>
    <w:rsid w:val="000C1A99"/>
    <w:rsid w:val="000C38CC"/>
    <w:rsid w:val="000C4580"/>
    <w:rsid w:val="000C4842"/>
    <w:rsid w:val="000C4F93"/>
    <w:rsid w:val="000C603F"/>
    <w:rsid w:val="000D282E"/>
    <w:rsid w:val="000D50DC"/>
    <w:rsid w:val="000D51B2"/>
    <w:rsid w:val="000D52E3"/>
    <w:rsid w:val="000D6A10"/>
    <w:rsid w:val="000D703D"/>
    <w:rsid w:val="000D7873"/>
    <w:rsid w:val="000D7C70"/>
    <w:rsid w:val="000E176E"/>
    <w:rsid w:val="000E1E87"/>
    <w:rsid w:val="000E35B5"/>
    <w:rsid w:val="000E3A1F"/>
    <w:rsid w:val="000E44C5"/>
    <w:rsid w:val="000E4837"/>
    <w:rsid w:val="000E54BD"/>
    <w:rsid w:val="000E6FE8"/>
    <w:rsid w:val="000E75EB"/>
    <w:rsid w:val="000E7E6F"/>
    <w:rsid w:val="000F178F"/>
    <w:rsid w:val="000F242B"/>
    <w:rsid w:val="000F4741"/>
    <w:rsid w:val="000F48CB"/>
    <w:rsid w:val="000F4F54"/>
    <w:rsid w:val="000F51A3"/>
    <w:rsid w:val="000F5AF8"/>
    <w:rsid w:val="000F6641"/>
    <w:rsid w:val="000F705F"/>
    <w:rsid w:val="000F76FD"/>
    <w:rsid w:val="000F7B65"/>
    <w:rsid w:val="000F7C02"/>
    <w:rsid w:val="00100F9C"/>
    <w:rsid w:val="00101400"/>
    <w:rsid w:val="0010175C"/>
    <w:rsid w:val="001018F2"/>
    <w:rsid w:val="001032EF"/>
    <w:rsid w:val="001043F6"/>
    <w:rsid w:val="001067FF"/>
    <w:rsid w:val="00106A00"/>
    <w:rsid w:val="00107C06"/>
    <w:rsid w:val="0011005A"/>
    <w:rsid w:val="001108E2"/>
    <w:rsid w:val="00110C19"/>
    <w:rsid w:val="00111C46"/>
    <w:rsid w:val="00111C75"/>
    <w:rsid w:val="00112233"/>
    <w:rsid w:val="0011277B"/>
    <w:rsid w:val="00112D13"/>
    <w:rsid w:val="00112DC3"/>
    <w:rsid w:val="00113CE9"/>
    <w:rsid w:val="00113FC2"/>
    <w:rsid w:val="00114013"/>
    <w:rsid w:val="001147E4"/>
    <w:rsid w:val="001158ED"/>
    <w:rsid w:val="001162C6"/>
    <w:rsid w:val="00116D14"/>
    <w:rsid w:val="001172A9"/>
    <w:rsid w:val="00117A74"/>
    <w:rsid w:val="001202B6"/>
    <w:rsid w:val="00120743"/>
    <w:rsid w:val="0012328B"/>
    <w:rsid w:val="00123474"/>
    <w:rsid w:val="00123A71"/>
    <w:rsid w:val="001245EA"/>
    <w:rsid w:val="00127F07"/>
    <w:rsid w:val="00130CDF"/>
    <w:rsid w:val="001314DA"/>
    <w:rsid w:val="00131ADC"/>
    <w:rsid w:val="001326A8"/>
    <w:rsid w:val="00132B4B"/>
    <w:rsid w:val="00134332"/>
    <w:rsid w:val="00134F59"/>
    <w:rsid w:val="0013638A"/>
    <w:rsid w:val="001369E7"/>
    <w:rsid w:val="00136B93"/>
    <w:rsid w:val="00137360"/>
    <w:rsid w:val="001377A5"/>
    <w:rsid w:val="001378F4"/>
    <w:rsid w:val="00137CBF"/>
    <w:rsid w:val="00137ECA"/>
    <w:rsid w:val="0014347B"/>
    <w:rsid w:val="00143D2C"/>
    <w:rsid w:val="0014443F"/>
    <w:rsid w:val="00144D96"/>
    <w:rsid w:val="001461FA"/>
    <w:rsid w:val="00146388"/>
    <w:rsid w:val="00146ABB"/>
    <w:rsid w:val="0014718C"/>
    <w:rsid w:val="001475B2"/>
    <w:rsid w:val="00147B55"/>
    <w:rsid w:val="00147E7B"/>
    <w:rsid w:val="00147ECC"/>
    <w:rsid w:val="00150DE3"/>
    <w:rsid w:val="00151D9E"/>
    <w:rsid w:val="001520CB"/>
    <w:rsid w:val="0015285D"/>
    <w:rsid w:val="00152BE4"/>
    <w:rsid w:val="001536E2"/>
    <w:rsid w:val="0015515F"/>
    <w:rsid w:val="001553DB"/>
    <w:rsid w:val="001555CA"/>
    <w:rsid w:val="00156514"/>
    <w:rsid w:val="00157033"/>
    <w:rsid w:val="00157622"/>
    <w:rsid w:val="00160184"/>
    <w:rsid w:val="00160435"/>
    <w:rsid w:val="00160827"/>
    <w:rsid w:val="001620EB"/>
    <w:rsid w:val="001620FF"/>
    <w:rsid w:val="0016273F"/>
    <w:rsid w:val="001636DF"/>
    <w:rsid w:val="00163D34"/>
    <w:rsid w:val="001643B9"/>
    <w:rsid w:val="001646E1"/>
    <w:rsid w:val="001658D8"/>
    <w:rsid w:val="00166C04"/>
    <w:rsid w:val="00166D26"/>
    <w:rsid w:val="001673F5"/>
    <w:rsid w:val="001676DD"/>
    <w:rsid w:val="00170ADB"/>
    <w:rsid w:val="001716DD"/>
    <w:rsid w:val="001731F4"/>
    <w:rsid w:val="00174B71"/>
    <w:rsid w:val="00174D3B"/>
    <w:rsid w:val="00175468"/>
    <w:rsid w:val="001759C6"/>
    <w:rsid w:val="00176631"/>
    <w:rsid w:val="001768BB"/>
    <w:rsid w:val="00177085"/>
    <w:rsid w:val="001826F3"/>
    <w:rsid w:val="001862C2"/>
    <w:rsid w:val="00186505"/>
    <w:rsid w:val="00187799"/>
    <w:rsid w:val="00190FD1"/>
    <w:rsid w:val="00191BF9"/>
    <w:rsid w:val="001936C1"/>
    <w:rsid w:val="00193B1C"/>
    <w:rsid w:val="00193BBA"/>
    <w:rsid w:val="0019414E"/>
    <w:rsid w:val="0019475E"/>
    <w:rsid w:val="0019540B"/>
    <w:rsid w:val="001958BB"/>
    <w:rsid w:val="00195F80"/>
    <w:rsid w:val="00197F24"/>
    <w:rsid w:val="00197FAE"/>
    <w:rsid w:val="001A052F"/>
    <w:rsid w:val="001A12EC"/>
    <w:rsid w:val="001A3057"/>
    <w:rsid w:val="001A40A7"/>
    <w:rsid w:val="001A4A32"/>
    <w:rsid w:val="001A58E9"/>
    <w:rsid w:val="001A5CB9"/>
    <w:rsid w:val="001A60B2"/>
    <w:rsid w:val="001A7A4F"/>
    <w:rsid w:val="001B2EFF"/>
    <w:rsid w:val="001B3908"/>
    <w:rsid w:val="001B52F8"/>
    <w:rsid w:val="001B5E38"/>
    <w:rsid w:val="001B7BB7"/>
    <w:rsid w:val="001C138A"/>
    <w:rsid w:val="001C1D66"/>
    <w:rsid w:val="001C1E96"/>
    <w:rsid w:val="001C29C8"/>
    <w:rsid w:val="001C2E6E"/>
    <w:rsid w:val="001C2EE5"/>
    <w:rsid w:val="001C42FF"/>
    <w:rsid w:val="001C5590"/>
    <w:rsid w:val="001C6032"/>
    <w:rsid w:val="001C78FE"/>
    <w:rsid w:val="001C7BA2"/>
    <w:rsid w:val="001D02EF"/>
    <w:rsid w:val="001D0CC3"/>
    <w:rsid w:val="001D10EC"/>
    <w:rsid w:val="001D28FB"/>
    <w:rsid w:val="001D5FA9"/>
    <w:rsid w:val="001D69B0"/>
    <w:rsid w:val="001D6DF5"/>
    <w:rsid w:val="001D7FF0"/>
    <w:rsid w:val="001E0228"/>
    <w:rsid w:val="001E16A7"/>
    <w:rsid w:val="001E2000"/>
    <w:rsid w:val="001E2374"/>
    <w:rsid w:val="001E2415"/>
    <w:rsid w:val="001E2838"/>
    <w:rsid w:val="001E2CC4"/>
    <w:rsid w:val="001E35EA"/>
    <w:rsid w:val="001E3FEC"/>
    <w:rsid w:val="001E4332"/>
    <w:rsid w:val="001E56A2"/>
    <w:rsid w:val="001E5D2A"/>
    <w:rsid w:val="001E5DA9"/>
    <w:rsid w:val="001E652B"/>
    <w:rsid w:val="001F1485"/>
    <w:rsid w:val="001F1668"/>
    <w:rsid w:val="001F16D9"/>
    <w:rsid w:val="001F1A1B"/>
    <w:rsid w:val="001F3011"/>
    <w:rsid w:val="001F3FC2"/>
    <w:rsid w:val="001F4100"/>
    <w:rsid w:val="001F5E1A"/>
    <w:rsid w:val="001F712E"/>
    <w:rsid w:val="002009ED"/>
    <w:rsid w:val="00202551"/>
    <w:rsid w:val="00202574"/>
    <w:rsid w:val="00203073"/>
    <w:rsid w:val="002049DE"/>
    <w:rsid w:val="00204D69"/>
    <w:rsid w:val="002053F6"/>
    <w:rsid w:val="00205726"/>
    <w:rsid w:val="00210435"/>
    <w:rsid w:val="00210A40"/>
    <w:rsid w:val="002117E1"/>
    <w:rsid w:val="00211962"/>
    <w:rsid w:val="00211A95"/>
    <w:rsid w:val="0021200B"/>
    <w:rsid w:val="0021444A"/>
    <w:rsid w:val="00214570"/>
    <w:rsid w:val="002146BA"/>
    <w:rsid w:val="0021557F"/>
    <w:rsid w:val="0021777D"/>
    <w:rsid w:val="00217BBD"/>
    <w:rsid w:val="00217DC6"/>
    <w:rsid w:val="00221CB7"/>
    <w:rsid w:val="00222C02"/>
    <w:rsid w:val="00222E47"/>
    <w:rsid w:val="0022350C"/>
    <w:rsid w:val="0022528E"/>
    <w:rsid w:val="00225542"/>
    <w:rsid w:val="00226580"/>
    <w:rsid w:val="0022665C"/>
    <w:rsid w:val="00226A29"/>
    <w:rsid w:val="00230465"/>
    <w:rsid w:val="00230FC5"/>
    <w:rsid w:val="002334DF"/>
    <w:rsid w:val="00235732"/>
    <w:rsid w:val="00235CFF"/>
    <w:rsid w:val="00244A6F"/>
    <w:rsid w:val="00244C7C"/>
    <w:rsid w:val="00245785"/>
    <w:rsid w:val="00245C05"/>
    <w:rsid w:val="002469A2"/>
    <w:rsid w:val="00246B03"/>
    <w:rsid w:val="00246DB8"/>
    <w:rsid w:val="0024755B"/>
    <w:rsid w:val="00251E67"/>
    <w:rsid w:val="002526B5"/>
    <w:rsid w:val="00252FF6"/>
    <w:rsid w:val="00254A46"/>
    <w:rsid w:val="002556E9"/>
    <w:rsid w:val="0025596B"/>
    <w:rsid w:val="00260CE4"/>
    <w:rsid w:val="00261EC9"/>
    <w:rsid w:val="002626BB"/>
    <w:rsid w:val="00262F71"/>
    <w:rsid w:val="0026476B"/>
    <w:rsid w:val="002661B8"/>
    <w:rsid w:val="00266605"/>
    <w:rsid w:val="00266851"/>
    <w:rsid w:val="00266E87"/>
    <w:rsid w:val="0026772A"/>
    <w:rsid w:val="002704CD"/>
    <w:rsid w:val="002717CA"/>
    <w:rsid w:val="00271A6D"/>
    <w:rsid w:val="00271C35"/>
    <w:rsid w:val="00272380"/>
    <w:rsid w:val="00272E63"/>
    <w:rsid w:val="0027529E"/>
    <w:rsid w:val="0027534D"/>
    <w:rsid w:val="00276E8C"/>
    <w:rsid w:val="002775FF"/>
    <w:rsid w:val="00277DE2"/>
    <w:rsid w:val="002808A0"/>
    <w:rsid w:val="00280B8D"/>
    <w:rsid w:val="00282383"/>
    <w:rsid w:val="00282CB5"/>
    <w:rsid w:val="00282F72"/>
    <w:rsid w:val="00283068"/>
    <w:rsid w:val="00283755"/>
    <w:rsid w:val="0028442F"/>
    <w:rsid w:val="00285E27"/>
    <w:rsid w:val="002865CE"/>
    <w:rsid w:val="0028675E"/>
    <w:rsid w:val="002901EF"/>
    <w:rsid w:val="00291541"/>
    <w:rsid w:val="002924FB"/>
    <w:rsid w:val="002928F1"/>
    <w:rsid w:val="0029415F"/>
    <w:rsid w:val="0029539E"/>
    <w:rsid w:val="002956AC"/>
    <w:rsid w:val="00295B80"/>
    <w:rsid w:val="00295FC0"/>
    <w:rsid w:val="002963F3"/>
    <w:rsid w:val="00296676"/>
    <w:rsid w:val="00297185"/>
    <w:rsid w:val="0029776A"/>
    <w:rsid w:val="00297904"/>
    <w:rsid w:val="00297E11"/>
    <w:rsid w:val="002A00FF"/>
    <w:rsid w:val="002A1019"/>
    <w:rsid w:val="002A18ED"/>
    <w:rsid w:val="002A34B0"/>
    <w:rsid w:val="002A3718"/>
    <w:rsid w:val="002A4C25"/>
    <w:rsid w:val="002A4CF6"/>
    <w:rsid w:val="002A4FE8"/>
    <w:rsid w:val="002A6297"/>
    <w:rsid w:val="002A713B"/>
    <w:rsid w:val="002A782F"/>
    <w:rsid w:val="002B0253"/>
    <w:rsid w:val="002B0724"/>
    <w:rsid w:val="002B220F"/>
    <w:rsid w:val="002B2C7F"/>
    <w:rsid w:val="002B31E9"/>
    <w:rsid w:val="002B5AC7"/>
    <w:rsid w:val="002B5E9C"/>
    <w:rsid w:val="002B61DA"/>
    <w:rsid w:val="002B6F26"/>
    <w:rsid w:val="002B788D"/>
    <w:rsid w:val="002B7B72"/>
    <w:rsid w:val="002B7D62"/>
    <w:rsid w:val="002C01B7"/>
    <w:rsid w:val="002C02A8"/>
    <w:rsid w:val="002C0D7C"/>
    <w:rsid w:val="002C12CC"/>
    <w:rsid w:val="002C1B44"/>
    <w:rsid w:val="002C210F"/>
    <w:rsid w:val="002C3509"/>
    <w:rsid w:val="002C3C9B"/>
    <w:rsid w:val="002C4B2E"/>
    <w:rsid w:val="002C58AF"/>
    <w:rsid w:val="002C590A"/>
    <w:rsid w:val="002C59BA"/>
    <w:rsid w:val="002C68A6"/>
    <w:rsid w:val="002C6BD9"/>
    <w:rsid w:val="002C6FAE"/>
    <w:rsid w:val="002D1A7F"/>
    <w:rsid w:val="002D261D"/>
    <w:rsid w:val="002D3752"/>
    <w:rsid w:val="002D5606"/>
    <w:rsid w:val="002D6684"/>
    <w:rsid w:val="002D755F"/>
    <w:rsid w:val="002E11E1"/>
    <w:rsid w:val="002E1FD9"/>
    <w:rsid w:val="002E2177"/>
    <w:rsid w:val="002E23C5"/>
    <w:rsid w:val="002E3046"/>
    <w:rsid w:val="002E3C07"/>
    <w:rsid w:val="002E4B27"/>
    <w:rsid w:val="002E5D3F"/>
    <w:rsid w:val="002F0FAC"/>
    <w:rsid w:val="002F134F"/>
    <w:rsid w:val="002F2488"/>
    <w:rsid w:val="002F2E34"/>
    <w:rsid w:val="002F3932"/>
    <w:rsid w:val="002F4521"/>
    <w:rsid w:val="002F5CC7"/>
    <w:rsid w:val="002F6ACE"/>
    <w:rsid w:val="002F7CCC"/>
    <w:rsid w:val="00300A6B"/>
    <w:rsid w:val="003016D3"/>
    <w:rsid w:val="00303606"/>
    <w:rsid w:val="0030436B"/>
    <w:rsid w:val="00305FEC"/>
    <w:rsid w:val="003078BD"/>
    <w:rsid w:val="00311223"/>
    <w:rsid w:val="003113DA"/>
    <w:rsid w:val="003131C1"/>
    <w:rsid w:val="0031323C"/>
    <w:rsid w:val="00313B20"/>
    <w:rsid w:val="00313F87"/>
    <w:rsid w:val="00314A71"/>
    <w:rsid w:val="00315D51"/>
    <w:rsid w:val="0031725E"/>
    <w:rsid w:val="00320659"/>
    <w:rsid w:val="00320DCD"/>
    <w:rsid w:val="003218D5"/>
    <w:rsid w:val="00321C91"/>
    <w:rsid w:val="00321D4F"/>
    <w:rsid w:val="003220EE"/>
    <w:rsid w:val="00322BE8"/>
    <w:rsid w:val="003230DD"/>
    <w:rsid w:val="0032366F"/>
    <w:rsid w:val="0032485C"/>
    <w:rsid w:val="00324D60"/>
    <w:rsid w:val="003261FA"/>
    <w:rsid w:val="003267BF"/>
    <w:rsid w:val="0033008B"/>
    <w:rsid w:val="003308E8"/>
    <w:rsid w:val="00331E06"/>
    <w:rsid w:val="00332ADC"/>
    <w:rsid w:val="0033510A"/>
    <w:rsid w:val="0033523F"/>
    <w:rsid w:val="003353CC"/>
    <w:rsid w:val="0033586D"/>
    <w:rsid w:val="003360DF"/>
    <w:rsid w:val="003376B8"/>
    <w:rsid w:val="00337DAB"/>
    <w:rsid w:val="003406EE"/>
    <w:rsid w:val="0034266E"/>
    <w:rsid w:val="00342F35"/>
    <w:rsid w:val="003430C7"/>
    <w:rsid w:val="003430DA"/>
    <w:rsid w:val="00343849"/>
    <w:rsid w:val="00343A48"/>
    <w:rsid w:val="00343DE6"/>
    <w:rsid w:val="00344FC1"/>
    <w:rsid w:val="0034525C"/>
    <w:rsid w:val="00345505"/>
    <w:rsid w:val="00345FB9"/>
    <w:rsid w:val="00346E29"/>
    <w:rsid w:val="00347441"/>
    <w:rsid w:val="00347721"/>
    <w:rsid w:val="0035092A"/>
    <w:rsid w:val="00350C0B"/>
    <w:rsid w:val="00351592"/>
    <w:rsid w:val="003532CC"/>
    <w:rsid w:val="0035407E"/>
    <w:rsid w:val="00354134"/>
    <w:rsid w:val="00356250"/>
    <w:rsid w:val="0035776E"/>
    <w:rsid w:val="00357BAF"/>
    <w:rsid w:val="003608CA"/>
    <w:rsid w:val="00361F8D"/>
    <w:rsid w:val="00362E80"/>
    <w:rsid w:val="003639B3"/>
    <w:rsid w:val="00365FDF"/>
    <w:rsid w:val="003664BA"/>
    <w:rsid w:val="0037064C"/>
    <w:rsid w:val="003707C4"/>
    <w:rsid w:val="003712CF"/>
    <w:rsid w:val="00371925"/>
    <w:rsid w:val="00372125"/>
    <w:rsid w:val="003725C8"/>
    <w:rsid w:val="00372C23"/>
    <w:rsid w:val="00373409"/>
    <w:rsid w:val="00373554"/>
    <w:rsid w:val="00373B31"/>
    <w:rsid w:val="0037413D"/>
    <w:rsid w:val="00374634"/>
    <w:rsid w:val="003759D9"/>
    <w:rsid w:val="00375E30"/>
    <w:rsid w:val="00376658"/>
    <w:rsid w:val="0038040A"/>
    <w:rsid w:val="003813F7"/>
    <w:rsid w:val="00381FDC"/>
    <w:rsid w:val="0038208B"/>
    <w:rsid w:val="00382322"/>
    <w:rsid w:val="00383A62"/>
    <w:rsid w:val="00383BAE"/>
    <w:rsid w:val="00384D23"/>
    <w:rsid w:val="00385960"/>
    <w:rsid w:val="003877E6"/>
    <w:rsid w:val="003879B8"/>
    <w:rsid w:val="003912AE"/>
    <w:rsid w:val="003921FA"/>
    <w:rsid w:val="00392F22"/>
    <w:rsid w:val="00393150"/>
    <w:rsid w:val="0039406C"/>
    <w:rsid w:val="00397130"/>
    <w:rsid w:val="00397526"/>
    <w:rsid w:val="00397C02"/>
    <w:rsid w:val="003A070A"/>
    <w:rsid w:val="003A1E34"/>
    <w:rsid w:val="003A2497"/>
    <w:rsid w:val="003A26D5"/>
    <w:rsid w:val="003A2C99"/>
    <w:rsid w:val="003A30D2"/>
    <w:rsid w:val="003A37A9"/>
    <w:rsid w:val="003A3B7B"/>
    <w:rsid w:val="003A5F39"/>
    <w:rsid w:val="003A76D4"/>
    <w:rsid w:val="003A79F2"/>
    <w:rsid w:val="003B1A42"/>
    <w:rsid w:val="003B2131"/>
    <w:rsid w:val="003B2564"/>
    <w:rsid w:val="003B29EC"/>
    <w:rsid w:val="003B486C"/>
    <w:rsid w:val="003B621D"/>
    <w:rsid w:val="003B6B94"/>
    <w:rsid w:val="003B7789"/>
    <w:rsid w:val="003B7E7E"/>
    <w:rsid w:val="003C0998"/>
    <w:rsid w:val="003C0A2D"/>
    <w:rsid w:val="003C202C"/>
    <w:rsid w:val="003C22AA"/>
    <w:rsid w:val="003C57F2"/>
    <w:rsid w:val="003C65BC"/>
    <w:rsid w:val="003C7E85"/>
    <w:rsid w:val="003D0614"/>
    <w:rsid w:val="003D088C"/>
    <w:rsid w:val="003D28AF"/>
    <w:rsid w:val="003D302A"/>
    <w:rsid w:val="003D4233"/>
    <w:rsid w:val="003D66EA"/>
    <w:rsid w:val="003D6ABC"/>
    <w:rsid w:val="003D6E86"/>
    <w:rsid w:val="003D708A"/>
    <w:rsid w:val="003E14A8"/>
    <w:rsid w:val="003E156A"/>
    <w:rsid w:val="003E1D35"/>
    <w:rsid w:val="003E35B3"/>
    <w:rsid w:val="003E75C7"/>
    <w:rsid w:val="003E7A24"/>
    <w:rsid w:val="003F0A2E"/>
    <w:rsid w:val="003F199F"/>
    <w:rsid w:val="003F1EEC"/>
    <w:rsid w:val="003F33B7"/>
    <w:rsid w:val="003F3F65"/>
    <w:rsid w:val="003F40B4"/>
    <w:rsid w:val="003F586D"/>
    <w:rsid w:val="003F58E1"/>
    <w:rsid w:val="003F67C1"/>
    <w:rsid w:val="003F6A41"/>
    <w:rsid w:val="003F6A92"/>
    <w:rsid w:val="003F749A"/>
    <w:rsid w:val="003F7CE7"/>
    <w:rsid w:val="003F7D04"/>
    <w:rsid w:val="004010D5"/>
    <w:rsid w:val="00401FBE"/>
    <w:rsid w:val="00404A8F"/>
    <w:rsid w:val="0040570E"/>
    <w:rsid w:val="00406D0B"/>
    <w:rsid w:val="004073A9"/>
    <w:rsid w:val="00410662"/>
    <w:rsid w:val="00410950"/>
    <w:rsid w:val="00413463"/>
    <w:rsid w:val="00413E16"/>
    <w:rsid w:val="00413EE7"/>
    <w:rsid w:val="00414295"/>
    <w:rsid w:val="00415843"/>
    <w:rsid w:val="00416A29"/>
    <w:rsid w:val="00416E61"/>
    <w:rsid w:val="004178D1"/>
    <w:rsid w:val="00417D2C"/>
    <w:rsid w:val="00420130"/>
    <w:rsid w:val="0042151E"/>
    <w:rsid w:val="00422C9F"/>
    <w:rsid w:val="004236CC"/>
    <w:rsid w:val="00423EE3"/>
    <w:rsid w:val="004248D1"/>
    <w:rsid w:val="00424918"/>
    <w:rsid w:val="00424F54"/>
    <w:rsid w:val="00425125"/>
    <w:rsid w:val="0042526D"/>
    <w:rsid w:val="0042565D"/>
    <w:rsid w:val="00425841"/>
    <w:rsid w:val="00426469"/>
    <w:rsid w:val="0043066F"/>
    <w:rsid w:val="00431249"/>
    <w:rsid w:val="00431AD7"/>
    <w:rsid w:val="00431D28"/>
    <w:rsid w:val="00433201"/>
    <w:rsid w:val="00433581"/>
    <w:rsid w:val="004350AC"/>
    <w:rsid w:val="004352D7"/>
    <w:rsid w:val="00435C94"/>
    <w:rsid w:val="00436048"/>
    <w:rsid w:val="00437288"/>
    <w:rsid w:val="00437405"/>
    <w:rsid w:val="00440E40"/>
    <w:rsid w:val="00441311"/>
    <w:rsid w:val="004422F7"/>
    <w:rsid w:val="00442DBE"/>
    <w:rsid w:val="00444753"/>
    <w:rsid w:val="00444BDD"/>
    <w:rsid w:val="00444DDE"/>
    <w:rsid w:val="00446679"/>
    <w:rsid w:val="004467A0"/>
    <w:rsid w:val="0044725D"/>
    <w:rsid w:val="004501F5"/>
    <w:rsid w:val="0045102B"/>
    <w:rsid w:val="004510B3"/>
    <w:rsid w:val="00451192"/>
    <w:rsid w:val="004525C2"/>
    <w:rsid w:val="00452D55"/>
    <w:rsid w:val="00453B84"/>
    <w:rsid w:val="00453E10"/>
    <w:rsid w:val="00454D06"/>
    <w:rsid w:val="004553FA"/>
    <w:rsid w:val="00455AF4"/>
    <w:rsid w:val="004565C6"/>
    <w:rsid w:val="00460501"/>
    <w:rsid w:val="004605E9"/>
    <w:rsid w:val="004608EE"/>
    <w:rsid w:val="004615E7"/>
    <w:rsid w:val="0046288A"/>
    <w:rsid w:val="00462AE5"/>
    <w:rsid w:val="004636B9"/>
    <w:rsid w:val="00465F5B"/>
    <w:rsid w:val="00466089"/>
    <w:rsid w:val="00467802"/>
    <w:rsid w:val="00467E9C"/>
    <w:rsid w:val="00472DDF"/>
    <w:rsid w:val="004749C7"/>
    <w:rsid w:val="00474B65"/>
    <w:rsid w:val="00474EA6"/>
    <w:rsid w:val="004763F9"/>
    <w:rsid w:val="00476862"/>
    <w:rsid w:val="00476FA0"/>
    <w:rsid w:val="004770E4"/>
    <w:rsid w:val="00480175"/>
    <w:rsid w:val="004806EE"/>
    <w:rsid w:val="004815D2"/>
    <w:rsid w:val="00481F48"/>
    <w:rsid w:val="00482962"/>
    <w:rsid w:val="00484664"/>
    <w:rsid w:val="0048595A"/>
    <w:rsid w:val="00485966"/>
    <w:rsid w:val="00486565"/>
    <w:rsid w:val="00486A1E"/>
    <w:rsid w:val="004874AE"/>
    <w:rsid w:val="004875BD"/>
    <w:rsid w:val="00487B16"/>
    <w:rsid w:val="00490ABC"/>
    <w:rsid w:val="0049145B"/>
    <w:rsid w:val="00492378"/>
    <w:rsid w:val="00492569"/>
    <w:rsid w:val="00493358"/>
    <w:rsid w:val="00494880"/>
    <w:rsid w:val="00494C0C"/>
    <w:rsid w:val="00494F79"/>
    <w:rsid w:val="004950B5"/>
    <w:rsid w:val="00495A88"/>
    <w:rsid w:val="00495EEC"/>
    <w:rsid w:val="00496550"/>
    <w:rsid w:val="004965F8"/>
    <w:rsid w:val="00496B7A"/>
    <w:rsid w:val="004A0DEB"/>
    <w:rsid w:val="004A1BCE"/>
    <w:rsid w:val="004A24FE"/>
    <w:rsid w:val="004A290A"/>
    <w:rsid w:val="004A2EE9"/>
    <w:rsid w:val="004A3556"/>
    <w:rsid w:val="004A3AEF"/>
    <w:rsid w:val="004A3B15"/>
    <w:rsid w:val="004A48ED"/>
    <w:rsid w:val="004A4C5E"/>
    <w:rsid w:val="004A5DAF"/>
    <w:rsid w:val="004A6FE8"/>
    <w:rsid w:val="004B09A9"/>
    <w:rsid w:val="004B0AF2"/>
    <w:rsid w:val="004B0E9C"/>
    <w:rsid w:val="004B148E"/>
    <w:rsid w:val="004B2299"/>
    <w:rsid w:val="004B39F0"/>
    <w:rsid w:val="004B5989"/>
    <w:rsid w:val="004B64D3"/>
    <w:rsid w:val="004B695B"/>
    <w:rsid w:val="004B6CC8"/>
    <w:rsid w:val="004C0244"/>
    <w:rsid w:val="004C0504"/>
    <w:rsid w:val="004C08F5"/>
    <w:rsid w:val="004C0CE0"/>
    <w:rsid w:val="004C12BE"/>
    <w:rsid w:val="004C75FF"/>
    <w:rsid w:val="004C78BA"/>
    <w:rsid w:val="004D0C0A"/>
    <w:rsid w:val="004D18EA"/>
    <w:rsid w:val="004D1E84"/>
    <w:rsid w:val="004D283A"/>
    <w:rsid w:val="004D634C"/>
    <w:rsid w:val="004D6503"/>
    <w:rsid w:val="004D670A"/>
    <w:rsid w:val="004D7409"/>
    <w:rsid w:val="004D7AFB"/>
    <w:rsid w:val="004D7F94"/>
    <w:rsid w:val="004E0FC9"/>
    <w:rsid w:val="004E1E32"/>
    <w:rsid w:val="004E1E6B"/>
    <w:rsid w:val="004E28C4"/>
    <w:rsid w:val="004E2922"/>
    <w:rsid w:val="004E30B0"/>
    <w:rsid w:val="004E33AE"/>
    <w:rsid w:val="004E349C"/>
    <w:rsid w:val="004E45A6"/>
    <w:rsid w:val="004E4B18"/>
    <w:rsid w:val="004E5162"/>
    <w:rsid w:val="004E5399"/>
    <w:rsid w:val="004E5A62"/>
    <w:rsid w:val="004F072D"/>
    <w:rsid w:val="004F1040"/>
    <w:rsid w:val="004F268B"/>
    <w:rsid w:val="004F3DA9"/>
    <w:rsid w:val="004F6BD2"/>
    <w:rsid w:val="00500295"/>
    <w:rsid w:val="00500471"/>
    <w:rsid w:val="00501B57"/>
    <w:rsid w:val="005033F2"/>
    <w:rsid w:val="00503AD9"/>
    <w:rsid w:val="00503F5F"/>
    <w:rsid w:val="00504015"/>
    <w:rsid w:val="00505A89"/>
    <w:rsid w:val="005063E7"/>
    <w:rsid w:val="005068E8"/>
    <w:rsid w:val="00506F23"/>
    <w:rsid w:val="005070F7"/>
    <w:rsid w:val="005075FA"/>
    <w:rsid w:val="00510229"/>
    <w:rsid w:val="00510A73"/>
    <w:rsid w:val="00510D01"/>
    <w:rsid w:val="00511194"/>
    <w:rsid w:val="00511FC9"/>
    <w:rsid w:val="0051241C"/>
    <w:rsid w:val="00512B0C"/>
    <w:rsid w:val="005139E8"/>
    <w:rsid w:val="00514AEF"/>
    <w:rsid w:val="0051591E"/>
    <w:rsid w:val="00516363"/>
    <w:rsid w:val="00516560"/>
    <w:rsid w:val="005165F6"/>
    <w:rsid w:val="00516F85"/>
    <w:rsid w:val="00517A82"/>
    <w:rsid w:val="00521D40"/>
    <w:rsid w:val="0052234C"/>
    <w:rsid w:val="00523074"/>
    <w:rsid w:val="005230C3"/>
    <w:rsid w:val="0052354F"/>
    <w:rsid w:val="00524A7C"/>
    <w:rsid w:val="00524A85"/>
    <w:rsid w:val="00526136"/>
    <w:rsid w:val="00526FA5"/>
    <w:rsid w:val="00527F9F"/>
    <w:rsid w:val="005313E1"/>
    <w:rsid w:val="00532A69"/>
    <w:rsid w:val="00534168"/>
    <w:rsid w:val="00534A86"/>
    <w:rsid w:val="00534B7B"/>
    <w:rsid w:val="00534E71"/>
    <w:rsid w:val="005352C1"/>
    <w:rsid w:val="00535622"/>
    <w:rsid w:val="00535BF3"/>
    <w:rsid w:val="005361BD"/>
    <w:rsid w:val="0054059C"/>
    <w:rsid w:val="00540A87"/>
    <w:rsid w:val="00541AE3"/>
    <w:rsid w:val="0054309D"/>
    <w:rsid w:val="0054452F"/>
    <w:rsid w:val="00544DCF"/>
    <w:rsid w:val="005452D4"/>
    <w:rsid w:val="0054736E"/>
    <w:rsid w:val="00550D4F"/>
    <w:rsid w:val="00550F6A"/>
    <w:rsid w:val="0055110A"/>
    <w:rsid w:val="00552A9C"/>
    <w:rsid w:val="00552F7B"/>
    <w:rsid w:val="00554609"/>
    <w:rsid w:val="00554AE0"/>
    <w:rsid w:val="00554F35"/>
    <w:rsid w:val="00555653"/>
    <w:rsid w:val="00555854"/>
    <w:rsid w:val="00557B2F"/>
    <w:rsid w:val="00557D11"/>
    <w:rsid w:val="00561760"/>
    <w:rsid w:val="005625A8"/>
    <w:rsid w:val="005633E9"/>
    <w:rsid w:val="005637DA"/>
    <w:rsid w:val="005638E8"/>
    <w:rsid w:val="00565E0D"/>
    <w:rsid w:val="00567A3C"/>
    <w:rsid w:val="005708A4"/>
    <w:rsid w:val="00570F36"/>
    <w:rsid w:val="005710E7"/>
    <w:rsid w:val="00571FBA"/>
    <w:rsid w:val="00572E3C"/>
    <w:rsid w:val="00572E3F"/>
    <w:rsid w:val="00573331"/>
    <w:rsid w:val="00573F1F"/>
    <w:rsid w:val="00576511"/>
    <w:rsid w:val="00576EEE"/>
    <w:rsid w:val="00577FE8"/>
    <w:rsid w:val="00581924"/>
    <w:rsid w:val="005821BB"/>
    <w:rsid w:val="00582951"/>
    <w:rsid w:val="00583988"/>
    <w:rsid w:val="00585038"/>
    <w:rsid w:val="0058554B"/>
    <w:rsid w:val="005859E9"/>
    <w:rsid w:val="00585A65"/>
    <w:rsid w:val="005860CC"/>
    <w:rsid w:val="005869A0"/>
    <w:rsid w:val="00587965"/>
    <w:rsid w:val="00591048"/>
    <w:rsid w:val="00591F2C"/>
    <w:rsid w:val="005933FC"/>
    <w:rsid w:val="0059562C"/>
    <w:rsid w:val="005957FD"/>
    <w:rsid w:val="005964FB"/>
    <w:rsid w:val="00597535"/>
    <w:rsid w:val="005975A6"/>
    <w:rsid w:val="00597C21"/>
    <w:rsid w:val="005A0491"/>
    <w:rsid w:val="005A0DF6"/>
    <w:rsid w:val="005A13CF"/>
    <w:rsid w:val="005A177D"/>
    <w:rsid w:val="005A1E76"/>
    <w:rsid w:val="005A1EA0"/>
    <w:rsid w:val="005A346E"/>
    <w:rsid w:val="005A3DE6"/>
    <w:rsid w:val="005A553B"/>
    <w:rsid w:val="005A6449"/>
    <w:rsid w:val="005A672D"/>
    <w:rsid w:val="005A75DD"/>
    <w:rsid w:val="005B0B49"/>
    <w:rsid w:val="005B1A86"/>
    <w:rsid w:val="005B2542"/>
    <w:rsid w:val="005B2E08"/>
    <w:rsid w:val="005B325F"/>
    <w:rsid w:val="005B4D40"/>
    <w:rsid w:val="005B61A8"/>
    <w:rsid w:val="005B6D26"/>
    <w:rsid w:val="005B6E4F"/>
    <w:rsid w:val="005B7C67"/>
    <w:rsid w:val="005C134A"/>
    <w:rsid w:val="005C19C5"/>
    <w:rsid w:val="005C28F6"/>
    <w:rsid w:val="005C36C4"/>
    <w:rsid w:val="005C3F50"/>
    <w:rsid w:val="005C4C39"/>
    <w:rsid w:val="005C654D"/>
    <w:rsid w:val="005C6625"/>
    <w:rsid w:val="005C72EC"/>
    <w:rsid w:val="005C751D"/>
    <w:rsid w:val="005D029A"/>
    <w:rsid w:val="005D0BA1"/>
    <w:rsid w:val="005D194A"/>
    <w:rsid w:val="005D1EEC"/>
    <w:rsid w:val="005D1F01"/>
    <w:rsid w:val="005D2245"/>
    <w:rsid w:val="005D2842"/>
    <w:rsid w:val="005D30E1"/>
    <w:rsid w:val="005D310B"/>
    <w:rsid w:val="005D411B"/>
    <w:rsid w:val="005D4145"/>
    <w:rsid w:val="005D5B8D"/>
    <w:rsid w:val="005D678D"/>
    <w:rsid w:val="005D74FE"/>
    <w:rsid w:val="005E00B3"/>
    <w:rsid w:val="005E0347"/>
    <w:rsid w:val="005E1F68"/>
    <w:rsid w:val="005E23AB"/>
    <w:rsid w:val="005E2737"/>
    <w:rsid w:val="005E29F0"/>
    <w:rsid w:val="005E5B3F"/>
    <w:rsid w:val="005E5C78"/>
    <w:rsid w:val="005E68CA"/>
    <w:rsid w:val="005E6B5E"/>
    <w:rsid w:val="005E6DFB"/>
    <w:rsid w:val="005E6EB5"/>
    <w:rsid w:val="005F1082"/>
    <w:rsid w:val="005F21DF"/>
    <w:rsid w:val="005F3243"/>
    <w:rsid w:val="005F3454"/>
    <w:rsid w:val="005F34D6"/>
    <w:rsid w:val="005F3690"/>
    <w:rsid w:val="005F4555"/>
    <w:rsid w:val="005F525E"/>
    <w:rsid w:val="005F598D"/>
    <w:rsid w:val="005F6A32"/>
    <w:rsid w:val="005F751B"/>
    <w:rsid w:val="005F7B50"/>
    <w:rsid w:val="00602AFB"/>
    <w:rsid w:val="00602D8C"/>
    <w:rsid w:val="00602F4D"/>
    <w:rsid w:val="006035FB"/>
    <w:rsid w:val="00606A31"/>
    <w:rsid w:val="00607C2E"/>
    <w:rsid w:val="00607CF6"/>
    <w:rsid w:val="00610986"/>
    <w:rsid w:val="00610AA3"/>
    <w:rsid w:val="0061127C"/>
    <w:rsid w:val="006116C6"/>
    <w:rsid w:val="00611865"/>
    <w:rsid w:val="0061198A"/>
    <w:rsid w:val="006121EE"/>
    <w:rsid w:val="00612E08"/>
    <w:rsid w:val="006135F2"/>
    <w:rsid w:val="00614114"/>
    <w:rsid w:val="0061480C"/>
    <w:rsid w:val="006149D3"/>
    <w:rsid w:val="00614B52"/>
    <w:rsid w:val="00614C11"/>
    <w:rsid w:val="0061501A"/>
    <w:rsid w:val="006152B3"/>
    <w:rsid w:val="0061533A"/>
    <w:rsid w:val="00616CC9"/>
    <w:rsid w:val="006174AB"/>
    <w:rsid w:val="00617AD1"/>
    <w:rsid w:val="006201B4"/>
    <w:rsid w:val="0062152D"/>
    <w:rsid w:val="0062187C"/>
    <w:rsid w:val="00621C4A"/>
    <w:rsid w:val="00622162"/>
    <w:rsid w:val="00622527"/>
    <w:rsid w:val="00623EE0"/>
    <w:rsid w:val="00624063"/>
    <w:rsid w:val="006243AB"/>
    <w:rsid w:val="0062535A"/>
    <w:rsid w:val="00625A3E"/>
    <w:rsid w:val="00627055"/>
    <w:rsid w:val="00627E85"/>
    <w:rsid w:val="00630205"/>
    <w:rsid w:val="006302C5"/>
    <w:rsid w:val="00630717"/>
    <w:rsid w:val="00631608"/>
    <w:rsid w:val="00632C85"/>
    <w:rsid w:val="0063311C"/>
    <w:rsid w:val="00633E90"/>
    <w:rsid w:val="006343CB"/>
    <w:rsid w:val="00636C1B"/>
    <w:rsid w:val="006370EA"/>
    <w:rsid w:val="00637685"/>
    <w:rsid w:val="006404CF"/>
    <w:rsid w:val="00641BE1"/>
    <w:rsid w:val="00641C13"/>
    <w:rsid w:val="006453DD"/>
    <w:rsid w:val="00646AD9"/>
    <w:rsid w:val="00646CAD"/>
    <w:rsid w:val="00650792"/>
    <w:rsid w:val="00650A6C"/>
    <w:rsid w:val="00651F64"/>
    <w:rsid w:val="006527B5"/>
    <w:rsid w:val="00653DD0"/>
    <w:rsid w:val="00654DB2"/>
    <w:rsid w:val="00655564"/>
    <w:rsid w:val="00656704"/>
    <w:rsid w:val="00656927"/>
    <w:rsid w:val="00657A75"/>
    <w:rsid w:val="006608A8"/>
    <w:rsid w:val="00663D36"/>
    <w:rsid w:val="00664989"/>
    <w:rsid w:val="006653A1"/>
    <w:rsid w:val="0066543F"/>
    <w:rsid w:val="006654F6"/>
    <w:rsid w:val="00665BBF"/>
    <w:rsid w:val="00665F6C"/>
    <w:rsid w:val="00666137"/>
    <w:rsid w:val="00666597"/>
    <w:rsid w:val="006703BE"/>
    <w:rsid w:val="00670AFB"/>
    <w:rsid w:val="00670B63"/>
    <w:rsid w:val="0067115A"/>
    <w:rsid w:val="00671C4F"/>
    <w:rsid w:val="00671CF1"/>
    <w:rsid w:val="00671FA4"/>
    <w:rsid w:val="00672770"/>
    <w:rsid w:val="0067448A"/>
    <w:rsid w:val="0067659D"/>
    <w:rsid w:val="0068114C"/>
    <w:rsid w:val="006811B0"/>
    <w:rsid w:val="0068210B"/>
    <w:rsid w:val="006825C4"/>
    <w:rsid w:val="00682F64"/>
    <w:rsid w:val="00683317"/>
    <w:rsid w:val="00683824"/>
    <w:rsid w:val="00684081"/>
    <w:rsid w:val="006845D6"/>
    <w:rsid w:val="00684AE3"/>
    <w:rsid w:val="00686AD8"/>
    <w:rsid w:val="00687310"/>
    <w:rsid w:val="00687952"/>
    <w:rsid w:val="00687B54"/>
    <w:rsid w:val="0069027D"/>
    <w:rsid w:val="00692C53"/>
    <w:rsid w:val="006937A8"/>
    <w:rsid w:val="00694C83"/>
    <w:rsid w:val="00695136"/>
    <w:rsid w:val="00695477"/>
    <w:rsid w:val="00695D82"/>
    <w:rsid w:val="00695F06"/>
    <w:rsid w:val="00696574"/>
    <w:rsid w:val="00696F08"/>
    <w:rsid w:val="0069748F"/>
    <w:rsid w:val="006978A2"/>
    <w:rsid w:val="006A09AF"/>
    <w:rsid w:val="006A3B7A"/>
    <w:rsid w:val="006A4D08"/>
    <w:rsid w:val="006A5300"/>
    <w:rsid w:val="006A543A"/>
    <w:rsid w:val="006A6F56"/>
    <w:rsid w:val="006A76A7"/>
    <w:rsid w:val="006A7C61"/>
    <w:rsid w:val="006B0286"/>
    <w:rsid w:val="006B0363"/>
    <w:rsid w:val="006B1857"/>
    <w:rsid w:val="006B26E2"/>
    <w:rsid w:val="006B40D4"/>
    <w:rsid w:val="006B7B96"/>
    <w:rsid w:val="006C093F"/>
    <w:rsid w:val="006C0CB8"/>
    <w:rsid w:val="006C2E96"/>
    <w:rsid w:val="006C4463"/>
    <w:rsid w:val="006C5145"/>
    <w:rsid w:val="006C59F7"/>
    <w:rsid w:val="006C5E86"/>
    <w:rsid w:val="006C673C"/>
    <w:rsid w:val="006D2029"/>
    <w:rsid w:val="006D2536"/>
    <w:rsid w:val="006D4D69"/>
    <w:rsid w:val="006D4DC2"/>
    <w:rsid w:val="006D511C"/>
    <w:rsid w:val="006D57B0"/>
    <w:rsid w:val="006D6A50"/>
    <w:rsid w:val="006D761A"/>
    <w:rsid w:val="006D7DE4"/>
    <w:rsid w:val="006E18E7"/>
    <w:rsid w:val="006E2031"/>
    <w:rsid w:val="006E2046"/>
    <w:rsid w:val="006E38E8"/>
    <w:rsid w:val="006E4209"/>
    <w:rsid w:val="006E64FA"/>
    <w:rsid w:val="006E66FF"/>
    <w:rsid w:val="006E6A40"/>
    <w:rsid w:val="006E7058"/>
    <w:rsid w:val="006E759C"/>
    <w:rsid w:val="006F032C"/>
    <w:rsid w:val="006F03AD"/>
    <w:rsid w:val="006F09B2"/>
    <w:rsid w:val="006F0B9C"/>
    <w:rsid w:val="006F10F5"/>
    <w:rsid w:val="006F1138"/>
    <w:rsid w:val="006F3141"/>
    <w:rsid w:val="006F4877"/>
    <w:rsid w:val="006F51E1"/>
    <w:rsid w:val="006F638D"/>
    <w:rsid w:val="006F7322"/>
    <w:rsid w:val="006F7E3F"/>
    <w:rsid w:val="0070003C"/>
    <w:rsid w:val="00700793"/>
    <w:rsid w:val="00700F63"/>
    <w:rsid w:val="00701B44"/>
    <w:rsid w:val="0070208E"/>
    <w:rsid w:val="00703687"/>
    <w:rsid w:val="00704272"/>
    <w:rsid w:val="0070457E"/>
    <w:rsid w:val="00705693"/>
    <w:rsid w:val="00706BC3"/>
    <w:rsid w:val="00706E9B"/>
    <w:rsid w:val="00707E15"/>
    <w:rsid w:val="0071195D"/>
    <w:rsid w:val="00712585"/>
    <w:rsid w:val="0071389E"/>
    <w:rsid w:val="00714F33"/>
    <w:rsid w:val="00715426"/>
    <w:rsid w:val="007169A0"/>
    <w:rsid w:val="007170C2"/>
    <w:rsid w:val="00717F8A"/>
    <w:rsid w:val="0072096B"/>
    <w:rsid w:val="00721602"/>
    <w:rsid w:val="00721A75"/>
    <w:rsid w:val="00721E66"/>
    <w:rsid w:val="00722504"/>
    <w:rsid w:val="00722680"/>
    <w:rsid w:val="0072525A"/>
    <w:rsid w:val="007254C3"/>
    <w:rsid w:val="007336B3"/>
    <w:rsid w:val="007336F9"/>
    <w:rsid w:val="007344BA"/>
    <w:rsid w:val="0073471C"/>
    <w:rsid w:val="00737026"/>
    <w:rsid w:val="00737811"/>
    <w:rsid w:val="00740463"/>
    <w:rsid w:val="00740784"/>
    <w:rsid w:val="00741839"/>
    <w:rsid w:val="00741D06"/>
    <w:rsid w:val="0074206A"/>
    <w:rsid w:val="007420A2"/>
    <w:rsid w:val="007427BF"/>
    <w:rsid w:val="00742AF3"/>
    <w:rsid w:val="0074370F"/>
    <w:rsid w:val="007439EE"/>
    <w:rsid w:val="00743E04"/>
    <w:rsid w:val="007445A8"/>
    <w:rsid w:val="00745CC0"/>
    <w:rsid w:val="0074653D"/>
    <w:rsid w:val="00746B33"/>
    <w:rsid w:val="007478E9"/>
    <w:rsid w:val="00747C21"/>
    <w:rsid w:val="00750C2A"/>
    <w:rsid w:val="00751C2E"/>
    <w:rsid w:val="00751CC8"/>
    <w:rsid w:val="007529C9"/>
    <w:rsid w:val="00752A3C"/>
    <w:rsid w:val="00753DE4"/>
    <w:rsid w:val="00754E85"/>
    <w:rsid w:val="00754FAF"/>
    <w:rsid w:val="00761B60"/>
    <w:rsid w:val="0076264B"/>
    <w:rsid w:val="007637D4"/>
    <w:rsid w:val="0076398F"/>
    <w:rsid w:val="00764675"/>
    <w:rsid w:val="00765D38"/>
    <w:rsid w:val="00766FDA"/>
    <w:rsid w:val="00770405"/>
    <w:rsid w:val="0077059B"/>
    <w:rsid w:val="00770F8F"/>
    <w:rsid w:val="00771A2A"/>
    <w:rsid w:val="007724C4"/>
    <w:rsid w:val="0077319E"/>
    <w:rsid w:val="00773402"/>
    <w:rsid w:val="0077345B"/>
    <w:rsid w:val="007744FA"/>
    <w:rsid w:val="00774DA8"/>
    <w:rsid w:val="00775435"/>
    <w:rsid w:val="007777C7"/>
    <w:rsid w:val="0078046E"/>
    <w:rsid w:val="00780D5A"/>
    <w:rsid w:val="0078286A"/>
    <w:rsid w:val="00782A72"/>
    <w:rsid w:val="00782CA7"/>
    <w:rsid w:val="007836E9"/>
    <w:rsid w:val="0078492F"/>
    <w:rsid w:val="00784BB6"/>
    <w:rsid w:val="00785742"/>
    <w:rsid w:val="00785E76"/>
    <w:rsid w:val="00787387"/>
    <w:rsid w:val="007900D1"/>
    <w:rsid w:val="007903F9"/>
    <w:rsid w:val="00790753"/>
    <w:rsid w:val="00790DEB"/>
    <w:rsid w:val="00791230"/>
    <w:rsid w:val="00791886"/>
    <w:rsid w:val="00791CE7"/>
    <w:rsid w:val="007927EC"/>
    <w:rsid w:val="00792A5C"/>
    <w:rsid w:val="007953F6"/>
    <w:rsid w:val="00795671"/>
    <w:rsid w:val="007958B1"/>
    <w:rsid w:val="00795B55"/>
    <w:rsid w:val="0079673D"/>
    <w:rsid w:val="007A237A"/>
    <w:rsid w:val="007A2B2E"/>
    <w:rsid w:val="007A2DFF"/>
    <w:rsid w:val="007A45CC"/>
    <w:rsid w:val="007A5248"/>
    <w:rsid w:val="007A5927"/>
    <w:rsid w:val="007A7778"/>
    <w:rsid w:val="007A7D27"/>
    <w:rsid w:val="007B1160"/>
    <w:rsid w:val="007B118A"/>
    <w:rsid w:val="007B1191"/>
    <w:rsid w:val="007B36AB"/>
    <w:rsid w:val="007B4267"/>
    <w:rsid w:val="007B5C23"/>
    <w:rsid w:val="007B5E44"/>
    <w:rsid w:val="007B66B4"/>
    <w:rsid w:val="007B76C8"/>
    <w:rsid w:val="007B7959"/>
    <w:rsid w:val="007B7B13"/>
    <w:rsid w:val="007C04C3"/>
    <w:rsid w:val="007C15A7"/>
    <w:rsid w:val="007C5365"/>
    <w:rsid w:val="007C7248"/>
    <w:rsid w:val="007C7A35"/>
    <w:rsid w:val="007D06AA"/>
    <w:rsid w:val="007D1B6E"/>
    <w:rsid w:val="007D4336"/>
    <w:rsid w:val="007D591C"/>
    <w:rsid w:val="007D62EF"/>
    <w:rsid w:val="007D6ACE"/>
    <w:rsid w:val="007D75BF"/>
    <w:rsid w:val="007E2C9C"/>
    <w:rsid w:val="007E3CA6"/>
    <w:rsid w:val="007E4535"/>
    <w:rsid w:val="007E461E"/>
    <w:rsid w:val="007E4AC1"/>
    <w:rsid w:val="007E6812"/>
    <w:rsid w:val="007E749F"/>
    <w:rsid w:val="007F1740"/>
    <w:rsid w:val="007F29AC"/>
    <w:rsid w:val="007F4B28"/>
    <w:rsid w:val="007F4F50"/>
    <w:rsid w:val="007F6078"/>
    <w:rsid w:val="007F6680"/>
    <w:rsid w:val="007F6774"/>
    <w:rsid w:val="007F6BFD"/>
    <w:rsid w:val="007F756F"/>
    <w:rsid w:val="007F7F16"/>
    <w:rsid w:val="00800A3F"/>
    <w:rsid w:val="00800CE7"/>
    <w:rsid w:val="008010A8"/>
    <w:rsid w:val="0080116E"/>
    <w:rsid w:val="00801E2C"/>
    <w:rsid w:val="008025EC"/>
    <w:rsid w:val="00802C3A"/>
    <w:rsid w:val="00802D59"/>
    <w:rsid w:val="00804617"/>
    <w:rsid w:val="00804A6E"/>
    <w:rsid w:val="00804B41"/>
    <w:rsid w:val="00805247"/>
    <w:rsid w:val="008069E5"/>
    <w:rsid w:val="00806D03"/>
    <w:rsid w:val="0080799B"/>
    <w:rsid w:val="00810BC7"/>
    <w:rsid w:val="00810FC7"/>
    <w:rsid w:val="00811298"/>
    <w:rsid w:val="00813252"/>
    <w:rsid w:val="008132A9"/>
    <w:rsid w:val="008143D2"/>
    <w:rsid w:val="00814768"/>
    <w:rsid w:val="008159C9"/>
    <w:rsid w:val="00816CC6"/>
    <w:rsid w:val="00817336"/>
    <w:rsid w:val="008202C9"/>
    <w:rsid w:val="008205AE"/>
    <w:rsid w:val="008209C7"/>
    <w:rsid w:val="00820BDD"/>
    <w:rsid w:val="00821885"/>
    <w:rsid w:val="00821AA3"/>
    <w:rsid w:val="00821FAA"/>
    <w:rsid w:val="00822390"/>
    <w:rsid w:val="008226F6"/>
    <w:rsid w:val="00822AF9"/>
    <w:rsid w:val="00823B4B"/>
    <w:rsid w:val="0082518A"/>
    <w:rsid w:val="00825929"/>
    <w:rsid w:val="008265A7"/>
    <w:rsid w:val="0082718D"/>
    <w:rsid w:val="0082719F"/>
    <w:rsid w:val="00827981"/>
    <w:rsid w:val="00831CA5"/>
    <w:rsid w:val="00833257"/>
    <w:rsid w:val="00833E52"/>
    <w:rsid w:val="008345AB"/>
    <w:rsid w:val="008347ED"/>
    <w:rsid w:val="00834EB3"/>
    <w:rsid w:val="00835D75"/>
    <w:rsid w:val="00837917"/>
    <w:rsid w:val="00837B81"/>
    <w:rsid w:val="00840616"/>
    <w:rsid w:val="00840B77"/>
    <w:rsid w:val="00841309"/>
    <w:rsid w:val="00841C9E"/>
    <w:rsid w:val="00841FDD"/>
    <w:rsid w:val="00842120"/>
    <w:rsid w:val="00843928"/>
    <w:rsid w:val="00843F50"/>
    <w:rsid w:val="008456FC"/>
    <w:rsid w:val="008460B5"/>
    <w:rsid w:val="00846323"/>
    <w:rsid w:val="008463E8"/>
    <w:rsid w:val="008464D3"/>
    <w:rsid w:val="0084703B"/>
    <w:rsid w:val="00847AC8"/>
    <w:rsid w:val="00850971"/>
    <w:rsid w:val="00850B54"/>
    <w:rsid w:val="00851230"/>
    <w:rsid w:val="008514D6"/>
    <w:rsid w:val="00852B8D"/>
    <w:rsid w:val="00854909"/>
    <w:rsid w:val="0085553A"/>
    <w:rsid w:val="008559E0"/>
    <w:rsid w:val="0085741E"/>
    <w:rsid w:val="00860B3C"/>
    <w:rsid w:val="00861A3F"/>
    <w:rsid w:val="0086287F"/>
    <w:rsid w:val="00865527"/>
    <w:rsid w:val="00865A38"/>
    <w:rsid w:val="00866581"/>
    <w:rsid w:val="00866A10"/>
    <w:rsid w:val="008677F9"/>
    <w:rsid w:val="0087416C"/>
    <w:rsid w:val="00875281"/>
    <w:rsid w:val="00876412"/>
    <w:rsid w:val="00876413"/>
    <w:rsid w:val="00877EB0"/>
    <w:rsid w:val="00880163"/>
    <w:rsid w:val="008804C8"/>
    <w:rsid w:val="00880CB3"/>
    <w:rsid w:val="00880E9E"/>
    <w:rsid w:val="008811E0"/>
    <w:rsid w:val="00881A6A"/>
    <w:rsid w:val="00882CF0"/>
    <w:rsid w:val="008841F4"/>
    <w:rsid w:val="0088469B"/>
    <w:rsid w:val="0088530B"/>
    <w:rsid w:val="00890B7B"/>
    <w:rsid w:val="00891251"/>
    <w:rsid w:val="00891480"/>
    <w:rsid w:val="00891EC5"/>
    <w:rsid w:val="008922A4"/>
    <w:rsid w:val="008956C6"/>
    <w:rsid w:val="00896538"/>
    <w:rsid w:val="00896EF8"/>
    <w:rsid w:val="008970E8"/>
    <w:rsid w:val="00897810"/>
    <w:rsid w:val="00897DA5"/>
    <w:rsid w:val="008A0E90"/>
    <w:rsid w:val="008A22D8"/>
    <w:rsid w:val="008A378C"/>
    <w:rsid w:val="008A4664"/>
    <w:rsid w:val="008A4903"/>
    <w:rsid w:val="008A4B06"/>
    <w:rsid w:val="008A4DDD"/>
    <w:rsid w:val="008A602E"/>
    <w:rsid w:val="008A6694"/>
    <w:rsid w:val="008A692C"/>
    <w:rsid w:val="008A6A44"/>
    <w:rsid w:val="008A6B2F"/>
    <w:rsid w:val="008A73FB"/>
    <w:rsid w:val="008A75B7"/>
    <w:rsid w:val="008B0748"/>
    <w:rsid w:val="008B08D5"/>
    <w:rsid w:val="008B12BC"/>
    <w:rsid w:val="008B18F5"/>
    <w:rsid w:val="008B1F2F"/>
    <w:rsid w:val="008B4062"/>
    <w:rsid w:val="008B59D5"/>
    <w:rsid w:val="008B7047"/>
    <w:rsid w:val="008B7B68"/>
    <w:rsid w:val="008C2BB0"/>
    <w:rsid w:val="008C3067"/>
    <w:rsid w:val="008C3127"/>
    <w:rsid w:val="008C3186"/>
    <w:rsid w:val="008C46DB"/>
    <w:rsid w:val="008C46DE"/>
    <w:rsid w:val="008C4DD1"/>
    <w:rsid w:val="008C55FC"/>
    <w:rsid w:val="008C5C04"/>
    <w:rsid w:val="008C6BEE"/>
    <w:rsid w:val="008C73E5"/>
    <w:rsid w:val="008D0DF3"/>
    <w:rsid w:val="008D1D36"/>
    <w:rsid w:val="008D3A1B"/>
    <w:rsid w:val="008D52C8"/>
    <w:rsid w:val="008D6765"/>
    <w:rsid w:val="008D72A4"/>
    <w:rsid w:val="008D7BD9"/>
    <w:rsid w:val="008E0B8B"/>
    <w:rsid w:val="008E0FF4"/>
    <w:rsid w:val="008E1A26"/>
    <w:rsid w:val="008E2BE3"/>
    <w:rsid w:val="008E3980"/>
    <w:rsid w:val="008E5357"/>
    <w:rsid w:val="008E62BD"/>
    <w:rsid w:val="008E64CB"/>
    <w:rsid w:val="008E6B80"/>
    <w:rsid w:val="008E73A9"/>
    <w:rsid w:val="008F00F0"/>
    <w:rsid w:val="008F041F"/>
    <w:rsid w:val="008F17F4"/>
    <w:rsid w:val="008F184D"/>
    <w:rsid w:val="008F303E"/>
    <w:rsid w:val="008F374A"/>
    <w:rsid w:val="008F67B3"/>
    <w:rsid w:val="008F7C8A"/>
    <w:rsid w:val="00902CD4"/>
    <w:rsid w:val="00903724"/>
    <w:rsid w:val="00905BAF"/>
    <w:rsid w:val="0090684B"/>
    <w:rsid w:val="00910B11"/>
    <w:rsid w:val="00911A1A"/>
    <w:rsid w:val="00911D0B"/>
    <w:rsid w:val="00912074"/>
    <w:rsid w:val="00912EB5"/>
    <w:rsid w:val="0091373E"/>
    <w:rsid w:val="00914CF7"/>
    <w:rsid w:val="0091590B"/>
    <w:rsid w:val="009165A6"/>
    <w:rsid w:val="00916F5D"/>
    <w:rsid w:val="00917238"/>
    <w:rsid w:val="00917BA9"/>
    <w:rsid w:val="0092098F"/>
    <w:rsid w:val="00921D59"/>
    <w:rsid w:val="00922E9F"/>
    <w:rsid w:val="00923FCB"/>
    <w:rsid w:val="00925328"/>
    <w:rsid w:val="00925F80"/>
    <w:rsid w:val="00926F99"/>
    <w:rsid w:val="009277D7"/>
    <w:rsid w:val="00927D32"/>
    <w:rsid w:val="0093039D"/>
    <w:rsid w:val="009303C1"/>
    <w:rsid w:val="009340C7"/>
    <w:rsid w:val="00934F17"/>
    <w:rsid w:val="00935889"/>
    <w:rsid w:val="00936128"/>
    <w:rsid w:val="0093742E"/>
    <w:rsid w:val="00937E06"/>
    <w:rsid w:val="00937E19"/>
    <w:rsid w:val="00940564"/>
    <w:rsid w:val="00942810"/>
    <w:rsid w:val="0094326B"/>
    <w:rsid w:val="00943991"/>
    <w:rsid w:val="00944941"/>
    <w:rsid w:val="00944F49"/>
    <w:rsid w:val="0094571D"/>
    <w:rsid w:val="00945943"/>
    <w:rsid w:val="009462A9"/>
    <w:rsid w:val="009503FF"/>
    <w:rsid w:val="00951369"/>
    <w:rsid w:val="0095151A"/>
    <w:rsid w:val="0095226E"/>
    <w:rsid w:val="00953442"/>
    <w:rsid w:val="00953FE0"/>
    <w:rsid w:val="00955130"/>
    <w:rsid w:val="00955411"/>
    <w:rsid w:val="009556F4"/>
    <w:rsid w:val="009560BC"/>
    <w:rsid w:val="00956B90"/>
    <w:rsid w:val="00957405"/>
    <w:rsid w:val="00957597"/>
    <w:rsid w:val="009578D2"/>
    <w:rsid w:val="00957AB3"/>
    <w:rsid w:val="0096026F"/>
    <w:rsid w:val="00960C86"/>
    <w:rsid w:val="0096161A"/>
    <w:rsid w:val="00961B37"/>
    <w:rsid w:val="00961E4B"/>
    <w:rsid w:val="0096232C"/>
    <w:rsid w:val="009648C7"/>
    <w:rsid w:val="0096497D"/>
    <w:rsid w:val="00964B0F"/>
    <w:rsid w:val="00964CAD"/>
    <w:rsid w:val="00964FFC"/>
    <w:rsid w:val="00967D2C"/>
    <w:rsid w:val="00970F13"/>
    <w:rsid w:val="009722FF"/>
    <w:rsid w:val="00972B0F"/>
    <w:rsid w:val="00973D87"/>
    <w:rsid w:val="0097595A"/>
    <w:rsid w:val="0097636D"/>
    <w:rsid w:val="009763A1"/>
    <w:rsid w:val="00976B17"/>
    <w:rsid w:val="009770BF"/>
    <w:rsid w:val="00977D5F"/>
    <w:rsid w:val="00977DA8"/>
    <w:rsid w:val="00980BD4"/>
    <w:rsid w:val="009810FD"/>
    <w:rsid w:val="0098138B"/>
    <w:rsid w:val="00984B83"/>
    <w:rsid w:val="00984F17"/>
    <w:rsid w:val="009877DA"/>
    <w:rsid w:val="00987ED4"/>
    <w:rsid w:val="00990083"/>
    <w:rsid w:val="00990876"/>
    <w:rsid w:val="009946EA"/>
    <w:rsid w:val="00994A2E"/>
    <w:rsid w:val="00994CD9"/>
    <w:rsid w:val="00995551"/>
    <w:rsid w:val="00997688"/>
    <w:rsid w:val="009977EC"/>
    <w:rsid w:val="009A12AB"/>
    <w:rsid w:val="009A157E"/>
    <w:rsid w:val="009A167F"/>
    <w:rsid w:val="009A2064"/>
    <w:rsid w:val="009A44FE"/>
    <w:rsid w:val="009A48A3"/>
    <w:rsid w:val="009A4A7E"/>
    <w:rsid w:val="009A4AFA"/>
    <w:rsid w:val="009A5114"/>
    <w:rsid w:val="009A5917"/>
    <w:rsid w:val="009A639A"/>
    <w:rsid w:val="009A6454"/>
    <w:rsid w:val="009A7A19"/>
    <w:rsid w:val="009A7EAE"/>
    <w:rsid w:val="009B1289"/>
    <w:rsid w:val="009B1480"/>
    <w:rsid w:val="009B233F"/>
    <w:rsid w:val="009B4C61"/>
    <w:rsid w:val="009B4D96"/>
    <w:rsid w:val="009B5D6C"/>
    <w:rsid w:val="009B616A"/>
    <w:rsid w:val="009B6A59"/>
    <w:rsid w:val="009C0A05"/>
    <w:rsid w:val="009C1868"/>
    <w:rsid w:val="009C20BC"/>
    <w:rsid w:val="009C22BA"/>
    <w:rsid w:val="009C23A1"/>
    <w:rsid w:val="009C2CD1"/>
    <w:rsid w:val="009C34F3"/>
    <w:rsid w:val="009C42D8"/>
    <w:rsid w:val="009C54BA"/>
    <w:rsid w:val="009C5ED3"/>
    <w:rsid w:val="009C6582"/>
    <w:rsid w:val="009C713E"/>
    <w:rsid w:val="009C727F"/>
    <w:rsid w:val="009C7F41"/>
    <w:rsid w:val="009D142E"/>
    <w:rsid w:val="009D2080"/>
    <w:rsid w:val="009D4E18"/>
    <w:rsid w:val="009D4E8D"/>
    <w:rsid w:val="009D4FC3"/>
    <w:rsid w:val="009D5243"/>
    <w:rsid w:val="009D579D"/>
    <w:rsid w:val="009D6185"/>
    <w:rsid w:val="009D6C0E"/>
    <w:rsid w:val="009D7736"/>
    <w:rsid w:val="009E030A"/>
    <w:rsid w:val="009E0430"/>
    <w:rsid w:val="009E173B"/>
    <w:rsid w:val="009E2B8D"/>
    <w:rsid w:val="009E341F"/>
    <w:rsid w:val="009E355B"/>
    <w:rsid w:val="009E357B"/>
    <w:rsid w:val="009E42CA"/>
    <w:rsid w:val="009E517B"/>
    <w:rsid w:val="009E5831"/>
    <w:rsid w:val="009E64A3"/>
    <w:rsid w:val="009F08D3"/>
    <w:rsid w:val="009F0F05"/>
    <w:rsid w:val="009F278A"/>
    <w:rsid w:val="009F29F4"/>
    <w:rsid w:val="009F2B86"/>
    <w:rsid w:val="009F44EB"/>
    <w:rsid w:val="009F45D2"/>
    <w:rsid w:val="009F549A"/>
    <w:rsid w:val="009F6C36"/>
    <w:rsid w:val="009F6E5E"/>
    <w:rsid w:val="009F7590"/>
    <w:rsid w:val="00A003B6"/>
    <w:rsid w:val="00A009FA"/>
    <w:rsid w:val="00A0462B"/>
    <w:rsid w:val="00A0607F"/>
    <w:rsid w:val="00A12274"/>
    <w:rsid w:val="00A13F4A"/>
    <w:rsid w:val="00A142A3"/>
    <w:rsid w:val="00A158D1"/>
    <w:rsid w:val="00A15AD2"/>
    <w:rsid w:val="00A161FF"/>
    <w:rsid w:val="00A16B2E"/>
    <w:rsid w:val="00A16D01"/>
    <w:rsid w:val="00A16EC9"/>
    <w:rsid w:val="00A20A53"/>
    <w:rsid w:val="00A21A36"/>
    <w:rsid w:val="00A228E4"/>
    <w:rsid w:val="00A238DB"/>
    <w:rsid w:val="00A23C7E"/>
    <w:rsid w:val="00A24565"/>
    <w:rsid w:val="00A25133"/>
    <w:rsid w:val="00A254BE"/>
    <w:rsid w:val="00A25843"/>
    <w:rsid w:val="00A259B3"/>
    <w:rsid w:val="00A26C8F"/>
    <w:rsid w:val="00A27528"/>
    <w:rsid w:val="00A27A4C"/>
    <w:rsid w:val="00A3029F"/>
    <w:rsid w:val="00A318A9"/>
    <w:rsid w:val="00A32237"/>
    <w:rsid w:val="00A33870"/>
    <w:rsid w:val="00A342E4"/>
    <w:rsid w:val="00A34377"/>
    <w:rsid w:val="00A34A88"/>
    <w:rsid w:val="00A35623"/>
    <w:rsid w:val="00A363B9"/>
    <w:rsid w:val="00A368BF"/>
    <w:rsid w:val="00A40A8C"/>
    <w:rsid w:val="00A438DD"/>
    <w:rsid w:val="00A438ED"/>
    <w:rsid w:val="00A44C59"/>
    <w:rsid w:val="00A46C74"/>
    <w:rsid w:val="00A474AC"/>
    <w:rsid w:val="00A47F38"/>
    <w:rsid w:val="00A5076F"/>
    <w:rsid w:val="00A50B24"/>
    <w:rsid w:val="00A53176"/>
    <w:rsid w:val="00A531DA"/>
    <w:rsid w:val="00A534C4"/>
    <w:rsid w:val="00A54BF1"/>
    <w:rsid w:val="00A55A8D"/>
    <w:rsid w:val="00A55E2C"/>
    <w:rsid w:val="00A56B23"/>
    <w:rsid w:val="00A60F97"/>
    <w:rsid w:val="00A61E63"/>
    <w:rsid w:val="00A61EDC"/>
    <w:rsid w:val="00A62525"/>
    <w:rsid w:val="00A627B6"/>
    <w:rsid w:val="00A627FE"/>
    <w:rsid w:val="00A65102"/>
    <w:rsid w:val="00A653E0"/>
    <w:rsid w:val="00A67CEF"/>
    <w:rsid w:val="00A706EF"/>
    <w:rsid w:val="00A71F2B"/>
    <w:rsid w:val="00A7251E"/>
    <w:rsid w:val="00A72A5B"/>
    <w:rsid w:val="00A730D1"/>
    <w:rsid w:val="00A75257"/>
    <w:rsid w:val="00A778B0"/>
    <w:rsid w:val="00A77C2C"/>
    <w:rsid w:val="00A801A1"/>
    <w:rsid w:val="00A815FF"/>
    <w:rsid w:val="00A81969"/>
    <w:rsid w:val="00A81F17"/>
    <w:rsid w:val="00A827F3"/>
    <w:rsid w:val="00A83D7A"/>
    <w:rsid w:val="00A83EDE"/>
    <w:rsid w:val="00A841B3"/>
    <w:rsid w:val="00A846E4"/>
    <w:rsid w:val="00A8470E"/>
    <w:rsid w:val="00A853A6"/>
    <w:rsid w:val="00A85C84"/>
    <w:rsid w:val="00A85FD0"/>
    <w:rsid w:val="00A903EA"/>
    <w:rsid w:val="00A909BC"/>
    <w:rsid w:val="00A90BB5"/>
    <w:rsid w:val="00A92C53"/>
    <w:rsid w:val="00A92F9C"/>
    <w:rsid w:val="00A93C10"/>
    <w:rsid w:val="00A93E87"/>
    <w:rsid w:val="00A94637"/>
    <w:rsid w:val="00A94B52"/>
    <w:rsid w:val="00A956E0"/>
    <w:rsid w:val="00A95A67"/>
    <w:rsid w:val="00A96566"/>
    <w:rsid w:val="00A96E97"/>
    <w:rsid w:val="00A97399"/>
    <w:rsid w:val="00AA16B0"/>
    <w:rsid w:val="00AA1FED"/>
    <w:rsid w:val="00AA29FE"/>
    <w:rsid w:val="00AA3B8E"/>
    <w:rsid w:val="00AA4078"/>
    <w:rsid w:val="00AA4891"/>
    <w:rsid w:val="00AA4993"/>
    <w:rsid w:val="00AA548F"/>
    <w:rsid w:val="00AA5507"/>
    <w:rsid w:val="00AA5E22"/>
    <w:rsid w:val="00AA5EC9"/>
    <w:rsid w:val="00AA69DB"/>
    <w:rsid w:val="00AA71C3"/>
    <w:rsid w:val="00AA7CD5"/>
    <w:rsid w:val="00AA7E34"/>
    <w:rsid w:val="00AB1930"/>
    <w:rsid w:val="00AB2217"/>
    <w:rsid w:val="00AB65F0"/>
    <w:rsid w:val="00AC08A9"/>
    <w:rsid w:val="00AC0D41"/>
    <w:rsid w:val="00AC1267"/>
    <w:rsid w:val="00AC16BD"/>
    <w:rsid w:val="00AC1E6B"/>
    <w:rsid w:val="00AC301D"/>
    <w:rsid w:val="00AC4724"/>
    <w:rsid w:val="00AC49D4"/>
    <w:rsid w:val="00AC51B7"/>
    <w:rsid w:val="00AC5FA2"/>
    <w:rsid w:val="00AC643E"/>
    <w:rsid w:val="00AC661B"/>
    <w:rsid w:val="00AD0DDA"/>
    <w:rsid w:val="00AD2097"/>
    <w:rsid w:val="00AD21C0"/>
    <w:rsid w:val="00AD4887"/>
    <w:rsid w:val="00AD4A0F"/>
    <w:rsid w:val="00AD75D1"/>
    <w:rsid w:val="00AD7F28"/>
    <w:rsid w:val="00AE0B8E"/>
    <w:rsid w:val="00AE0F27"/>
    <w:rsid w:val="00AE1150"/>
    <w:rsid w:val="00AE1633"/>
    <w:rsid w:val="00AE2100"/>
    <w:rsid w:val="00AE2630"/>
    <w:rsid w:val="00AE2BC1"/>
    <w:rsid w:val="00AE2CFF"/>
    <w:rsid w:val="00AE417C"/>
    <w:rsid w:val="00AE591D"/>
    <w:rsid w:val="00AE5C9F"/>
    <w:rsid w:val="00AE6F51"/>
    <w:rsid w:val="00AE710C"/>
    <w:rsid w:val="00AF2836"/>
    <w:rsid w:val="00AF39B3"/>
    <w:rsid w:val="00AF4229"/>
    <w:rsid w:val="00AF4DD9"/>
    <w:rsid w:val="00AF587E"/>
    <w:rsid w:val="00AF5992"/>
    <w:rsid w:val="00AF5CC5"/>
    <w:rsid w:val="00AF6286"/>
    <w:rsid w:val="00B00BDC"/>
    <w:rsid w:val="00B021B5"/>
    <w:rsid w:val="00B0232C"/>
    <w:rsid w:val="00B0262E"/>
    <w:rsid w:val="00B04297"/>
    <w:rsid w:val="00B04F97"/>
    <w:rsid w:val="00B05AF1"/>
    <w:rsid w:val="00B0639F"/>
    <w:rsid w:val="00B06450"/>
    <w:rsid w:val="00B06BCD"/>
    <w:rsid w:val="00B06E98"/>
    <w:rsid w:val="00B07E67"/>
    <w:rsid w:val="00B1309F"/>
    <w:rsid w:val="00B13BC4"/>
    <w:rsid w:val="00B15041"/>
    <w:rsid w:val="00B15E8C"/>
    <w:rsid w:val="00B1685D"/>
    <w:rsid w:val="00B168D5"/>
    <w:rsid w:val="00B17D15"/>
    <w:rsid w:val="00B20A0D"/>
    <w:rsid w:val="00B216EB"/>
    <w:rsid w:val="00B21F6A"/>
    <w:rsid w:val="00B22A94"/>
    <w:rsid w:val="00B233EC"/>
    <w:rsid w:val="00B237FF"/>
    <w:rsid w:val="00B2398F"/>
    <w:rsid w:val="00B23F3B"/>
    <w:rsid w:val="00B26982"/>
    <w:rsid w:val="00B30CE5"/>
    <w:rsid w:val="00B31090"/>
    <w:rsid w:val="00B31B06"/>
    <w:rsid w:val="00B31BBA"/>
    <w:rsid w:val="00B322EB"/>
    <w:rsid w:val="00B3374F"/>
    <w:rsid w:val="00B3417C"/>
    <w:rsid w:val="00B353AA"/>
    <w:rsid w:val="00B36036"/>
    <w:rsid w:val="00B36470"/>
    <w:rsid w:val="00B372FE"/>
    <w:rsid w:val="00B4147C"/>
    <w:rsid w:val="00B41962"/>
    <w:rsid w:val="00B42627"/>
    <w:rsid w:val="00B43CD1"/>
    <w:rsid w:val="00B43F5E"/>
    <w:rsid w:val="00B448E9"/>
    <w:rsid w:val="00B45FE5"/>
    <w:rsid w:val="00B4726A"/>
    <w:rsid w:val="00B50A48"/>
    <w:rsid w:val="00B518E3"/>
    <w:rsid w:val="00B51A0D"/>
    <w:rsid w:val="00B51B1D"/>
    <w:rsid w:val="00B51B3A"/>
    <w:rsid w:val="00B52EBF"/>
    <w:rsid w:val="00B54455"/>
    <w:rsid w:val="00B5498C"/>
    <w:rsid w:val="00B552DD"/>
    <w:rsid w:val="00B552E0"/>
    <w:rsid w:val="00B56A62"/>
    <w:rsid w:val="00B56DD0"/>
    <w:rsid w:val="00B56F3A"/>
    <w:rsid w:val="00B60652"/>
    <w:rsid w:val="00B6097D"/>
    <w:rsid w:val="00B61B31"/>
    <w:rsid w:val="00B62ABC"/>
    <w:rsid w:val="00B631E8"/>
    <w:rsid w:val="00B64347"/>
    <w:rsid w:val="00B6478F"/>
    <w:rsid w:val="00B6597A"/>
    <w:rsid w:val="00B65A84"/>
    <w:rsid w:val="00B65B81"/>
    <w:rsid w:val="00B66277"/>
    <w:rsid w:val="00B66F15"/>
    <w:rsid w:val="00B67F4F"/>
    <w:rsid w:val="00B7102D"/>
    <w:rsid w:val="00B7226D"/>
    <w:rsid w:val="00B7246F"/>
    <w:rsid w:val="00B727AE"/>
    <w:rsid w:val="00B7321B"/>
    <w:rsid w:val="00B73B74"/>
    <w:rsid w:val="00B77B85"/>
    <w:rsid w:val="00B80AA4"/>
    <w:rsid w:val="00B81C3C"/>
    <w:rsid w:val="00B83A99"/>
    <w:rsid w:val="00B83F14"/>
    <w:rsid w:val="00B847FD"/>
    <w:rsid w:val="00B85B67"/>
    <w:rsid w:val="00B8630A"/>
    <w:rsid w:val="00B907FC"/>
    <w:rsid w:val="00B90DB7"/>
    <w:rsid w:val="00B91286"/>
    <w:rsid w:val="00B91DF4"/>
    <w:rsid w:val="00B91FB2"/>
    <w:rsid w:val="00B92ADE"/>
    <w:rsid w:val="00B934B7"/>
    <w:rsid w:val="00B93904"/>
    <w:rsid w:val="00B9535A"/>
    <w:rsid w:val="00B953F0"/>
    <w:rsid w:val="00B96D1B"/>
    <w:rsid w:val="00B9760C"/>
    <w:rsid w:val="00B97724"/>
    <w:rsid w:val="00B97DFF"/>
    <w:rsid w:val="00BA0433"/>
    <w:rsid w:val="00BA046F"/>
    <w:rsid w:val="00BA088B"/>
    <w:rsid w:val="00BA0BA0"/>
    <w:rsid w:val="00BA0FFC"/>
    <w:rsid w:val="00BA1058"/>
    <w:rsid w:val="00BA213A"/>
    <w:rsid w:val="00BA2994"/>
    <w:rsid w:val="00BA4381"/>
    <w:rsid w:val="00BA444B"/>
    <w:rsid w:val="00BA4A27"/>
    <w:rsid w:val="00BA4BF6"/>
    <w:rsid w:val="00BA505C"/>
    <w:rsid w:val="00BA5F12"/>
    <w:rsid w:val="00BA7297"/>
    <w:rsid w:val="00BB23F6"/>
    <w:rsid w:val="00BB6AB7"/>
    <w:rsid w:val="00BC1436"/>
    <w:rsid w:val="00BC1903"/>
    <w:rsid w:val="00BC4F9B"/>
    <w:rsid w:val="00BC5622"/>
    <w:rsid w:val="00BC5D3A"/>
    <w:rsid w:val="00BC6945"/>
    <w:rsid w:val="00BC7EDC"/>
    <w:rsid w:val="00BD0B9B"/>
    <w:rsid w:val="00BD0E27"/>
    <w:rsid w:val="00BD1569"/>
    <w:rsid w:val="00BD4724"/>
    <w:rsid w:val="00BD4C3C"/>
    <w:rsid w:val="00BD6623"/>
    <w:rsid w:val="00BD7405"/>
    <w:rsid w:val="00BD7412"/>
    <w:rsid w:val="00BE012A"/>
    <w:rsid w:val="00BE0199"/>
    <w:rsid w:val="00BE04EC"/>
    <w:rsid w:val="00BE1317"/>
    <w:rsid w:val="00BE3490"/>
    <w:rsid w:val="00BE36E4"/>
    <w:rsid w:val="00BE5252"/>
    <w:rsid w:val="00BE5AAF"/>
    <w:rsid w:val="00BE696A"/>
    <w:rsid w:val="00BF037D"/>
    <w:rsid w:val="00BF03C2"/>
    <w:rsid w:val="00BF1965"/>
    <w:rsid w:val="00BF31B5"/>
    <w:rsid w:val="00BF397D"/>
    <w:rsid w:val="00BF4DA2"/>
    <w:rsid w:val="00BF4E31"/>
    <w:rsid w:val="00BF5F06"/>
    <w:rsid w:val="00BF64A9"/>
    <w:rsid w:val="00BF693B"/>
    <w:rsid w:val="00BF7A61"/>
    <w:rsid w:val="00C00F6D"/>
    <w:rsid w:val="00C030C5"/>
    <w:rsid w:val="00C04036"/>
    <w:rsid w:val="00C041C7"/>
    <w:rsid w:val="00C05995"/>
    <w:rsid w:val="00C05E40"/>
    <w:rsid w:val="00C05FA9"/>
    <w:rsid w:val="00C076AB"/>
    <w:rsid w:val="00C07EB5"/>
    <w:rsid w:val="00C100A3"/>
    <w:rsid w:val="00C11169"/>
    <w:rsid w:val="00C11FF9"/>
    <w:rsid w:val="00C12C84"/>
    <w:rsid w:val="00C13D41"/>
    <w:rsid w:val="00C14267"/>
    <w:rsid w:val="00C15525"/>
    <w:rsid w:val="00C160DF"/>
    <w:rsid w:val="00C177AD"/>
    <w:rsid w:val="00C20005"/>
    <w:rsid w:val="00C20DA3"/>
    <w:rsid w:val="00C22E68"/>
    <w:rsid w:val="00C2395D"/>
    <w:rsid w:val="00C30364"/>
    <w:rsid w:val="00C3058B"/>
    <w:rsid w:val="00C30B82"/>
    <w:rsid w:val="00C3389A"/>
    <w:rsid w:val="00C34C24"/>
    <w:rsid w:val="00C36AE6"/>
    <w:rsid w:val="00C378A5"/>
    <w:rsid w:val="00C406D5"/>
    <w:rsid w:val="00C40ED7"/>
    <w:rsid w:val="00C4211F"/>
    <w:rsid w:val="00C42D29"/>
    <w:rsid w:val="00C431EA"/>
    <w:rsid w:val="00C432FB"/>
    <w:rsid w:val="00C446FC"/>
    <w:rsid w:val="00C44966"/>
    <w:rsid w:val="00C44B55"/>
    <w:rsid w:val="00C44CFD"/>
    <w:rsid w:val="00C45AD0"/>
    <w:rsid w:val="00C47403"/>
    <w:rsid w:val="00C5086C"/>
    <w:rsid w:val="00C5092C"/>
    <w:rsid w:val="00C50AB6"/>
    <w:rsid w:val="00C50DEA"/>
    <w:rsid w:val="00C51821"/>
    <w:rsid w:val="00C521C3"/>
    <w:rsid w:val="00C52A5A"/>
    <w:rsid w:val="00C531D0"/>
    <w:rsid w:val="00C53C0A"/>
    <w:rsid w:val="00C53D6C"/>
    <w:rsid w:val="00C53E99"/>
    <w:rsid w:val="00C54377"/>
    <w:rsid w:val="00C55AEA"/>
    <w:rsid w:val="00C55D46"/>
    <w:rsid w:val="00C5676B"/>
    <w:rsid w:val="00C56C36"/>
    <w:rsid w:val="00C600E8"/>
    <w:rsid w:val="00C619E9"/>
    <w:rsid w:val="00C62974"/>
    <w:rsid w:val="00C64B8E"/>
    <w:rsid w:val="00C662B7"/>
    <w:rsid w:val="00C66318"/>
    <w:rsid w:val="00C663EB"/>
    <w:rsid w:val="00C66735"/>
    <w:rsid w:val="00C6772F"/>
    <w:rsid w:val="00C70A49"/>
    <w:rsid w:val="00C73190"/>
    <w:rsid w:val="00C74293"/>
    <w:rsid w:val="00C75555"/>
    <w:rsid w:val="00C764BD"/>
    <w:rsid w:val="00C766A8"/>
    <w:rsid w:val="00C76747"/>
    <w:rsid w:val="00C76984"/>
    <w:rsid w:val="00C8054F"/>
    <w:rsid w:val="00C81C4B"/>
    <w:rsid w:val="00C81DAB"/>
    <w:rsid w:val="00C82442"/>
    <w:rsid w:val="00C82E2D"/>
    <w:rsid w:val="00C83E47"/>
    <w:rsid w:val="00C84DC3"/>
    <w:rsid w:val="00C8531E"/>
    <w:rsid w:val="00C853E9"/>
    <w:rsid w:val="00C903A6"/>
    <w:rsid w:val="00C90487"/>
    <w:rsid w:val="00C9101C"/>
    <w:rsid w:val="00C91638"/>
    <w:rsid w:val="00C93A2E"/>
    <w:rsid w:val="00C94AC7"/>
    <w:rsid w:val="00C94E0C"/>
    <w:rsid w:val="00C95D42"/>
    <w:rsid w:val="00C9692D"/>
    <w:rsid w:val="00CA15F8"/>
    <w:rsid w:val="00CA3BFA"/>
    <w:rsid w:val="00CA43AA"/>
    <w:rsid w:val="00CA5C1A"/>
    <w:rsid w:val="00CA61FE"/>
    <w:rsid w:val="00CA6275"/>
    <w:rsid w:val="00CA7639"/>
    <w:rsid w:val="00CA76DE"/>
    <w:rsid w:val="00CB0FC5"/>
    <w:rsid w:val="00CB28FE"/>
    <w:rsid w:val="00CB39C1"/>
    <w:rsid w:val="00CB5428"/>
    <w:rsid w:val="00CB5F62"/>
    <w:rsid w:val="00CB73E5"/>
    <w:rsid w:val="00CC0D41"/>
    <w:rsid w:val="00CC0FCF"/>
    <w:rsid w:val="00CC1955"/>
    <w:rsid w:val="00CC1E91"/>
    <w:rsid w:val="00CC23FD"/>
    <w:rsid w:val="00CC274A"/>
    <w:rsid w:val="00CC27CC"/>
    <w:rsid w:val="00CC360E"/>
    <w:rsid w:val="00CC4542"/>
    <w:rsid w:val="00CC4872"/>
    <w:rsid w:val="00CC4A0F"/>
    <w:rsid w:val="00CC4C12"/>
    <w:rsid w:val="00CC62D5"/>
    <w:rsid w:val="00CC6FBE"/>
    <w:rsid w:val="00CD0F55"/>
    <w:rsid w:val="00CD151E"/>
    <w:rsid w:val="00CD17C5"/>
    <w:rsid w:val="00CD28DA"/>
    <w:rsid w:val="00CD2919"/>
    <w:rsid w:val="00CD3615"/>
    <w:rsid w:val="00CD3A69"/>
    <w:rsid w:val="00CD51A5"/>
    <w:rsid w:val="00CD64C5"/>
    <w:rsid w:val="00CD652D"/>
    <w:rsid w:val="00CD67E9"/>
    <w:rsid w:val="00CD6C25"/>
    <w:rsid w:val="00CD7591"/>
    <w:rsid w:val="00CE07DA"/>
    <w:rsid w:val="00CE31D8"/>
    <w:rsid w:val="00CE34B2"/>
    <w:rsid w:val="00CE3A4D"/>
    <w:rsid w:val="00CE4402"/>
    <w:rsid w:val="00CE4DA2"/>
    <w:rsid w:val="00CE6376"/>
    <w:rsid w:val="00CE64DA"/>
    <w:rsid w:val="00CF0184"/>
    <w:rsid w:val="00CF09C2"/>
    <w:rsid w:val="00CF151D"/>
    <w:rsid w:val="00CF3943"/>
    <w:rsid w:val="00CF4728"/>
    <w:rsid w:val="00CF6D5B"/>
    <w:rsid w:val="00CF7C33"/>
    <w:rsid w:val="00D027F0"/>
    <w:rsid w:val="00D02841"/>
    <w:rsid w:val="00D0336D"/>
    <w:rsid w:val="00D03720"/>
    <w:rsid w:val="00D03D7D"/>
    <w:rsid w:val="00D04A27"/>
    <w:rsid w:val="00D06B58"/>
    <w:rsid w:val="00D075DC"/>
    <w:rsid w:val="00D10412"/>
    <w:rsid w:val="00D10E8D"/>
    <w:rsid w:val="00D11750"/>
    <w:rsid w:val="00D15010"/>
    <w:rsid w:val="00D16A99"/>
    <w:rsid w:val="00D1740A"/>
    <w:rsid w:val="00D17CB7"/>
    <w:rsid w:val="00D20739"/>
    <w:rsid w:val="00D20E13"/>
    <w:rsid w:val="00D21283"/>
    <w:rsid w:val="00D22451"/>
    <w:rsid w:val="00D22600"/>
    <w:rsid w:val="00D22C92"/>
    <w:rsid w:val="00D25C6A"/>
    <w:rsid w:val="00D2719E"/>
    <w:rsid w:val="00D27DAC"/>
    <w:rsid w:val="00D303B6"/>
    <w:rsid w:val="00D31A84"/>
    <w:rsid w:val="00D31B11"/>
    <w:rsid w:val="00D32445"/>
    <w:rsid w:val="00D32F8A"/>
    <w:rsid w:val="00D34C5C"/>
    <w:rsid w:val="00D35D16"/>
    <w:rsid w:val="00D35ECD"/>
    <w:rsid w:val="00D3637C"/>
    <w:rsid w:val="00D37410"/>
    <w:rsid w:val="00D4140E"/>
    <w:rsid w:val="00D41EB9"/>
    <w:rsid w:val="00D42776"/>
    <w:rsid w:val="00D43346"/>
    <w:rsid w:val="00D4358E"/>
    <w:rsid w:val="00D43AE0"/>
    <w:rsid w:val="00D43BE3"/>
    <w:rsid w:val="00D44EE0"/>
    <w:rsid w:val="00D44FDD"/>
    <w:rsid w:val="00D46405"/>
    <w:rsid w:val="00D4643D"/>
    <w:rsid w:val="00D4665B"/>
    <w:rsid w:val="00D46696"/>
    <w:rsid w:val="00D514B9"/>
    <w:rsid w:val="00D5161D"/>
    <w:rsid w:val="00D5280E"/>
    <w:rsid w:val="00D52A44"/>
    <w:rsid w:val="00D54714"/>
    <w:rsid w:val="00D54B82"/>
    <w:rsid w:val="00D54E2B"/>
    <w:rsid w:val="00D56110"/>
    <w:rsid w:val="00D561B2"/>
    <w:rsid w:val="00D56D87"/>
    <w:rsid w:val="00D56DA7"/>
    <w:rsid w:val="00D57069"/>
    <w:rsid w:val="00D5735D"/>
    <w:rsid w:val="00D57DB7"/>
    <w:rsid w:val="00D60CB5"/>
    <w:rsid w:val="00D60EBC"/>
    <w:rsid w:val="00D620B6"/>
    <w:rsid w:val="00D63A76"/>
    <w:rsid w:val="00D653ED"/>
    <w:rsid w:val="00D65A4E"/>
    <w:rsid w:val="00D66FD2"/>
    <w:rsid w:val="00D67B97"/>
    <w:rsid w:val="00D705C2"/>
    <w:rsid w:val="00D71E95"/>
    <w:rsid w:val="00D726BF"/>
    <w:rsid w:val="00D72950"/>
    <w:rsid w:val="00D736F8"/>
    <w:rsid w:val="00D73899"/>
    <w:rsid w:val="00D75690"/>
    <w:rsid w:val="00D75B7E"/>
    <w:rsid w:val="00D75FFB"/>
    <w:rsid w:val="00D760F3"/>
    <w:rsid w:val="00D80747"/>
    <w:rsid w:val="00D812E2"/>
    <w:rsid w:val="00D813E4"/>
    <w:rsid w:val="00D82965"/>
    <w:rsid w:val="00D83DAF"/>
    <w:rsid w:val="00D83E32"/>
    <w:rsid w:val="00D84B64"/>
    <w:rsid w:val="00D84EA9"/>
    <w:rsid w:val="00D8520A"/>
    <w:rsid w:val="00D86139"/>
    <w:rsid w:val="00D867C9"/>
    <w:rsid w:val="00D86F0F"/>
    <w:rsid w:val="00D874D8"/>
    <w:rsid w:val="00D91C2F"/>
    <w:rsid w:val="00D91EA9"/>
    <w:rsid w:val="00D921FC"/>
    <w:rsid w:val="00D92376"/>
    <w:rsid w:val="00D923D1"/>
    <w:rsid w:val="00D92993"/>
    <w:rsid w:val="00D93B6A"/>
    <w:rsid w:val="00D93C02"/>
    <w:rsid w:val="00D949CA"/>
    <w:rsid w:val="00D9538F"/>
    <w:rsid w:val="00D96455"/>
    <w:rsid w:val="00D96AB5"/>
    <w:rsid w:val="00D97BF0"/>
    <w:rsid w:val="00DA0013"/>
    <w:rsid w:val="00DA13CE"/>
    <w:rsid w:val="00DA18EA"/>
    <w:rsid w:val="00DA1C51"/>
    <w:rsid w:val="00DA299C"/>
    <w:rsid w:val="00DA2B74"/>
    <w:rsid w:val="00DA3040"/>
    <w:rsid w:val="00DA3127"/>
    <w:rsid w:val="00DA5148"/>
    <w:rsid w:val="00DA5C3B"/>
    <w:rsid w:val="00DA5FAF"/>
    <w:rsid w:val="00DA7295"/>
    <w:rsid w:val="00DA7C2D"/>
    <w:rsid w:val="00DA7D1C"/>
    <w:rsid w:val="00DB0214"/>
    <w:rsid w:val="00DB1503"/>
    <w:rsid w:val="00DB269A"/>
    <w:rsid w:val="00DB3812"/>
    <w:rsid w:val="00DB3B8E"/>
    <w:rsid w:val="00DB3EA4"/>
    <w:rsid w:val="00DB46F6"/>
    <w:rsid w:val="00DB4F45"/>
    <w:rsid w:val="00DB6449"/>
    <w:rsid w:val="00DB6F08"/>
    <w:rsid w:val="00DB7735"/>
    <w:rsid w:val="00DC0324"/>
    <w:rsid w:val="00DC0865"/>
    <w:rsid w:val="00DC11F1"/>
    <w:rsid w:val="00DC1443"/>
    <w:rsid w:val="00DC1661"/>
    <w:rsid w:val="00DC1EA4"/>
    <w:rsid w:val="00DC5DC0"/>
    <w:rsid w:val="00DC7884"/>
    <w:rsid w:val="00DC7AD7"/>
    <w:rsid w:val="00DD0530"/>
    <w:rsid w:val="00DD179A"/>
    <w:rsid w:val="00DD21A8"/>
    <w:rsid w:val="00DD2590"/>
    <w:rsid w:val="00DD2BC0"/>
    <w:rsid w:val="00DD3149"/>
    <w:rsid w:val="00DD399F"/>
    <w:rsid w:val="00DD4F24"/>
    <w:rsid w:val="00DD57AB"/>
    <w:rsid w:val="00DD5ABA"/>
    <w:rsid w:val="00DD6CBE"/>
    <w:rsid w:val="00DD784D"/>
    <w:rsid w:val="00DE1683"/>
    <w:rsid w:val="00DE18CC"/>
    <w:rsid w:val="00DE1AD7"/>
    <w:rsid w:val="00DE221F"/>
    <w:rsid w:val="00DE27E0"/>
    <w:rsid w:val="00DE486B"/>
    <w:rsid w:val="00DE4B16"/>
    <w:rsid w:val="00DE512F"/>
    <w:rsid w:val="00DE61A5"/>
    <w:rsid w:val="00DE7531"/>
    <w:rsid w:val="00DE7E54"/>
    <w:rsid w:val="00DF083D"/>
    <w:rsid w:val="00DF0D0D"/>
    <w:rsid w:val="00DF1F86"/>
    <w:rsid w:val="00DF1FF4"/>
    <w:rsid w:val="00DF27A7"/>
    <w:rsid w:val="00DF2948"/>
    <w:rsid w:val="00DF2E08"/>
    <w:rsid w:val="00DF3134"/>
    <w:rsid w:val="00DF3823"/>
    <w:rsid w:val="00DF4654"/>
    <w:rsid w:val="00DF4E53"/>
    <w:rsid w:val="00DF5124"/>
    <w:rsid w:val="00DF53ED"/>
    <w:rsid w:val="00DF607D"/>
    <w:rsid w:val="00DF7379"/>
    <w:rsid w:val="00E0109B"/>
    <w:rsid w:val="00E01A41"/>
    <w:rsid w:val="00E02961"/>
    <w:rsid w:val="00E02991"/>
    <w:rsid w:val="00E0521C"/>
    <w:rsid w:val="00E058A5"/>
    <w:rsid w:val="00E06311"/>
    <w:rsid w:val="00E10205"/>
    <w:rsid w:val="00E10E6D"/>
    <w:rsid w:val="00E11EF5"/>
    <w:rsid w:val="00E122DF"/>
    <w:rsid w:val="00E12599"/>
    <w:rsid w:val="00E12CF5"/>
    <w:rsid w:val="00E1380B"/>
    <w:rsid w:val="00E14704"/>
    <w:rsid w:val="00E14847"/>
    <w:rsid w:val="00E14A05"/>
    <w:rsid w:val="00E157EE"/>
    <w:rsid w:val="00E16CE2"/>
    <w:rsid w:val="00E179A6"/>
    <w:rsid w:val="00E17B2F"/>
    <w:rsid w:val="00E21994"/>
    <w:rsid w:val="00E2325A"/>
    <w:rsid w:val="00E25968"/>
    <w:rsid w:val="00E26995"/>
    <w:rsid w:val="00E26F77"/>
    <w:rsid w:val="00E30CBB"/>
    <w:rsid w:val="00E31F08"/>
    <w:rsid w:val="00E32798"/>
    <w:rsid w:val="00E32E69"/>
    <w:rsid w:val="00E33A94"/>
    <w:rsid w:val="00E340A7"/>
    <w:rsid w:val="00E34182"/>
    <w:rsid w:val="00E34518"/>
    <w:rsid w:val="00E373C1"/>
    <w:rsid w:val="00E4225A"/>
    <w:rsid w:val="00E42DCE"/>
    <w:rsid w:val="00E42E0C"/>
    <w:rsid w:val="00E43AA8"/>
    <w:rsid w:val="00E453F8"/>
    <w:rsid w:val="00E46780"/>
    <w:rsid w:val="00E47AAD"/>
    <w:rsid w:val="00E47C63"/>
    <w:rsid w:val="00E50353"/>
    <w:rsid w:val="00E509BC"/>
    <w:rsid w:val="00E51C78"/>
    <w:rsid w:val="00E5241A"/>
    <w:rsid w:val="00E53678"/>
    <w:rsid w:val="00E543A4"/>
    <w:rsid w:val="00E55581"/>
    <w:rsid w:val="00E55E2C"/>
    <w:rsid w:val="00E55E52"/>
    <w:rsid w:val="00E5772D"/>
    <w:rsid w:val="00E57A97"/>
    <w:rsid w:val="00E602D9"/>
    <w:rsid w:val="00E615B1"/>
    <w:rsid w:val="00E61F16"/>
    <w:rsid w:val="00E62133"/>
    <w:rsid w:val="00E63CFE"/>
    <w:rsid w:val="00E63F00"/>
    <w:rsid w:val="00E65E6D"/>
    <w:rsid w:val="00E66D40"/>
    <w:rsid w:val="00E66FFB"/>
    <w:rsid w:val="00E67635"/>
    <w:rsid w:val="00E705C5"/>
    <w:rsid w:val="00E708D0"/>
    <w:rsid w:val="00E7247A"/>
    <w:rsid w:val="00E73782"/>
    <w:rsid w:val="00E73BE5"/>
    <w:rsid w:val="00E74C73"/>
    <w:rsid w:val="00E74D02"/>
    <w:rsid w:val="00E74FE4"/>
    <w:rsid w:val="00E7506D"/>
    <w:rsid w:val="00E7519C"/>
    <w:rsid w:val="00E752A0"/>
    <w:rsid w:val="00E75737"/>
    <w:rsid w:val="00E75A7C"/>
    <w:rsid w:val="00E80FB7"/>
    <w:rsid w:val="00E817AA"/>
    <w:rsid w:val="00E81D2E"/>
    <w:rsid w:val="00E82078"/>
    <w:rsid w:val="00E82E34"/>
    <w:rsid w:val="00E83BA2"/>
    <w:rsid w:val="00E857FB"/>
    <w:rsid w:val="00E86655"/>
    <w:rsid w:val="00E86EF7"/>
    <w:rsid w:val="00E87E25"/>
    <w:rsid w:val="00E90A1F"/>
    <w:rsid w:val="00E90A9E"/>
    <w:rsid w:val="00E91044"/>
    <w:rsid w:val="00E91F36"/>
    <w:rsid w:val="00E936E1"/>
    <w:rsid w:val="00E93CC6"/>
    <w:rsid w:val="00E9465D"/>
    <w:rsid w:val="00E9586A"/>
    <w:rsid w:val="00E96A39"/>
    <w:rsid w:val="00E971CF"/>
    <w:rsid w:val="00E9787A"/>
    <w:rsid w:val="00E97CF6"/>
    <w:rsid w:val="00EA0745"/>
    <w:rsid w:val="00EA0AF5"/>
    <w:rsid w:val="00EA1094"/>
    <w:rsid w:val="00EA24B7"/>
    <w:rsid w:val="00EA27E3"/>
    <w:rsid w:val="00EA2882"/>
    <w:rsid w:val="00EA4212"/>
    <w:rsid w:val="00EA430E"/>
    <w:rsid w:val="00EA5C05"/>
    <w:rsid w:val="00EA6C87"/>
    <w:rsid w:val="00EA6DE0"/>
    <w:rsid w:val="00EA7E0B"/>
    <w:rsid w:val="00EA7F20"/>
    <w:rsid w:val="00EB092D"/>
    <w:rsid w:val="00EB0C63"/>
    <w:rsid w:val="00EB15A3"/>
    <w:rsid w:val="00EB1884"/>
    <w:rsid w:val="00EB1C59"/>
    <w:rsid w:val="00EB1E99"/>
    <w:rsid w:val="00EB1F4F"/>
    <w:rsid w:val="00EB274E"/>
    <w:rsid w:val="00EB2F37"/>
    <w:rsid w:val="00EB3033"/>
    <w:rsid w:val="00EB3A4E"/>
    <w:rsid w:val="00EB3F6F"/>
    <w:rsid w:val="00EB3F83"/>
    <w:rsid w:val="00EB457C"/>
    <w:rsid w:val="00EB48AD"/>
    <w:rsid w:val="00EB52EF"/>
    <w:rsid w:val="00EB55A1"/>
    <w:rsid w:val="00EB5DC7"/>
    <w:rsid w:val="00EB6CAA"/>
    <w:rsid w:val="00EB77D8"/>
    <w:rsid w:val="00EC01A3"/>
    <w:rsid w:val="00EC06B0"/>
    <w:rsid w:val="00EC0DD3"/>
    <w:rsid w:val="00EC251B"/>
    <w:rsid w:val="00EC436F"/>
    <w:rsid w:val="00EC4A16"/>
    <w:rsid w:val="00EC4F31"/>
    <w:rsid w:val="00EC50F6"/>
    <w:rsid w:val="00EC5434"/>
    <w:rsid w:val="00EC57B5"/>
    <w:rsid w:val="00EC586D"/>
    <w:rsid w:val="00EC5D3D"/>
    <w:rsid w:val="00EC6474"/>
    <w:rsid w:val="00EC648D"/>
    <w:rsid w:val="00EC667F"/>
    <w:rsid w:val="00EC770F"/>
    <w:rsid w:val="00ED17D6"/>
    <w:rsid w:val="00ED1AE8"/>
    <w:rsid w:val="00ED2584"/>
    <w:rsid w:val="00ED2FC5"/>
    <w:rsid w:val="00ED35CE"/>
    <w:rsid w:val="00ED446E"/>
    <w:rsid w:val="00ED5A2F"/>
    <w:rsid w:val="00ED5FC9"/>
    <w:rsid w:val="00ED7094"/>
    <w:rsid w:val="00ED7545"/>
    <w:rsid w:val="00ED75F9"/>
    <w:rsid w:val="00ED7805"/>
    <w:rsid w:val="00ED798A"/>
    <w:rsid w:val="00EE28A9"/>
    <w:rsid w:val="00EE3791"/>
    <w:rsid w:val="00EE46DA"/>
    <w:rsid w:val="00EE5054"/>
    <w:rsid w:val="00EE5890"/>
    <w:rsid w:val="00EE5CBA"/>
    <w:rsid w:val="00EE78A6"/>
    <w:rsid w:val="00EF0CD9"/>
    <w:rsid w:val="00EF0F1B"/>
    <w:rsid w:val="00EF379A"/>
    <w:rsid w:val="00EF43F9"/>
    <w:rsid w:val="00EF45A3"/>
    <w:rsid w:val="00EF55A4"/>
    <w:rsid w:val="00F004D9"/>
    <w:rsid w:val="00F006A2"/>
    <w:rsid w:val="00F00A1F"/>
    <w:rsid w:val="00F00F3E"/>
    <w:rsid w:val="00F01E7C"/>
    <w:rsid w:val="00F01F65"/>
    <w:rsid w:val="00F021DC"/>
    <w:rsid w:val="00F02325"/>
    <w:rsid w:val="00F03050"/>
    <w:rsid w:val="00F03AB1"/>
    <w:rsid w:val="00F03DB5"/>
    <w:rsid w:val="00F03FA8"/>
    <w:rsid w:val="00F04184"/>
    <w:rsid w:val="00F06AE0"/>
    <w:rsid w:val="00F06FCD"/>
    <w:rsid w:val="00F07A8E"/>
    <w:rsid w:val="00F07AFB"/>
    <w:rsid w:val="00F07FFD"/>
    <w:rsid w:val="00F10404"/>
    <w:rsid w:val="00F1044C"/>
    <w:rsid w:val="00F1068D"/>
    <w:rsid w:val="00F1091D"/>
    <w:rsid w:val="00F114FA"/>
    <w:rsid w:val="00F15D33"/>
    <w:rsid w:val="00F165F2"/>
    <w:rsid w:val="00F17E33"/>
    <w:rsid w:val="00F20150"/>
    <w:rsid w:val="00F20195"/>
    <w:rsid w:val="00F2019C"/>
    <w:rsid w:val="00F212A6"/>
    <w:rsid w:val="00F21476"/>
    <w:rsid w:val="00F21D75"/>
    <w:rsid w:val="00F221A4"/>
    <w:rsid w:val="00F23630"/>
    <w:rsid w:val="00F263B3"/>
    <w:rsid w:val="00F26B88"/>
    <w:rsid w:val="00F31F02"/>
    <w:rsid w:val="00F32BFD"/>
    <w:rsid w:val="00F32C55"/>
    <w:rsid w:val="00F33185"/>
    <w:rsid w:val="00F355DD"/>
    <w:rsid w:val="00F35778"/>
    <w:rsid w:val="00F36513"/>
    <w:rsid w:val="00F3681B"/>
    <w:rsid w:val="00F369D3"/>
    <w:rsid w:val="00F37957"/>
    <w:rsid w:val="00F3795D"/>
    <w:rsid w:val="00F37A4A"/>
    <w:rsid w:val="00F40494"/>
    <w:rsid w:val="00F40F75"/>
    <w:rsid w:val="00F40FF1"/>
    <w:rsid w:val="00F411AC"/>
    <w:rsid w:val="00F41285"/>
    <w:rsid w:val="00F418DA"/>
    <w:rsid w:val="00F41CA4"/>
    <w:rsid w:val="00F41E67"/>
    <w:rsid w:val="00F42B79"/>
    <w:rsid w:val="00F42F29"/>
    <w:rsid w:val="00F43DAC"/>
    <w:rsid w:val="00F45DEC"/>
    <w:rsid w:val="00F46CEA"/>
    <w:rsid w:val="00F46EA3"/>
    <w:rsid w:val="00F46F21"/>
    <w:rsid w:val="00F478A7"/>
    <w:rsid w:val="00F47B8E"/>
    <w:rsid w:val="00F47F24"/>
    <w:rsid w:val="00F507E6"/>
    <w:rsid w:val="00F50B71"/>
    <w:rsid w:val="00F51635"/>
    <w:rsid w:val="00F51D63"/>
    <w:rsid w:val="00F52781"/>
    <w:rsid w:val="00F52E87"/>
    <w:rsid w:val="00F5398D"/>
    <w:rsid w:val="00F541E4"/>
    <w:rsid w:val="00F54363"/>
    <w:rsid w:val="00F56624"/>
    <w:rsid w:val="00F566D9"/>
    <w:rsid w:val="00F56941"/>
    <w:rsid w:val="00F62950"/>
    <w:rsid w:val="00F64C71"/>
    <w:rsid w:val="00F65DDA"/>
    <w:rsid w:val="00F67345"/>
    <w:rsid w:val="00F67455"/>
    <w:rsid w:val="00F73134"/>
    <w:rsid w:val="00F73644"/>
    <w:rsid w:val="00F73821"/>
    <w:rsid w:val="00F744D5"/>
    <w:rsid w:val="00F747D7"/>
    <w:rsid w:val="00F74FBA"/>
    <w:rsid w:val="00F7585B"/>
    <w:rsid w:val="00F75AF8"/>
    <w:rsid w:val="00F75D4E"/>
    <w:rsid w:val="00F76199"/>
    <w:rsid w:val="00F765B5"/>
    <w:rsid w:val="00F77787"/>
    <w:rsid w:val="00F77E38"/>
    <w:rsid w:val="00F80634"/>
    <w:rsid w:val="00F81613"/>
    <w:rsid w:val="00F82E40"/>
    <w:rsid w:val="00F84FDE"/>
    <w:rsid w:val="00F855A6"/>
    <w:rsid w:val="00F85AB8"/>
    <w:rsid w:val="00F85AED"/>
    <w:rsid w:val="00F85B86"/>
    <w:rsid w:val="00F863B9"/>
    <w:rsid w:val="00F90566"/>
    <w:rsid w:val="00F91834"/>
    <w:rsid w:val="00F94CAC"/>
    <w:rsid w:val="00FA030D"/>
    <w:rsid w:val="00FA0626"/>
    <w:rsid w:val="00FA096E"/>
    <w:rsid w:val="00FA47D3"/>
    <w:rsid w:val="00FA7BA1"/>
    <w:rsid w:val="00FB0416"/>
    <w:rsid w:val="00FB0991"/>
    <w:rsid w:val="00FB1070"/>
    <w:rsid w:val="00FB10FB"/>
    <w:rsid w:val="00FB1154"/>
    <w:rsid w:val="00FB2246"/>
    <w:rsid w:val="00FB2684"/>
    <w:rsid w:val="00FB2D1D"/>
    <w:rsid w:val="00FB3ED6"/>
    <w:rsid w:val="00FB5F65"/>
    <w:rsid w:val="00FB71B6"/>
    <w:rsid w:val="00FB7A60"/>
    <w:rsid w:val="00FC1850"/>
    <w:rsid w:val="00FC244D"/>
    <w:rsid w:val="00FC27F8"/>
    <w:rsid w:val="00FC2E48"/>
    <w:rsid w:val="00FC3BD1"/>
    <w:rsid w:val="00FC3C77"/>
    <w:rsid w:val="00FC3C8C"/>
    <w:rsid w:val="00FC75B1"/>
    <w:rsid w:val="00FD39C3"/>
    <w:rsid w:val="00FD4A0A"/>
    <w:rsid w:val="00FD4C3C"/>
    <w:rsid w:val="00FD53AB"/>
    <w:rsid w:val="00FD5412"/>
    <w:rsid w:val="00FD56DC"/>
    <w:rsid w:val="00FD712A"/>
    <w:rsid w:val="00FD7276"/>
    <w:rsid w:val="00FD7683"/>
    <w:rsid w:val="00FE0A28"/>
    <w:rsid w:val="00FE0BD3"/>
    <w:rsid w:val="00FE0DD0"/>
    <w:rsid w:val="00FE0F69"/>
    <w:rsid w:val="00FE19E1"/>
    <w:rsid w:val="00FE1BCA"/>
    <w:rsid w:val="00FE297A"/>
    <w:rsid w:val="00FE35D7"/>
    <w:rsid w:val="00FE58FC"/>
    <w:rsid w:val="00FE619A"/>
    <w:rsid w:val="00FE745E"/>
    <w:rsid w:val="00FF0B02"/>
    <w:rsid w:val="00FF1966"/>
    <w:rsid w:val="00FF1F49"/>
    <w:rsid w:val="00FF2343"/>
    <w:rsid w:val="00FF2C0D"/>
    <w:rsid w:val="00FF3301"/>
    <w:rsid w:val="00FF3B51"/>
    <w:rsid w:val="00FF59D3"/>
    <w:rsid w:val="00FF7696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3BA0"/>
  <w15:chartTrackingRefBased/>
  <w15:docId w15:val="{D954A5B9-0E6C-4034-ABD5-E82A3C9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64D3"/>
    <w:rPr>
      <w:rFonts w:ascii="Tahoma" w:hAnsi="Tahoma" w:cs="Tahoma"/>
      <w:sz w:val="16"/>
      <w:szCs w:val="16"/>
    </w:rPr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ool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</vt:lpstr>
    </vt:vector>
  </TitlesOfParts>
  <Company> 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subject/>
  <dc:creator>Irene Czop</dc:creator>
  <cp:keywords/>
  <cp:lastModifiedBy>John Flynn</cp:lastModifiedBy>
  <cp:revision>2</cp:revision>
  <cp:lastPrinted>2018-12-06T23:38:00Z</cp:lastPrinted>
  <dcterms:created xsi:type="dcterms:W3CDTF">2020-12-14T13:58:00Z</dcterms:created>
  <dcterms:modified xsi:type="dcterms:W3CDTF">2020-12-14T13:58:00Z</dcterms:modified>
</cp:coreProperties>
</file>