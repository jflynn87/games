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2CFD3" w14:textId="3078ACB4" w:rsidR="0033008B" w:rsidRDefault="0033008B"/>
    <w:tbl>
      <w:tblPr>
        <w:tblW w:w="19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BD0B9B" w:rsidRPr="004B64D3" w14:paraId="587F2289" w14:textId="77777777" w:rsidTr="00C11169">
        <w:trPr>
          <w:trHeight w:val="593"/>
          <w:jc w:val="center"/>
        </w:trPr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115" w:type="dxa"/>
            </w:tcMar>
          </w:tcPr>
          <w:p w14:paraId="41F01D77" w14:textId="77777777" w:rsidR="007637D4" w:rsidRDefault="00A16D01" w:rsidP="00285E27">
            <w:pPr>
              <w:pStyle w:val="Heading2"/>
              <w:rPr>
                <w:b w:val="0"/>
                <w:bCs/>
              </w:rPr>
            </w:pPr>
            <w:r>
              <w:rPr>
                <w:rFonts w:ascii="Arial Narrow" w:hAnsi="Arial Narrow"/>
                <w:szCs w:val="16"/>
              </w:rPr>
              <w:t xml:space="preserve"> </w:t>
            </w:r>
            <w:r w:rsidR="00262F71">
              <w:t xml:space="preserve"> </w:t>
            </w:r>
          </w:p>
          <w:p w14:paraId="670B89D9" w14:textId="029778D7" w:rsidR="00262F71" w:rsidRPr="00262F71" w:rsidRDefault="00FD2019" w:rsidP="00285E27">
            <w:pPr>
              <w:pStyle w:val="Heading2"/>
            </w:pPr>
            <w:r>
              <w:t>1</w:t>
            </w:r>
            <w:r w:rsidR="00BA7880">
              <w:t>4</w:t>
            </w:r>
          </w:p>
        </w:tc>
        <w:tc>
          <w:tcPr>
            <w:tcW w:w="718" w:type="dxa"/>
            <w:tcBorders>
              <w:left w:val="nil"/>
            </w:tcBorders>
            <w:tcMar>
              <w:left w:w="115" w:type="dxa"/>
              <w:right w:w="115" w:type="dxa"/>
            </w:tcMar>
          </w:tcPr>
          <w:p w14:paraId="40B42C83" w14:textId="4AFF9F4D" w:rsidR="00BD0B9B" w:rsidRPr="004B64D3" w:rsidRDefault="00D4140E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NU</w:t>
            </w:r>
          </w:p>
        </w:tc>
        <w:tc>
          <w:tcPr>
            <w:tcW w:w="718" w:type="dxa"/>
            <w:tcBorders>
              <w:left w:val="nil"/>
            </w:tcBorders>
            <w:tcMar>
              <w:left w:w="115" w:type="dxa"/>
              <w:right w:w="115" w:type="dxa"/>
            </w:tcMar>
          </w:tcPr>
          <w:p w14:paraId="5B1C7FE5" w14:textId="43E88EEE" w:rsidR="00BD0B9B" w:rsidRPr="004B64D3" w:rsidRDefault="00D4140E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JABO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635A04" w14:textId="21824F62" w:rsidR="00BD0B9B" w:rsidRPr="004B64D3" w:rsidRDefault="003F7D04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</w:t>
            </w:r>
            <w:r w:rsidR="00D4140E">
              <w:rPr>
                <w:rFonts w:ascii="Arial Narrow" w:hAnsi="Arial Narrow"/>
                <w:b/>
                <w:sz w:val="16"/>
                <w:szCs w:val="16"/>
                <w:u w:val="single"/>
              </w:rPr>
              <w:t>LUKE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8145E3" w14:textId="7710590E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CAKE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62E7CF" w14:textId="350C44DB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WHEEL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63E1F0" w14:textId="0089D484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DMC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DFAA0E" w14:textId="76BC8799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NORM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8B83D9" w14:textId="370FF03F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NITNY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4DEE7B" w14:textId="0C090E14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HANK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C2A592" w14:textId="2EB64E6A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ADOLF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56B76C" w14:textId="44436BDC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C7547F" w14:textId="60FC734C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MILT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0150B3" w14:textId="4FE1F2EB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OB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819E39" w14:textId="1F78BD0E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SQUIG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59FB737" w14:textId="745BAFC4" w:rsidR="00CF7C33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TOKYO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448FE6" w14:textId="0F7374C7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LEFTY</w:t>
            </w:r>
            <w:r w:rsidR="0038208B"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       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513902" w14:textId="0C550714" w:rsidR="00BD0B9B" w:rsidRPr="001C5590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FSU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04BC05" w14:textId="40DB14B3" w:rsidR="00BD0B9B" w:rsidRPr="001C5590" w:rsidRDefault="00CD6C25" w:rsidP="00BD0B9B">
            <w:pPr>
              <w:pStyle w:val="Heading2"/>
              <w:rPr>
                <w:rStyle w:val="Emphasis"/>
                <w:i w:val="0"/>
                <w:iCs w:val="0"/>
              </w:rPr>
            </w:pPr>
            <w:r>
              <w:rPr>
                <w:rStyle w:val="Emphasis"/>
                <w:i w:val="0"/>
                <w:iCs w:val="0"/>
              </w:rPr>
              <w:t>SIEG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ADF1CB" w14:textId="1E3C9958" w:rsidR="00BD0B9B" w:rsidRPr="00554609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21DAC1" w14:textId="598C307B" w:rsidR="0038208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LI’L 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D1E810" w14:textId="0FECE079" w:rsidR="00BD0B9B" w:rsidRPr="004B64D3" w:rsidRDefault="00534B7B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WHALE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C0B8BB" w14:textId="38AC2E94" w:rsidR="00BD0B9B" w:rsidRPr="00554609" w:rsidRDefault="00B847FD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MATT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7BAEC8" w14:textId="743A8F58" w:rsidR="00BD0B9B" w:rsidRPr="00554609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4JULY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ED081E" w14:textId="4840E5C1" w:rsidR="00BD0B9B" w:rsidRPr="004B64D3" w:rsidRDefault="00467E9C" w:rsidP="00BD0B9B">
            <w:pPr>
              <w:pStyle w:val="Heading1"/>
              <w:rPr>
                <w:rFonts w:ascii="Arial Narrow" w:hAnsi="Arial Narrow"/>
                <w:szCs w:val="16"/>
                <w:u w:val="single"/>
              </w:rPr>
            </w:pPr>
            <w:r>
              <w:rPr>
                <w:rFonts w:ascii="Arial Narrow" w:hAnsi="Arial Narrow"/>
                <w:szCs w:val="16"/>
                <w:u w:val="single"/>
              </w:rPr>
              <w:t>KEY     LARGO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5D6275" w14:textId="6D01ACAE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NJN     EER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96EA23" w14:textId="34E1B2A4" w:rsidR="00BD0B9B" w:rsidRPr="004B64D3" w:rsidRDefault="00467E9C" w:rsidP="00BD0B9B">
            <w:pPr>
              <w:rPr>
                <w:rFonts w:ascii="Arial Narrow" w:hAnsi="Arial Narrow"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ESPN   PALS</w:t>
            </w:r>
            <w:r w:rsidR="00B65B81"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     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A10D11" w14:textId="77777777" w:rsidR="00BD0B9B" w:rsidRPr="004B64D3" w:rsidRDefault="00BD0B9B" w:rsidP="00BD0B9B">
            <w:pPr>
              <w:pStyle w:val="Heading2"/>
              <w:rPr>
                <w:rFonts w:ascii="Arial Narrow" w:hAnsi="Arial Narrow"/>
                <w:szCs w:val="16"/>
              </w:rPr>
            </w:pPr>
          </w:p>
        </w:tc>
      </w:tr>
      <w:tr w:rsidR="002B5E9C" w:rsidRPr="004B64D3" w14:paraId="0908D034" w14:textId="77777777" w:rsidTr="00E122DF">
        <w:trPr>
          <w:trHeight w:val="440"/>
          <w:jc w:val="center"/>
        </w:trPr>
        <w:tc>
          <w:tcPr>
            <w:tcW w:w="430" w:type="dxa"/>
            <w:tcBorders>
              <w:top w:val="nil"/>
            </w:tcBorders>
            <w:tcMar>
              <w:left w:w="115" w:type="dxa"/>
              <w:right w:w="115" w:type="dxa"/>
            </w:tcMar>
          </w:tcPr>
          <w:p w14:paraId="205CC80D" w14:textId="77777777" w:rsidR="002B5E9C" w:rsidRPr="004B64D3" w:rsidRDefault="002B5E9C" w:rsidP="002B5E9C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32B035" w14:textId="047FDC50" w:rsidR="002B5E9C" w:rsidRPr="004B64D3" w:rsidRDefault="003E4E6F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9EC74D" w14:textId="239BC6DD" w:rsidR="002B5E9C" w:rsidRPr="004B64D3" w:rsidRDefault="004F2C98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0E450" w14:textId="2FB01C04" w:rsidR="002B5E9C" w:rsidRPr="004B64D3" w:rsidRDefault="003218A9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5396F8" w14:textId="145427DA" w:rsidR="002B5E9C" w:rsidRPr="004B64D3" w:rsidRDefault="00703984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D393FE" w14:textId="093FB668" w:rsidR="002B5E9C" w:rsidRPr="004B64D3" w:rsidRDefault="00674A6A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E14055" w14:textId="748F2B9D" w:rsidR="002B5E9C" w:rsidRPr="004B64D3" w:rsidRDefault="00674A6A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6DB42C" w14:textId="6149CD3B" w:rsidR="002B5E9C" w:rsidRPr="004B64D3" w:rsidRDefault="00C76F4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A5FE22" w14:textId="40150C63" w:rsidR="002B5E9C" w:rsidRPr="004B64D3" w:rsidRDefault="00674A6A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134BD2" w14:textId="11649843" w:rsidR="002B5E9C" w:rsidRPr="004B64D3" w:rsidRDefault="003218A9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509F98" w14:textId="28EFBA4C" w:rsidR="002B5E9C" w:rsidRPr="004B64D3" w:rsidRDefault="00F73E54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0737B4" w14:textId="14C5A6A4" w:rsidR="002B5E9C" w:rsidRPr="004B64D3" w:rsidRDefault="00CB4514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F0B1AF" w14:textId="4A836BAA" w:rsidR="002B5E9C" w:rsidRPr="004B64D3" w:rsidRDefault="00674A6A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DD5061" w14:textId="71807720" w:rsidR="002B5E9C" w:rsidRPr="004B64D3" w:rsidRDefault="003218A9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8617D7E" w14:textId="34AAC0F2" w:rsidR="002B5E9C" w:rsidRPr="004B64D3" w:rsidRDefault="003E4E6F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1825F6" w14:textId="2C7B98B9" w:rsidR="002B5E9C" w:rsidRPr="004B64D3" w:rsidRDefault="00703984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752A62" w14:textId="40615DD2" w:rsidR="002B5E9C" w:rsidRPr="001C5590" w:rsidRDefault="004F2C98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E7A72D" w14:textId="07A5B19A" w:rsidR="002B5E9C" w:rsidRPr="001C5590" w:rsidRDefault="00C76F4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053E51" w14:textId="08447538" w:rsidR="002B5E9C" w:rsidRPr="00554609" w:rsidRDefault="00674A6A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348283" w14:textId="672C8DA3" w:rsidR="002B5E9C" w:rsidRPr="004B64D3" w:rsidRDefault="00C76F4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7FDAAB" w14:textId="1EDE2D46" w:rsidR="002B5E9C" w:rsidRPr="004B64D3" w:rsidRDefault="003E4E6F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F4AE5C" w14:textId="40F098BB" w:rsidR="002B5E9C" w:rsidRPr="00554609" w:rsidRDefault="00C76F4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D1C9E7" w14:textId="11CD1C5A" w:rsidR="00284F67" w:rsidRPr="004B64D3" w:rsidRDefault="00C76F4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3B6B85" w14:textId="3F42487F" w:rsidR="002B5E9C" w:rsidRPr="004B64D3" w:rsidRDefault="00674A6A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98CDE4" w14:textId="24C165C2" w:rsidR="002B5E9C" w:rsidRPr="004B64D3" w:rsidRDefault="00C76F4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1F9857" w14:textId="088AA72B" w:rsidR="002B5E9C" w:rsidRPr="00AA5E22" w:rsidRDefault="00C76F4C" w:rsidP="002B5E9C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242CC0" w14:textId="7D3F0C8F" w:rsidR="002B5E9C" w:rsidRPr="00AA5E22" w:rsidRDefault="00C76F4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D5B837" w14:textId="5108B325" w:rsidR="002B5E9C" w:rsidRPr="004B64D3" w:rsidRDefault="009E2B8D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16</w:t>
            </w:r>
          </w:p>
        </w:tc>
      </w:tr>
      <w:tr w:rsidR="002B5E9C" w:rsidRPr="004B64D3" w14:paraId="51623E30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228138A" w14:textId="77777777" w:rsidR="002B5E9C" w:rsidRPr="004B64D3" w:rsidRDefault="002B5E9C" w:rsidP="002B5E9C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8254E6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FFC523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3A916D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E9E7E7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725292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D69A16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E1F8CF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130D98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FD4560" w14:textId="108EDF90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5B66D1" w14:textId="19EA43BC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842BFB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97FDAB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EB7FE2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395D720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6A87D2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E948AC" w14:textId="77777777" w:rsidR="002B5E9C" w:rsidRPr="001C5590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95CFF8" w14:textId="77777777" w:rsidR="002B5E9C" w:rsidRPr="001C5590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581CA1" w14:textId="77777777" w:rsidR="002B5E9C" w:rsidRPr="00554609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4F4DE4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6BF1FB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2EEEF9" w14:textId="77777777" w:rsidR="002B5E9C" w:rsidRPr="00554609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927032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E6E850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6B023E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41C010" w14:textId="77777777" w:rsidR="002B5E9C" w:rsidRPr="00AA5E22" w:rsidRDefault="002B5E9C" w:rsidP="002B5E9C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7207BE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9FED5F" w14:textId="77777777" w:rsidR="002B5E9C" w:rsidRPr="004B64D3" w:rsidRDefault="002B5E9C" w:rsidP="002B5E9C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46DB8" w:rsidRPr="004B64D3" w14:paraId="307AE255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0F887C3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15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C04D6F" w14:textId="2EC70EC8" w:rsidR="00246DB8" w:rsidRDefault="003E4E6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  <w:p w14:paraId="6E4A8081" w14:textId="3283F7A5" w:rsidR="00285E27" w:rsidRPr="004B64D3" w:rsidRDefault="00285E27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30C03C" w14:textId="7D1436AD" w:rsidR="00246DB8" w:rsidRPr="004B64D3" w:rsidRDefault="004F2C9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4BA2E0" w14:textId="48D38859" w:rsidR="00246DB8" w:rsidRPr="004B64D3" w:rsidRDefault="003218A9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B4467C" w14:textId="6919BEA2" w:rsidR="00246DB8" w:rsidRPr="004B64D3" w:rsidRDefault="0070398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00FE74" w14:textId="4006E496" w:rsidR="00246DB8" w:rsidRPr="004B64D3" w:rsidRDefault="00674A6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2E8833" w14:textId="73785663" w:rsidR="00246DB8" w:rsidRPr="004B64D3" w:rsidRDefault="00674A6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2BE120" w14:textId="6CED1EA2" w:rsidR="00246DB8" w:rsidRPr="004B64D3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683EDF" w14:textId="5F9C43BD" w:rsidR="00246DB8" w:rsidRPr="004B64D3" w:rsidRDefault="00674A6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40DE56" w14:textId="26F241A0" w:rsidR="00246DB8" w:rsidRPr="004B64D3" w:rsidRDefault="003218A9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9E3D51" w14:textId="72995F8B" w:rsidR="00246DB8" w:rsidRPr="004B64D3" w:rsidRDefault="00F73E5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A32F7B" w14:textId="184524B4" w:rsidR="00246DB8" w:rsidRPr="004B64D3" w:rsidRDefault="00CB451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616EDB" w14:textId="07C60445" w:rsidR="00246DB8" w:rsidRPr="004B64D3" w:rsidRDefault="00674A6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E6940F" w14:textId="52167501" w:rsidR="00246DB8" w:rsidRPr="004B64D3" w:rsidRDefault="003218A9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BCAEEC0" w14:textId="6DEF8000" w:rsidR="00246DB8" w:rsidRPr="004B64D3" w:rsidRDefault="003E4E6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35F36C" w14:textId="11790D33" w:rsidR="00246DB8" w:rsidRPr="004B64D3" w:rsidRDefault="0070398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C84E7F" w14:textId="5D3F2C02" w:rsidR="00246DB8" w:rsidRPr="001C5590" w:rsidRDefault="004F2C9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785D4B" w14:textId="11EAB703" w:rsidR="00246DB8" w:rsidRPr="001C5590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9FC316" w14:textId="6820EDC9" w:rsidR="00246DB8" w:rsidRPr="00554609" w:rsidRDefault="00674A6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0C0FB6" w14:textId="4DF3C632" w:rsidR="00246DB8" w:rsidRPr="004B64D3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C3A876" w14:textId="39FEDF9C" w:rsidR="00246DB8" w:rsidRPr="004B64D3" w:rsidRDefault="003E4E6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228DB5" w14:textId="0E84E0E2" w:rsidR="00246DB8" w:rsidRPr="00554609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A3469A" w14:textId="22A19355" w:rsidR="00246DB8" w:rsidRPr="004B64D3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D8405C" w14:textId="04B59E1B" w:rsidR="00246DB8" w:rsidRPr="004B64D3" w:rsidRDefault="00674A6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29EF06" w14:textId="228AE903" w:rsidR="00246DB8" w:rsidRPr="004B64D3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C39EB6" w14:textId="74B95498" w:rsidR="00246DB8" w:rsidRPr="00AA5E22" w:rsidRDefault="00C76F4C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AC6451" w14:textId="69AC8742" w:rsidR="00246DB8" w:rsidRPr="004B64D3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9133BE" w14:textId="438685ED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15</w:t>
            </w:r>
          </w:p>
        </w:tc>
      </w:tr>
      <w:tr w:rsidR="00246DB8" w:rsidRPr="004B64D3" w14:paraId="0E500EE4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5499657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19820A" w14:textId="7055D9B5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9E8BFB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6CE78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FC4EC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6850C3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EF228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0C7F24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7669B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C23898" w14:textId="68637FC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01F229" w14:textId="47712893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B4120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241EDC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C0BDFC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2451AC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2120E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F82B3D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9F9D99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6DD9A3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4320F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55CE3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D536A7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9E6541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9F5E7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8F875CB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CBAFCF" w14:textId="77777777" w:rsidR="00246DB8" w:rsidRPr="00AA5E22" w:rsidRDefault="00246DB8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24617B" w14:textId="2C09882E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BC77E3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246DB8" w:rsidRPr="004B64D3" w14:paraId="3CE95CC8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05808FC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87D3D7" w14:textId="735DE5A1" w:rsidR="00246DB8" w:rsidRDefault="003E4E6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  <w:p w14:paraId="6A5D1DF0" w14:textId="1A7240D6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526917" w14:textId="26E72875" w:rsidR="00246DB8" w:rsidRPr="004B64D3" w:rsidRDefault="004F2C9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965639" w14:textId="286E1F12" w:rsidR="00246DB8" w:rsidRPr="004B64D3" w:rsidRDefault="003218A9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768B65" w14:textId="416AEFC5" w:rsidR="00246DB8" w:rsidRPr="004B64D3" w:rsidRDefault="0070398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CE6E7F" w14:textId="2B4CABC3" w:rsidR="00246DB8" w:rsidRPr="004B64D3" w:rsidRDefault="00674A6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71B896" w14:textId="5FAF6A39" w:rsidR="00246DB8" w:rsidRPr="004B64D3" w:rsidRDefault="00674A6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C2F9AE" w14:textId="77736409" w:rsidR="00246DB8" w:rsidRPr="004B64D3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F161FA" w14:textId="6555DAC0" w:rsidR="00246DB8" w:rsidRPr="004B64D3" w:rsidRDefault="00674A6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487E86" w14:textId="01186ED1" w:rsidR="00246DB8" w:rsidRPr="004B64D3" w:rsidRDefault="003218A9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2AB831" w14:textId="0E145245" w:rsidR="00246DB8" w:rsidRPr="004B64D3" w:rsidRDefault="00F73E5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E8FDA7" w14:textId="08BAB291" w:rsidR="00246DB8" w:rsidRPr="004B64D3" w:rsidRDefault="00CB4514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57BEF1" w14:textId="26F05A95" w:rsidR="00246DB8" w:rsidRPr="004B64D3" w:rsidRDefault="00674A6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450422" w14:textId="2E8BA82D" w:rsidR="00246DB8" w:rsidRPr="004B64D3" w:rsidRDefault="003218A9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6BC6B5D" w14:textId="619BB30D" w:rsidR="00246DB8" w:rsidRPr="004B64D3" w:rsidRDefault="003E4E6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6F8E8D" w14:textId="4DE72200" w:rsidR="00246DB8" w:rsidRPr="004B64D3" w:rsidRDefault="00674A6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BC80CD" w14:textId="2B05AB19" w:rsidR="00246DB8" w:rsidRPr="001C5590" w:rsidRDefault="004F2C9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A6208D" w14:textId="52F62E1F" w:rsidR="00246DB8" w:rsidRPr="001C5590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3B8029" w14:textId="3FC02755" w:rsidR="00246DB8" w:rsidRPr="00554609" w:rsidRDefault="00674A6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B094E9" w14:textId="5DD34902" w:rsidR="00246DB8" w:rsidRPr="004B64D3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4D9DB0" w14:textId="6BD0E5D4" w:rsidR="00246DB8" w:rsidRPr="004B64D3" w:rsidRDefault="003E4E6F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A74A45" w14:textId="20A289BC" w:rsidR="00246DB8" w:rsidRPr="00554609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D91108" w14:textId="61AC0C1C" w:rsidR="00246DB8" w:rsidRPr="004B64D3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6F432F" w14:textId="108E3386" w:rsidR="00246DB8" w:rsidRPr="004B64D3" w:rsidRDefault="00674A6A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7155C3" w14:textId="677DC184" w:rsidR="00246DB8" w:rsidRPr="004B64D3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F4050F" w14:textId="6A8C4739" w:rsidR="00246DB8" w:rsidRPr="00AA5E22" w:rsidRDefault="00C76F4C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730DE2" w14:textId="3C9C188E" w:rsidR="00246DB8" w:rsidRPr="004B64D3" w:rsidRDefault="00C76F4C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E84D45" w14:textId="37A272E8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14</w:t>
            </w:r>
          </w:p>
        </w:tc>
      </w:tr>
      <w:tr w:rsidR="00246DB8" w:rsidRPr="004B64D3" w14:paraId="39726E07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F99434A" w14:textId="77777777" w:rsidR="00246DB8" w:rsidRPr="004B64D3" w:rsidRDefault="00246DB8" w:rsidP="00246DB8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B75789" w14:textId="40242AE5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A5DA9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BFB90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2B44FF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02CE9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BC5CAE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3C79A5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138149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53BF43" w14:textId="7E493700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DD3CD7" w14:textId="19921C48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73D33A" w14:textId="00F991BB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7B5114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E2539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9ADB44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E9DB5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906063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CE9042" w14:textId="77777777" w:rsidR="00246DB8" w:rsidRPr="001C5590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80E2BC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8706F6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22DBD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58A417" w14:textId="77777777" w:rsidR="00246DB8" w:rsidRPr="00554609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9BF027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58F44A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A098D8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1467C5" w14:textId="77777777" w:rsidR="00246DB8" w:rsidRPr="00AA5E22" w:rsidRDefault="00246DB8" w:rsidP="00246DB8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DDA71D" w14:textId="236C22F5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60E65D" w14:textId="77777777" w:rsidR="00246DB8" w:rsidRPr="004B64D3" w:rsidRDefault="00246DB8" w:rsidP="00246DB8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79CC3E78" w14:textId="77777777" w:rsidTr="00B77B85">
        <w:trPr>
          <w:trHeight w:val="26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5F3E046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E9BB42" w14:textId="3AB535EA" w:rsidR="00674A6A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  <w:p w14:paraId="396C7249" w14:textId="2EC1CE6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6923CD" w14:textId="4795C3FB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8F3BAD" w14:textId="1A69E5C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F12B46" w14:textId="65FED3A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15E495" w14:textId="64480C01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EF2542" w14:textId="4822B7F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753C01" w14:textId="23DC909B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8BC2EA" w14:textId="43B722A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C1489A" w14:textId="7BE01D3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0AFB42" w14:textId="493837BE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55FF79" w14:textId="1363A54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369F66" w14:textId="7CF5F55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8DC8BF" w14:textId="073DA57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35B262D" w14:textId="4622821F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D43735" w14:textId="2A338702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56C233" w14:textId="2CEAB700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64DF1E" w14:textId="41DCACBC" w:rsidR="00674A6A" w:rsidRPr="001C5590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D04B66" w14:textId="7AB4ACD8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EE98F86" w14:textId="03FA2CF6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33F11B" w14:textId="55341CDB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B56218" w14:textId="5FF430B2" w:rsidR="00674A6A" w:rsidRPr="00554609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80D88F" w14:textId="20DB4E0F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00B55F" w14:textId="5B6E896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3AF780" w14:textId="6AE24CD7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3591E3" w14:textId="42A68969" w:rsidR="00674A6A" w:rsidRPr="00AA5E22" w:rsidRDefault="00C76F4C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2A87A2" w14:textId="4314C341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A22758" w14:textId="357396D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13</w:t>
            </w:r>
          </w:p>
        </w:tc>
      </w:tr>
      <w:tr w:rsidR="00674A6A" w:rsidRPr="004B64D3" w14:paraId="0364080A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2B858A31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13325F" w14:textId="13E42101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8045AC" w14:textId="6EA746E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FDA52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8B6E3C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4D0BC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C8C96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E22ED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2B7BB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37041D" w14:textId="177AF2F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A5A01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FB0D69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3E4F6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7A2A7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2BB1814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9787BC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3F3AA6" w14:textId="4C1736B3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B9B5D1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80DFA6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10E38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F4C3F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0F07D2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ABA708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33C108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812E1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D20E90" w14:textId="77777777" w:rsidR="00674A6A" w:rsidRPr="00AA5E22" w:rsidRDefault="00674A6A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85547F" w14:textId="0685C801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07701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1CD1E85B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2F950767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4060F1" w14:textId="327C6BC1" w:rsidR="00674A6A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  <w:p w14:paraId="4277B89D" w14:textId="4D95148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F23DD3" w14:textId="0CB41EC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3A8984" w14:textId="1A94565F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BA59D5" w14:textId="4887FBEE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1501CB" w14:textId="1A95EF3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F2922E" w14:textId="4DF8565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DEA27C" w14:textId="667E34AD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0C5C98" w14:textId="6EE7E94A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48FC1F" w14:textId="2D2EA0AF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FD2759" w14:textId="238AD86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DB655C" w14:textId="38FA490B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CC6712" w14:textId="695B68F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9ADF8C" w14:textId="411014DF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D7EFF09" w14:textId="12242E73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0ADBCD" w14:textId="15CF213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9F3803" w14:textId="147E388C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34C4B3" w14:textId="06051FEA" w:rsidR="00674A6A" w:rsidRPr="001C5590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6AD960" w14:textId="46EB18F5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220340" w14:textId="7BFE7D14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E3A41C" w14:textId="085FCB0D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1BBBBC" w14:textId="45E554E3" w:rsidR="00674A6A" w:rsidRPr="00554609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FDF4FC" w14:textId="09C30476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AC51A5" w14:textId="7C90A4A4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C50894" w14:textId="60A5C335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E6BCE1" w14:textId="2F71600D" w:rsidR="00674A6A" w:rsidRPr="00AA5E22" w:rsidRDefault="00C76F4C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E8D68A" w14:textId="47CAB7C8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7B1498" w14:textId="7E8A869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12</w:t>
            </w:r>
          </w:p>
        </w:tc>
      </w:tr>
      <w:tr w:rsidR="00674A6A" w:rsidRPr="004B64D3" w14:paraId="0C24256F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BCBBC6E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08ABD8" w14:textId="301232F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B535D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DE5D2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A987D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CD7D6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4FBB2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CB4A2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E9114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490A2B" w14:textId="1300EFDE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17D5A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6B82A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80934B" w14:textId="70901D2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9F6E6D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15C1EB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12570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A067A7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B5448B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1337EC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5581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222249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8A0483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DC060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E139A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6D8B1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7DDFE1" w14:textId="77777777" w:rsidR="00674A6A" w:rsidRPr="00AA5E22" w:rsidRDefault="00674A6A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026B38" w14:textId="55568E4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D80AD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703187E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1BCD290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E6C3D8" w14:textId="005955AC" w:rsidR="00674A6A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  <w:p w14:paraId="66F3EDAA" w14:textId="5D040B84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F17570" w14:textId="25444D2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332BFE" w14:textId="02EBEC3D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2B951B" w14:textId="1CBA118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03DA84" w14:textId="69488036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E2CC26" w14:textId="6F2D5BDF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BEB19D" w14:textId="1B5F23F2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B0856A" w14:textId="274CF5A4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FB01E2" w14:textId="0B32774E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8414CB" w14:textId="63FCCAA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1E737C" w14:textId="435525F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411750" w14:textId="3FB7A122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284BE8" w14:textId="37E576F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3F4AFDE" w14:textId="2C5B8576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0B8E0B" w14:textId="463AB58A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553741" w14:textId="07732233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358ACF" w14:textId="37207EB5" w:rsidR="00674A6A" w:rsidRPr="001C5590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1B0B00" w14:textId="521FE3CD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81FD1B" w14:textId="503AB168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D7C342" w14:textId="60398381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6A9BA2" w14:textId="45AD40AA" w:rsidR="00674A6A" w:rsidRPr="00554609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E17BD5" w14:textId="17D01EFF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585606" w14:textId="7AF23BE2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E8EE23" w14:textId="484D5F59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0489E8" w14:textId="46AA7396" w:rsidR="00674A6A" w:rsidRPr="00AA5E22" w:rsidRDefault="00C76F4C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2B7746" w14:textId="62C32DF7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8BAB26" w14:textId="2F85344B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</w:tr>
      <w:tr w:rsidR="00674A6A" w:rsidRPr="004B64D3" w14:paraId="75FD22BC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736899F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4A6C4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29DA7B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AF7AF9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0D779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B1296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8F317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684C5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445C8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9D6042" w14:textId="3DEB17F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82AD7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4481AB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2F711D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131FE8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0BBCDD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D5752C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FCE350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A9608F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EA2863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1C410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F73B99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B6542C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C7CB9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D93A44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9D0C3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EA2E5D" w14:textId="77777777" w:rsidR="00674A6A" w:rsidRPr="00AA5E22" w:rsidRDefault="00674A6A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0168D9" w14:textId="749D114E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20161C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272065FE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B2A7C2A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E25812" w14:textId="2B7B6935" w:rsidR="00674A6A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  <w:p w14:paraId="67127255" w14:textId="20FEE6A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B90A02" w14:textId="79074AE6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C1D47A" w14:textId="6083376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013FC9" w14:textId="75770A54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F8D857" w14:textId="529501D1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903EAC" w14:textId="688073A4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C127BF" w14:textId="364D96B7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1EAD5E" w14:textId="6956A0E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EDC6F7" w14:textId="65DB72C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F6C713" w14:textId="49FF39B1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3FF978" w14:textId="0E86DAF2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525B12" w14:textId="058AA5A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7C795D" w14:textId="69AAF70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B48A4A0" w14:textId="195FB5C3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E05EAC" w14:textId="5553588E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9CD071" w14:textId="20A6ED44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F53E5D" w14:textId="304A4ED4" w:rsidR="00674A6A" w:rsidRPr="001C5590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666249" w14:textId="57669D85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D53E99" w14:textId="79EBFF8C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CF3046" w14:textId="7D33A42D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7BCC37" w14:textId="03A3BD89" w:rsidR="00674A6A" w:rsidRPr="00554609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562B34" w14:textId="4E52E963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C43FD5" w14:textId="5DD3C48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D1B555" w14:textId="1A715DFB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264763" w14:textId="0C2A43BB" w:rsidR="00674A6A" w:rsidRPr="00AA5E22" w:rsidRDefault="00C76F4C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8D5BB6" w14:textId="477A010B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04182E" w14:textId="74D61EF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</w:tr>
      <w:tr w:rsidR="00674A6A" w:rsidRPr="004B64D3" w14:paraId="52858817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20F58D7A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4150C0" w14:textId="620F496A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C3778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CDE644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077F5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AE09A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B3F5B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E78A3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AD193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AC7120" w14:textId="2CFC3C34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7CA9EB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8F9FA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EC5FC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22F8D0" w14:textId="5F0142D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FAFFAC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34C5D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969443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C28902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0EF42E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BA7C7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46202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4C24C0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2AB68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A8947B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552B2C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65ED75" w14:textId="77777777" w:rsidR="00674A6A" w:rsidRPr="00AA5E22" w:rsidRDefault="00674A6A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537D5D" w14:textId="48ADE38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FD4D27" w14:textId="1F86742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420E2F2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7C2B9AA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598A65" w14:textId="67D1D92B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  <w:p w14:paraId="6A1F2426" w14:textId="6E52223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BAAF61" w14:textId="681401C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E6F374" w14:textId="1C2DF46B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169377" w14:textId="4AAD7282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240C68" w14:textId="205E185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FCB2E4" w14:textId="404CB876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67CF1D" w14:textId="3E4D54DA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814FCC" w14:textId="01EE0072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DF0ACB" w14:textId="251DB23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ADE4BC" w14:textId="7DE78244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2CFC14" w14:textId="7B915971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CF67CD" w14:textId="46D58CE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CE09D2" w14:textId="45D5C49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705BC222" w14:textId="28D4F56B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339481" w14:textId="79792F3A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D4DFF8" w14:textId="729F2201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A11566" w14:textId="35BB43F4" w:rsidR="00674A6A" w:rsidRPr="001C5590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BE978A" w14:textId="5ACEFE8D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C8466D" w14:textId="7E200803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428D67" w14:textId="25AC64CE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377F09" w14:textId="612DEF30" w:rsidR="00674A6A" w:rsidRPr="00554609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115535" w14:textId="421B4B3E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FEC365" w14:textId="2844A32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9ADE2B" w14:textId="2E45A29D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4A07B8" w14:textId="40852603" w:rsidR="00674A6A" w:rsidRPr="00AA5E22" w:rsidRDefault="00C76F4C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16C721" w14:textId="4D6BD67D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E21A0E" w14:textId="0422E32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</w:tr>
      <w:tr w:rsidR="00674A6A" w:rsidRPr="004B64D3" w14:paraId="0249FB64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532C6A0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FAC67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A9C6AA4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B4046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19895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B6584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65397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5A616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565CD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3584F1" w14:textId="639E6A9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39F8A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04F61C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62691D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67485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14E098B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D0E33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A9F7B7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912AE7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27D0D5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837164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A1E66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1054BC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A8F720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159C09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0FB40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7A3134" w14:textId="77777777" w:rsidR="00674A6A" w:rsidRPr="00AA5E22" w:rsidRDefault="00674A6A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BE8EBB" w14:textId="51FEBE8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76528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599ECA46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B3DCAB9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96F92C" w14:textId="526E29C1" w:rsidR="00674A6A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  <w:p w14:paraId="06E1CF0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FCEE774" w14:textId="18F708F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92064F" w14:textId="269E37F1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08F53F" w14:textId="5D3CF331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B51E9E" w14:textId="2F05483E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647E19" w14:textId="777EBDBF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465F86" w14:textId="698F15C2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CB5460" w14:textId="152638C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709F4C" w14:textId="208955C6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9BF7D6" w14:textId="79E1C89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7F7C53" w14:textId="2950F12E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D13CBD" w14:textId="729327C2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140E88" w14:textId="08D7B41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6C7E3226" w14:textId="617EAA65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56C53B" w14:textId="3915B6A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D931C9" w14:textId="11A47CAB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57E58E" w14:textId="1358E4BA" w:rsidR="00674A6A" w:rsidRPr="007D62EF" w:rsidRDefault="00C76F4C" w:rsidP="00674A6A">
            <w:pPr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0E43E3" w14:textId="6DD28ACE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4F4A5B" w14:textId="25DBD6B3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E47EAB" w14:textId="5445A15D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DC3879" w14:textId="71261C09" w:rsidR="00674A6A" w:rsidRPr="00554609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6F1EF9" w14:textId="5DEF79F6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0405F5" w14:textId="46B09431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655722" w14:textId="5E75E0EF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CC5FA2" w14:textId="48514BDC" w:rsidR="00674A6A" w:rsidRPr="00AA5E22" w:rsidRDefault="00C76F4C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7DB11A" w14:textId="1217A8EE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0017D2" w14:textId="496FE5C4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</w:tr>
      <w:tr w:rsidR="00674A6A" w:rsidRPr="004B64D3" w14:paraId="196D7ADD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BC2CA5A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D9C041" w14:textId="317A1D44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B1441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8F302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382329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A9BC8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B35EB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46599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E8DDE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951EFD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D29B5C" w14:textId="68FE38AE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9F154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FF29C4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F2253D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98B5141" w14:textId="1CCE30DA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B8F80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0F7D48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460619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64F035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5FF64C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78A1AB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DEF1B7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EBD618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811DAD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5C503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7E03B4" w14:textId="77777777" w:rsidR="00674A6A" w:rsidRPr="00AA5E22" w:rsidRDefault="00674A6A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60F35F" w14:textId="34E0575A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655B54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1D91941F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180F1F7E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37E8E3" w14:textId="2977CEC6" w:rsidR="00674A6A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  <w:p w14:paraId="56EE043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246ADB" w14:textId="36A5A73F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2401DE" w14:textId="692D45F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685EDD" w14:textId="68B88D2F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0C2D7C" w14:textId="5161A42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39C8C8" w14:textId="65AFBA1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D89F95" w14:textId="03A57272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6F0BCB" w14:textId="2D53E944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243D8C" w14:textId="2ACD759E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9CC53" w14:textId="3C0AF161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0042ED" w14:textId="250323DB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145DDA" w14:textId="06B3D536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611DA1" w14:textId="74E1AD7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66BA947C" w14:textId="70C524D3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EDF4193" w14:textId="110C5AB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E366C9" w14:textId="368780B9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EB2AAD" w14:textId="2040E503" w:rsidR="00674A6A" w:rsidRPr="001C5590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D0F9D9" w14:textId="4BEBA455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0DF337" w14:textId="7FA88773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3868B5" w14:textId="05EF29D1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15DEE4" w14:textId="0D96861A" w:rsidR="00674A6A" w:rsidRPr="00554609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14A37A" w14:textId="5A865ED4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D04035" w14:textId="37F7854A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3C16A1" w14:textId="76242623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3D157A" w14:textId="154F94A2" w:rsidR="00674A6A" w:rsidRPr="00AA5E22" w:rsidRDefault="00C76F4C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6DADE2" w14:textId="2D7BF63D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B4724B" w14:textId="64CE714F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</w:tr>
      <w:tr w:rsidR="00674A6A" w:rsidRPr="004B64D3" w14:paraId="0EC391ED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4EC19D0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A7356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B7849B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671B4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8D6A8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3B7AD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EE3F80C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AFC6D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6B2454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5D93A4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F5CE58" w14:textId="3B380B16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FA0904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38D2D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FC792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AC00C0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9B54D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12C18E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982B65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C58E1F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E9F93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0B083B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E4770F7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C569A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7409A8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A35CE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2EFE7B" w14:textId="77777777" w:rsidR="00674A6A" w:rsidRPr="00AA5E22" w:rsidRDefault="00674A6A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E566E3" w14:textId="1D83D96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A8E0C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2EF6EEA0" w14:textId="77777777" w:rsidTr="00B77B85">
        <w:trPr>
          <w:trHeight w:val="305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FC1F8F3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7889E6" w14:textId="7ACCA567" w:rsidR="00674A6A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  <w:p w14:paraId="5E4F0DB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CD815E" w14:textId="6B9ABC7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E8B7DB" w14:textId="0C59927E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E23C0E" w14:textId="79B6F56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26A359" w14:textId="02304EB1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558B5C" w14:textId="511769FB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D03630" w14:textId="6FA7732C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BBD39C" w14:textId="3D596AE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B1F165" w14:textId="7590467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8694D9" w14:textId="760003C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0904B3" w14:textId="3CADF3E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0625E3" w14:textId="5A058B4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E84DA7" w14:textId="09037D7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2F7F7DB" w14:textId="6574204A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EC4D85" w14:textId="2200ED9B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66D3AA" w14:textId="6ABB58B8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D2ED6A" w14:textId="7BE80C72" w:rsidR="00674A6A" w:rsidRPr="001C5590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EAA805" w14:textId="5BA94A11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3C773F" w14:textId="5920E949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B784E6" w14:textId="59CBB440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7263AA" w14:textId="1FE37E60" w:rsidR="00674A6A" w:rsidRPr="00554609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66511E" w14:textId="0715452F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42B600" w14:textId="1E35C0D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4D107E" w14:textId="46E2D9FE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7E7A3A" w14:textId="6D29A981" w:rsidR="00674A6A" w:rsidRPr="00AA5E22" w:rsidRDefault="00C76F4C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23F5B6" w14:textId="077AA5F9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961D83" w14:textId="5EDDCD1F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</w:t>
            </w:r>
          </w:p>
        </w:tc>
      </w:tr>
      <w:tr w:rsidR="00674A6A" w:rsidRPr="004B64D3" w14:paraId="7C37239D" w14:textId="77777777" w:rsidTr="000E7E6F">
        <w:trPr>
          <w:trHeight w:val="197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22D4744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13DF0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6116B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B25E1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D1C91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1B6A0B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BFEBC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C6267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BD772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8FB15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92F84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4A781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ED866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4945C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0005C30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1782C9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014F69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503043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5827E5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FF66D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183C9C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DA20F7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2F539B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A7642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B94BE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A10DA4" w14:textId="77777777" w:rsidR="00674A6A" w:rsidRPr="00AA5E22" w:rsidRDefault="00674A6A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95460A" w14:textId="6638501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ACB20C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5BB10D6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6A5E3326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5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DD1A96" w14:textId="110E075E" w:rsidR="00674A6A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  <w:p w14:paraId="4F51C7E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F6ED9D7" w14:textId="1B2C9B8A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A7B651" w14:textId="2397F7EA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F0A1784" w14:textId="07C4A0E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3517D7" w14:textId="6B07563D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E07ABC" w14:textId="5A424BE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D139CA" w14:textId="7799F81B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</w:t>
            </w:r>
            <w:r w:rsidR="008966C9">
              <w:rPr>
                <w:rFonts w:ascii="Arial Narrow" w:hAnsi="Arial Narrow"/>
                <w:b/>
                <w:sz w:val="16"/>
                <w:szCs w:val="16"/>
              </w:rPr>
              <w:t>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A2DCC4" w14:textId="09F94AA1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FC11A4" w14:textId="208C4982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3D6A2A" w14:textId="6586677A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1E9FD4" w14:textId="7E83EE1D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E6684C" w14:textId="5490DCBD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3C151B" w14:textId="46EE34BB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402A36C" w14:textId="0AD20FCF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442E63" w14:textId="18A825F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B48919" w14:textId="15DFB96E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FC4498" w14:textId="1CB3D37B" w:rsidR="00674A6A" w:rsidRPr="001C5590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E0641E" w14:textId="2A2BEC91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6DB821" w14:textId="434A5EB7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3D8CAC" w14:textId="65DE3B2B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4A95A6" w14:textId="7513154C" w:rsidR="00674A6A" w:rsidRPr="00554609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5BE231" w14:textId="2D907CBF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011FF5" w14:textId="7BF1582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33CFA6" w14:textId="65E6B28E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B1DE62" w14:textId="6672AF78" w:rsidR="00674A6A" w:rsidRPr="00AA5E22" w:rsidRDefault="00C76F4C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WAS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AD2F97" w14:textId="4C82EDD5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079377" w14:textId="7E130DE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</w:t>
            </w:r>
          </w:p>
        </w:tc>
      </w:tr>
      <w:tr w:rsidR="00674A6A" w:rsidRPr="004B64D3" w14:paraId="63D3CC19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25B1137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AB02FB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22626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26FA9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684A8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BFFBE1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2C2FCD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32B53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5E2464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A6F96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B9CB0A" w14:textId="4144F8C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AF1F7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C55FF9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3B90B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6A2B60D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2E35CD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0D2C754" w14:textId="16B3F1C8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358A6E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0C582D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9FBBB9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F1738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E9311E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0E458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8D5E9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71F8C8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61E029" w14:textId="77777777" w:rsidR="00674A6A" w:rsidRPr="00AA5E22" w:rsidRDefault="00674A6A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E12DA9" w14:textId="196525A6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A158AD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4CD4E64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F49C076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693F7D" w14:textId="10A2CF60" w:rsidR="00674A6A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  <w:p w14:paraId="6FB5895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626370" w14:textId="272E6C9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8D8659" w14:textId="01C61531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67C2D2" w14:textId="765614FD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A9DEDC" w14:textId="027B2B9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D77F55" w14:textId="77D591D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3C9874" w14:textId="37300609" w:rsidR="00674A6A" w:rsidRPr="004B64D3" w:rsidRDefault="008966C9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B152F0" w14:textId="5B8EEE5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C78EE4" w14:textId="020D3EB6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C1822B" w14:textId="7DD84A9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AB6E15" w14:textId="26A4FF4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EAAF9E3" w14:textId="14049E4F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4166A2" w14:textId="52EE969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80B47A4" w14:textId="1A830AF0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C842E7" w14:textId="05C4E8E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4BBA06F" w14:textId="1064087A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06C0BB" w14:textId="52344437" w:rsidR="00674A6A" w:rsidRPr="001C5590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1C89D1" w14:textId="4F0AB659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CE0067E" w14:textId="08A9FF2F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65FB5F" w14:textId="7E3586F4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693F0F" w14:textId="32C9CB28" w:rsidR="00674A6A" w:rsidRPr="00554609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A4EA3C" w14:textId="3F367E12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BAB3BA" w14:textId="7A44F12B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8D9553" w14:textId="7AD22018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A6782F" w14:textId="39A82865" w:rsidR="00674A6A" w:rsidRPr="00AA5E22" w:rsidRDefault="00C76F4C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5D4D30" w14:textId="77D2533D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66E10F" w14:textId="3C09497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</w:tr>
      <w:tr w:rsidR="00674A6A" w:rsidRPr="004B64D3" w14:paraId="20BFA309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1E91F68D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AC35C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97A96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4A77E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E7E968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F235F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0D0FE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27320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B844E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397CB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721D9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E5408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E8866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78183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F4511CD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C8C4E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37C809" w14:textId="2D0223E8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01D87D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DAF75F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50C7B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096C0D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8302A5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09383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ABDE89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90268B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2385DA" w14:textId="77777777" w:rsidR="00674A6A" w:rsidRPr="00AA5E22" w:rsidRDefault="00674A6A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0D2D07E" w14:textId="586219F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95328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4D56A138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2DE4E45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6DA5E3" w14:textId="3BD6B5E1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  <w:p w14:paraId="6A81DE9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451AA1" w14:textId="6A3CE162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1B48CF" w14:textId="3A05BA94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C5217C" w14:textId="7CC14D9A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A28EA6" w14:textId="01494B92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477935" w14:textId="028D1C6D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01A650" w14:textId="4F4CF111" w:rsidR="00674A6A" w:rsidRPr="004B64D3" w:rsidRDefault="008966C9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5656E2" w14:textId="08019A0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04FCD7B" w14:textId="4CB15BF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8AB610" w14:textId="4FB0413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773724" w14:textId="2ED1A35E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8B23D0" w14:textId="0F2D110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E9C432" w14:textId="4D730FCD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3187FB8" w14:textId="39B3EEAC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E8693F" w14:textId="6E275834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1A6097" w14:textId="34CCCD4B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F85E5E" w14:textId="1D741A1A" w:rsidR="00674A6A" w:rsidRPr="001C5590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4909FF" w14:textId="1305787B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117147" w14:textId="6E91B7A7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336B2A" w14:textId="771C011C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A2F0D8" w14:textId="30F5D76C" w:rsidR="00674A6A" w:rsidRPr="00554609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FE45FE" w14:textId="28AA5243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CFEB9A" w14:textId="3E57CCD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8E53FA" w14:textId="391D253F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388046" w14:textId="511FE68D" w:rsidR="00674A6A" w:rsidRPr="00AA5E22" w:rsidRDefault="00C76F4C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9DF131" w14:textId="39275AA0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3AD6FE" w14:textId="4B54E98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</w:tr>
      <w:tr w:rsidR="00674A6A" w:rsidRPr="004B64D3" w14:paraId="09A66F0A" w14:textId="77777777" w:rsidTr="00B77B85">
        <w:trPr>
          <w:trHeight w:val="1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F73BE1C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50E6B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AF598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09D36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00D87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97CF4D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CAC5DC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3156143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412719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85C92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833D5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D59185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83C5D67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D81A3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371F1F0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5B751A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A85C62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ECF1B2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010831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A4010F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C9A4AB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0BF16A7" w14:textId="77777777" w:rsidR="00674A6A" w:rsidRPr="00554609" w:rsidRDefault="00674A6A" w:rsidP="00674A6A">
            <w:pPr>
              <w:rPr>
                <w:rFonts w:ascii="Arial Narrow" w:hAnsi="Arial Narrow"/>
                <w:b/>
                <w:color w:val="FFFF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DD4D909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9971C5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27090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912536" w14:textId="77777777" w:rsidR="00674A6A" w:rsidRPr="00AA5E22" w:rsidRDefault="00674A6A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4D44C9" w14:textId="468BB9BB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54A76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1506FE31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0FE7F97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  <w:r w:rsidRPr="004B64D3"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719D18" w14:textId="6D981725" w:rsidR="00674A6A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  <w:p w14:paraId="77A4885E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107881" w14:textId="59FA0C52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EBDE87" w14:textId="360E6A69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C4D002" w14:textId="7547CB3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86CDD4D" w14:textId="3DC99A66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72C77D" w14:textId="58D5CFA4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LV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5BCB44" w14:textId="17807D94" w:rsidR="00674A6A" w:rsidRPr="004B64D3" w:rsidRDefault="008966C9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D91ED23" w14:textId="16F2F1B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430DBD" w14:textId="656FE77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72E413" w14:textId="1A14E91E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FA493A1" w14:textId="2DCF1EBD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C06274" w14:textId="1205C88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8DC340" w14:textId="0128DDA8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4B883030" w14:textId="5AD823B3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AD7548" w14:textId="6A6119F5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792ED0" w14:textId="13F06543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05AB5E" w14:textId="6323D9BF" w:rsidR="00674A6A" w:rsidRPr="001C5590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8C0BC5" w14:textId="1CDA9A44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AC3724" w14:textId="7ABFE752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CC5139" w14:textId="6EE2F1BE" w:rsidR="00674A6A" w:rsidRPr="004B64D3" w:rsidRDefault="003E4E6F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C54B5F9" w14:textId="0B2383EE" w:rsidR="00674A6A" w:rsidRPr="00554609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D5E91F" w14:textId="3B270725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5D3807" w14:textId="76E26790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3B68B8" w14:textId="57CC4641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2D1E35" w14:textId="5A7C8043" w:rsidR="00674A6A" w:rsidRPr="00AA5E22" w:rsidRDefault="00C76F4C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CIN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7EC960B" w14:textId="0030FDF2" w:rsidR="00674A6A" w:rsidRPr="004B64D3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450615" w14:textId="13906EFD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</w:tr>
      <w:tr w:rsidR="00674A6A" w:rsidRPr="004B64D3" w14:paraId="60EE8EDC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85257DF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01D716" w14:textId="08F294EC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A52EF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08DBD6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E6432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AA578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EBCCC4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1B4EE7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AEA346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BA867A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C5E331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BA9A5B8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647524A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2CE7E8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3AC96F0C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B5E8F0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B62743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C0D1AA4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DC3F598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B1B756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D34664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94056C0" w14:textId="77777777" w:rsidR="00674A6A" w:rsidRPr="00554609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44CD738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E96685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0EDAB9" w14:textId="77777777" w:rsidR="00674A6A" w:rsidRPr="004B64D3" w:rsidRDefault="00674A6A" w:rsidP="00674A6A">
            <w:pPr>
              <w:rPr>
                <w:rFonts w:ascii="Arial Narrow" w:hAnsi="Arial Narrow"/>
                <w:b/>
                <w:color w:val="0000FF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E9E650" w14:textId="77777777" w:rsidR="00674A6A" w:rsidRPr="00AA5E22" w:rsidRDefault="00674A6A" w:rsidP="00674A6A">
            <w:pPr>
              <w:rPr>
                <w:rFonts w:ascii="Arial Narrow" w:hAnsi="Arial Narrow"/>
                <w:b/>
                <w:color w:val="00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35759C" w14:textId="796104F6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EDC6B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2F0A5EFB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AEB8954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Cs/>
                <w:sz w:val="16"/>
                <w:szCs w:val="16"/>
              </w:rPr>
            </w:pPr>
            <w:r w:rsidRPr="004B64D3">
              <w:rPr>
                <w:rFonts w:ascii="Arial Narrow" w:hAnsi="Arial Narrow"/>
                <w:bCs/>
                <w:sz w:val="16"/>
                <w:szCs w:val="16"/>
              </w:rPr>
              <w:t>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003B92" w14:textId="4486F85C" w:rsidR="00674A6A" w:rsidRDefault="003E4E6F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GIA</w:t>
            </w:r>
          </w:p>
          <w:p w14:paraId="18FA4B00" w14:textId="77777777" w:rsidR="00674A6A" w:rsidRPr="004B64D3" w:rsidRDefault="00674A6A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51BF552" w14:textId="1BD0327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9F3F14" w14:textId="095403E6" w:rsidR="00674A6A" w:rsidRPr="004B64D3" w:rsidRDefault="00674A6A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443B881" w14:textId="5E7466B6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0A2FB0" w14:textId="298E86F3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D45278" w14:textId="2F2F663D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6CB623" w14:textId="139C3153" w:rsidR="00674A6A" w:rsidRPr="004B64D3" w:rsidRDefault="008966C9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942FD0" w14:textId="255D04D9" w:rsidR="00674A6A" w:rsidRPr="004B64D3" w:rsidRDefault="00674A6A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FB02E5" w14:textId="3FECD63E" w:rsidR="00674A6A" w:rsidRPr="004B64D3" w:rsidRDefault="00674A6A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NE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6AAFE35" w14:textId="5A9111B4" w:rsidR="00674A6A" w:rsidRPr="004B64D3" w:rsidRDefault="00674A6A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E70A20" w14:textId="1D9C537E" w:rsidR="00674A6A" w:rsidRPr="004B64D3" w:rsidRDefault="00674A6A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DEN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7C436B" w14:textId="05656092" w:rsidR="00674A6A" w:rsidRPr="004B64D3" w:rsidRDefault="00674A6A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HOU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43338E3" w14:textId="6D303D3D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2C1A2E37" w14:textId="5FA576DC" w:rsidR="00674A6A" w:rsidRPr="004B64D3" w:rsidRDefault="003E4E6F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6BADFB" w14:textId="7E75BE23" w:rsidR="00674A6A" w:rsidRPr="004B64D3" w:rsidRDefault="00674A6A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FE19EC" w14:textId="2BF2C052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35653A" w14:textId="6AE2C943" w:rsidR="00674A6A" w:rsidRPr="001C5590" w:rsidRDefault="00C76F4C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792A87" w14:textId="5A7116E1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614953" w14:textId="0EB166A4" w:rsidR="00674A6A" w:rsidRPr="004B64D3" w:rsidRDefault="00C76F4C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IND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46A52F" w14:textId="2BAC7626" w:rsidR="00674A6A" w:rsidRPr="004B64D3" w:rsidRDefault="003E4E6F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CAR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3BC01D" w14:textId="039B91F9" w:rsidR="00674A6A" w:rsidRPr="00554609" w:rsidRDefault="00C76F4C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45C950" w14:textId="17176217" w:rsidR="00674A6A" w:rsidRPr="004B64D3" w:rsidRDefault="00C76F4C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CLE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48E56C" w14:textId="7D3BDE2A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960E2A" w14:textId="78D2CC1F" w:rsidR="00674A6A" w:rsidRPr="004B64D3" w:rsidRDefault="00C76F4C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BUF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AA485C" w14:textId="14137318" w:rsidR="00674A6A" w:rsidRPr="00AA5E22" w:rsidRDefault="00C76F4C" w:rsidP="00674A6A">
            <w:pPr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  <w:t>GIA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A6C8DD" w14:textId="023AFF95" w:rsidR="00674A6A" w:rsidRPr="004B64D3" w:rsidRDefault="00C76F4C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LAC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2749F26" w14:textId="26FE8C32" w:rsidR="00674A6A" w:rsidRPr="004B64D3" w:rsidRDefault="00674A6A" w:rsidP="00674A6A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1</w:t>
            </w:r>
          </w:p>
        </w:tc>
      </w:tr>
      <w:tr w:rsidR="00674A6A" w:rsidRPr="004B64D3" w14:paraId="7EF03096" w14:textId="77777777" w:rsidTr="00B77B85">
        <w:trPr>
          <w:trHeight w:val="287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3BEA856C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0D4997" w14:textId="77777777" w:rsidR="00674A6A" w:rsidRPr="006C093F" w:rsidRDefault="00674A6A" w:rsidP="00674A6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CCF907" w14:textId="77777777" w:rsidR="00674A6A" w:rsidRPr="006C093F" w:rsidRDefault="00674A6A" w:rsidP="00674A6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7A4CD8" w14:textId="77777777" w:rsidR="00674A6A" w:rsidRPr="006C093F" w:rsidRDefault="00674A6A" w:rsidP="00674A6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E2E95C" w14:textId="77777777" w:rsidR="00674A6A" w:rsidRPr="006C093F" w:rsidRDefault="00674A6A" w:rsidP="00674A6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1F6808" w14:textId="77777777" w:rsidR="00674A6A" w:rsidRPr="001E56A2" w:rsidRDefault="00674A6A" w:rsidP="00674A6A">
            <w:pPr>
              <w:rPr>
                <w:rFonts w:ascii="Arial Narrow" w:hAnsi="Arial Narrow"/>
                <w:b/>
                <w:color w:val="ED7D31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EE6CD41" w14:textId="432C50F6" w:rsidR="00674A6A" w:rsidRPr="00F04184" w:rsidRDefault="00674A6A" w:rsidP="00674A6A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5D01FE" w14:textId="65C371A8" w:rsidR="00674A6A" w:rsidRPr="00A21A36" w:rsidRDefault="00674A6A" w:rsidP="00674A6A">
            <w:pPr>
              <w:pStyle w:val="Heading2"/>
              <w:rPr>
                <w:rFonts w:ascii="Arial Narrow" w:hAnsi="Arial Narrow"/>
                <w:color w:val="ED7D31" w:themeColor="accent2"/>
                <w:sz w:val="28"/>
                <w:szCs w:val="28"/>
                <w:u w:val="none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223CC5" w14:textId="60F6590F" w:rsidR="00674A6A" w:rsidRPr="00A21A36" w:rsidRDefault="00674A6A" w:rsidP="00674A6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A82470D" w14:textId="1ABD085B" w:rsidR="00674A6A" w:rsidRPr="00A21A36" w:rsidRDefault="00674A6A" w:rsidP="00674A6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ECB6BB" w14:textId="3EC15A96" w:rsidR="00674A6A" w:rsidRPr="00A21A36" w:rsidRDefault="00674A6A" w:rsidP="00674A6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E2B0B42" w14:textId="420B18C0" w:rsidR="00674A6A" w:rsidRPr="00A21A36" w:rsidRDefault="00674A6A" w:rsidP="00674A6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5BCF66" w14:textId="31CB6EA4" w:rsidR="00674A6A" w:rsidRPr="00F04184" w:rsidRDefault="00674A6A" w:rsidP="00674A6A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304F99" w14:textId="1AD39515" w:rsidR="00674A6A" w:rsidRPr="00A21A36" w:rsidRDefault="00674A6A" w:rsidP="00674A6A">
            <w:pPr>
              <w:rPr>
                <w:rFonts w:ascii="Arial Narrow" w:hAnsi="Arial Narrow"/>
                <w:b/>
                <w:color w:val="00B050"/>
                <w:sz w:val="28"/>
                <w:szCs w:val="28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56A8EBB" w14:textId="574F5DF0" w:rsidR="00674A6A" w:rsidRPr="00A21A36" w:rsidRDefault="00674A6A" w:rsidP="00674A6A">
            <w:pPr>
              <w:rPr>
                <w:rFonts w:ascii="Arial Narrow" w:hAnsi="Arial Narrow"/>
                <w:b/>
                <w:color w:val="00B05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F24FDC" w14:textId="34B67911" w:rsidR="00674A6A" w:rsidRPr="00A21A36" w:rsidRDefault="00674A6A" w:rsidP="00674A6A">
            <w:pPr>
              <w:rPr>
                <w:rFonts w:ascii="Arial Narrow" w:hAnsi="Arial Narrow"/>
                <w:b/>
                <w:color w:val="00B05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1EE800A" w14:textId="36314DE1" w:rsidR="00674A6A" w:rsidRPr="00F04184" w:rsidRDefault="00674A6A" w:rsidP="00674A6A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5B2E6A8" w14:textId="1203BEAC" w:rsidR="00674A6A" w:rsidRPr="00A21A36" w:rsidRDefault="00674A6A" w:rsidP="00674A6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47B1F2" w14:textId="2DF102C3" w:rsidR="00674A6A" w:rsidRPr="00A21A36" w:rsidRDefault="00674A6A" w:rsidP="00674A6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824E82" w14:textId="50537D0C" w:rsidR="00674A6A" w:rsidRPr="00A21A36" w:rsidRDefault="00674A6A" w:rsidP="00674A6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A0A908B" w14:textId="43BD4D83" w:rsidR="00674A6A" w:rsidRPr="00A21A36" w:rsidRDefault="00674A6A" w:rsidP="00674A6A">
            <w:pPr>
              <w:rPr>
                <w:rFonts w:ascii="Arial Narrow" w:hAnsi="Arial Narrow"/>
                <w:b/>
                <w:color w:val="ED7D31" w:themeColor="accent2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57EAA0" w14:textId="0DA94222" w:rsidR="00674A6A" w:rsidRPr="00F04184" w:rsidRDefault="00674A6A" w:rsidP="00674A6A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D0FCEE" w14:textId="22060F32" w:rsidR="00674A6A" w:rsidRPr="00F04184" w:rsidRDefault="00674A6A" w:rsidP="00674A6A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83F33A" w14:textId="77777777" w:rsidR="00674A6A" w:rsidRPr="00F04184" w:rsidRDefault="00674A6A" w:rsidP="00674A6A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16DDD3" w14:textId="77777777" w:rsidR="00674A6A" w:rsidRPr="00217BBD" w:rsidRDefault="00674A6A" w:rsidP="00674A6A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648B4C2" w14:textId="77777777" w:rsidR="00674A6A" w:rsidRPr="00217BBD" w:rsidRDefault="00674A6A" w:rsidP="00674A6A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4B266F" w14:textId="77777777" w:rsidR="00674A6A" w:rsidRPr="00217BBD" w:rsidRDefault="00674A6A" w:rsidP="00674A6A">
            <w:pPr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0E2D65" w14:textId="77777777" w:rsidR="00674A6A" w:rsidRPr="0006511A" w:rsidRDefault="00674A6A" w:rsidP="00674A6A">
            <w:pPr>
              <w:rPr>
                <w:rFonts w:ascii="Arial Narrow" w:hAnsi="Arial Narrow"/>
                <w:b/>
                <w:color w:val="00B0F0"/>
                <w:sz w:val="28"/>
                <w:szCs w:val="28"/>
              </w:rPr>
            </w:pPr>
          </w:p>
        </w:tc>
      </w:tr>
      <w:tr w:rsidR="00674A6A" w:rsidRPr="004B64D3" w14:paraId="484E853C" w14:textId="77777777" w:rsidTr="00ED1AE8">
        <w:trPr>
          <w:trHeight w:val="89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5F84F3D6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A8B30A3" w14:textId="77777777" w:rsidR="00674A6A" w:rsidRPr="000A33F7" w:rsidRDefault="00674A6A" w:rsidP="00674A6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8D5932A" w14:textId="77777777" w:rsidR="00674A6A" w:rsidRPr="000A33F7" w:rsidRDefault="00674A6A" w:rsidP="00674A6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47B83B4" w14:textId="77777777" w:rsidR="00674A6A" w:rsidRPr="000A33F7" w:rsidRDefault="00674A6A" w:rsidP="00674A6A">
            <w:pPr>
              <w:rPr>
                <w:rFonts w:ascii="Arial Narrow" w:hAnsi="Arial Narrow"/>
                <w:b/>
                <w:color w:val="FF0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787B3E" w14:textId="77777777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61CADC0" w14:textId="54535FDF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426961" w14:textId="0B78B4F7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D184C8" w14:textId="61BF85B1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3DFBEA1" w14:textId="1A2A3EFF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A0F564" w14:textId="789C2AFE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EF2BB12" w14:textId="77777777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0FF6ECA" w14:textId="51A31652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4A1FA3" w14:textId="1D6F4B29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AC8B67" w14:textId="2BCAC834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66CCA6E" w14:textId="39B33A27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769EB9E5" w14:textId="7063A4B9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24E8186" w14:textId="2F79D817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CBCAEB" w14:textId="7EEEEFFE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348006" w14:textId="4D9C4424" w:rsidR="00674A6A" w:rsidRPr="00ED1AE8" w:rsidRDefault="00674A6A" w:rsidP="00674A6A">
            <w:pPr>
              <w:rPr>
                <w:rFonts w:ascii="Arial Narrow" w:hAnsi="Arial Narrow"/>
                <w:b/>
                <w:bCs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2203A2E" w14:textId="342A160A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649B94" w14:textId="405C68B7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B13E55" w14:textId="3516A248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1B10AE3" w14:textId="220BADC8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FB6F4B" w14:textId="77777777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BE97F5D" w14:textId="77777777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7C7FAEF" w14:textId="77777777" w:rsidR="00674A6A" w:rsidRPr="00ED1AE8" w:rsidRDefault="00674A6A" w:rsidP="00674A6A">
            <w:pPr>
              <w:rPr>
                <w:rFonts w:ascii="Arial Narrow" w:hAnsi="Arial Narrow"/>
                <w:b/>
                <w:color w:val="ED7D31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F28F3E" w14:textId="77777777" w:rsidR="00674A6A" w:rsidRPr="000A33F7" w:rsidRDefault="00674A6A" w:rsidP="00674A6A">
            <w:pPr>
              <w:rPr>
                <w:rFonts w:ascii="Arial Narrow" w:hAnsi="Arial Narrow"/>
                <w:b/>
                <w:color w:val="00800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6E375B" w14:textId="77777777" w:rsidR="00674A6A" w:rsidRPr="000A33F7" w:rsidRDefault="00674A6A" w:rsidP="00674A6A">
            <w:pPr>
              <w:rPr>
                <w:rFonts w:ascii="Arial Narrow" w:hAnsi="Arial Narrow"/>
                <w:b/>
                <w:color w:val="008000"/>
                <w:sz w:val="16"/>
                <w:szCs w:val="16"/>
              </w:rPr>
            </w:pPr>
          </w:p>
        </w:tc>
      </w:tr>
      <w:tr w:rsidR="00674A6A" w:rsidRPr="004B64D3" w14:paraId="46F2FCA3" w14:textId="77777777" w:rsidTr="00B77B85">
        <w:trPr>
          <w:trHeight w:val="70"/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75A2D36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851F00" w14:textId="77777777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03072F" w14:textId="77777777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377B27" w14:textId="77777777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97C625B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3D61913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78CA379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68544B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7673F9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4BF02D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49A438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D2DE930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5579F32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D8302F4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1615108D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28B6C2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F7F988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12CB411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04CBF7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1189C4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5DEDF2D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22472F4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B5AB78E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240B647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9D86A7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438BBC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75487AF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E61CFD" w14:textId="77777777" w:rsidR="00674A6A" w:rsidRPr="00D1175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5AE452BA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72D2D440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D258FB1" w14:textId="0E37963B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5063744" w14:textId="562FE892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A830DDD" w14:textId="2C01A551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B788D0" w14:textId="7A911C8F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C086FE1" w14:textId="7DFAD9A5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B8B5D3" w14:textId="6C8435A8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B242423" w14:textId="50C33990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8B2D4E" w14:textId="5B185D61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55D3F7" w14:textId="483602DB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9B18147" w14:textId="5B9397DE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B92C66" w14:textId="007D2225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FE93A51" w14:textId="121D1361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6F199B" w14:textId="07062744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E362387" w14:textId="47619E63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FDD22D" w14:textId="586C2202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74E3E8" w14:textId="00585972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583A23" w14:textId="39A1697B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BBB1820" w14:textId="751B769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3993B12" w14:textId="6C7239AC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87C0B43" w14:textId="288E0C15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9C8EE7D" w14:textId="3D7ABC13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C7239DB" w14:textId="06386B58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22578F" w14:textId="5ABC55E7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85C9FE" w14:textId="34988894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4A2BBDE" w14:textId="3F4E2970" w:rsidR="00674A6A" w:rsidRPr="00554609" w:rsidRDefault="00674A6A" w:rsidP="00674A6A">
            <w:pPr>
              <w:rPr>
                <w:rFonts w:ascii="Arial Narrow" w:hAnsi="Arial Narrow"/>
                <w:b/>
                <w:color w:val="002060"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0DD5AA" w14:textId="09D80540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7CAD1EE" w14:textId="77777777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6B94A820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04469D6A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1197F1" w14:textId="229F9BD8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463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FEC760" w14:textId="1D054A59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498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6338B03" w14:textId="2A87A3A0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486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68C376" w14:textId="035635DB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495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81F69BF" w14:textId="66E6D422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517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828A32C" w14:textId="3580DB3F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574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A08A035" w14:textId="57932117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543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7F6E732" w14:textId="1221B60A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536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610501D" w14:textId="64CB5542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503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ADE588D" w14:textId="03288BDE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488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EF80844" w14:textId="5FB30064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470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C61F9E3" w14:textId="0323396D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524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5BC437E" w14:textId="36C9D085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482</w:t>
            </w: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276244B" w14:textId="7D0E0307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498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95B4444" w14:textId="19A7C4F9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540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569136" w14:textId="73E1DA30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518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D0D9A69" w14:textId="5FF39D9B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549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DE98728" w14:textId="5AF33EDE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487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2F301A4" w14:textId="0E1FA4C1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580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F92D103" w14:textId="038C8038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484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E69312A" w14:textId="3F9C4863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498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48FE044" w14:textId="29AAEACA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482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9B5988" w14:textId="26639F35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504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8C6A586" w14:textId="76653E8B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463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7C8EDE7" w14:textId="2AA3AB0D" w:rsidR="00674A6A" w:rsidRPr="00D54714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581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25BAA28" w14:textId="5030D0FD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544</w:t>
            </w: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19BA84F" w14:textId="77777777" w:rsidR="00674A6A" w:rsidRPr="00A653E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674A6A" w:rsidRPr="004B64D3" w14:paraId="62F64EDC" w14:textId="77777777" w:rsidTr="00B77B85">
        <w:trPr>
          <w:jc w:val="center"/>
        </w:trPr>
        <w:tc>
          <w:tcPr>
            <w:tcW w:w="430" w:type="dxa"/>
            <w:tcMar>
              <w:left w:w="115" w:type="dxa"/>
              <w:right w:w="115" w:type="dxa"/>
            </w:tcMar>
          </w:tcPr>
          <w:p w14:paraId="4102D421" w14:textId="77777777" w:rsidR="00674A6A" w:rsidRPr="004B64D3" w:rsidRDefault="00674A6A" w:rsidP="00674A6A">
            <w:pPr>
              <w:jc w:val="right"/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490BD3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FB8E9C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3ECA971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2D387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6DBA34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3133B7A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3DD6DA5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0C420DF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F2DD1E4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BDA119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7E187C7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222A06D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5716C3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shd w:val="clear" w:color="auto" w:fill="auto"/>
            <w:tcMar>
              <w:left w:w="115" w:type="dxa"/>
              <w:right w:w="115" w:type="dxa"/>
            </w:tcMar>
          </w:tcPr>
          <w:p w14:paraId="5B511BC6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1A351B2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182008B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35B9708" w14:textId="77777777" w:rsidR="00674A6A" w:rsidRPr="001C5590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1BBDF323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125540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7014F02C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6E4EB634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5CB0CA39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054AC4C0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6ABDA3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39F9DF6C" w14:textId="77777777" w:rsidR="00674A6A" w:rsidRPr="00554609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41FCF778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  <w:tc>
          <w:tcPr>
            <w:tcW w:w="718" w:type="dxa"/>
            <w:tcMar>
              <w:left w:w="115" w:type="dxa"/>
              <w:right w:w="115" w:type="dxa"/>
            </w:tcMar>
          </w:tcPr>
          <w:p w14:paraId="20AE8A24" w14:textId="77777777" w:rsidR="00674A6A" w:rsidRPr="004B64D3" w:rsidRDefault="00674A6A" w:rsidP="00674A6A">
            <w:pPr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</w:tbl>
    <w:p w14:paraId="1E3C2836" w14:textId="77777777" w:rsidR="00123A71" w:rsidRPr="006D4DC2" w:rsidRDefault="00123A71">
      <w:pPr>
        <w:rPr>
          <w:rFonts w:ascii="Arial" w:hAnsi="Arial"/>
          <w:b/>
          <w:sz w:val="16"/>
          <w:szCs w:val="16"/>
        </w:rPr>
      </w:pPr>
    </w:p>
    <w:p w14:paraId="04DF74BD" w14:textId="77777777" w:rsidR="00123A71" w:rsidRPr="004B64D3" w:rsidRDefault="00123A71">
      <w:pPr>
        <w:rPr>
          <w:rFonts w:ascii="Arial" w:hAnsi="Arial"/>
          <w:b/>
          <w:sz w:val="16"/>
          <w:szCs w:val="16"/>
        </w:rPr>
      </w:pPr>
    </w:p>
    <w:sectPr w:rsidR="00123A71" w:rsidRPr="004B64D3" w:rsidSect="00742AF3">
      <w:pgSz w:w="20160" w:h="12240" w:orient="landscape" w:code="5"/>
      <w:pgMar w:top="432" w:right="720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50"/>
    <w:rsid w:val="00000EE6"/>
    <w:rsid w:val="0000166B"/>
    <w:rsid w:val="000018C5"/>
    <w:rsid w:val="0000222F"/>
    <w:rsid w:val="000027AB"/>
    <w:rsid w:val="00002A18"/>
    <w:rsid w:val="00002D22"/>
    <w:rsid w:val="000032E8"/>
    <w:rsid w:val="00003702"/>
    <w:rsid w:val="00003F90"/>
    <w:rsid w:val="000048A2"/>
    <w:rsid w:val="000053C2"/>
    <w:rsid w:val="000057CF"/>
    <w:rsid w:val="00005B31"/>
    <w:rsid w:val="00007180"/>
    <w:rsid w:val="00007317"/>
    <w:rsid w:val="00007DA8"/>
    <w:rsid w:val="00010181"/>
    <w:rsid w:val="00010366"/>
    <w:rsid w:val="00011033"/>
    <w:rsid w:val="00012039"/>
    <w:rsid w:val="000122FA"/>
    <w:rsid w:val="00013404"/>
    <w:rsid w:val="00014314"/>
    <w:rsid w:val="000145F4"/>
    <w:rsid w:val="0001640A"/>
    <w:rsid w:val="000166B4"/>
    <w:rsid w:val="00016D7E"/>
    <w:rsid w:val="00016F87"/>
    <w:rsid w:val="00017325"/>
    <w:rsid w:val="00020D26"/>
    <w:rsid w:val="00020D76"/>
    <w:rsid w:val="00023692"/>
    <w:rsid w:val="0002403F"/>
    <w:rsid w:val="000242F4"/>
    <w:rsid w:val="0002450A"/>
    <w:rsid w:val="00024728"/>
    <w:rsid w:val="000251CD"/>
    <w:rsid w:val="00025809"/>
    <w:rsid w:val="00025905"/>
    <w:rsid w:val="00030225"/>
    <w:rsid w:val="00030461"/>
    <w:rsid w:val="000308CF"/>
    <w:rsid w:val="000314A7"/>
    <w:rsid w:val="000326D5"/>
    <w:rsid w:val="00033225"/>
    <w:rsid w:val="00034990"/>
    <w:rsid w:val="00034CD6"/>
    <w:rsid w:val="00035831"/>
    <w:rsid w:val="00036746"/>
    <w:rsid w:val="000373EA"/>
    <w:rsid w:val="00045408"/>
    <w:rsid w:val="000462D2"/>
    <w:rsid w:val="000474ED"/>
    <w:rsid w:val="00050741"/>
    <w:rsid w:val="000533E1"/>
    <w:rsid w:val="000548DB"/>
    <w:rsid w:val="000549FC"/>
    <w:rsid w:val="000551DE"/>
    <w:rsid w:val="00056B33"/>
    <w:rsid w:val="000604C2"/>
    <w:rsid w:val="000630F9"/>
    <w:rsid w:val="00063358"/>
    <w:rsid w:val="000646AA"/>
    <w:rsid w:val="000649BA"/>
    <w:rsid w:val="0006511A"/>
    <w:rsid w:val="000656F4"/>
    <w:rsid w:val="00065F11"/>
    <w:rsid w:val="00067462"/>
    <w:rsid w:val="0006757B"/>
    <w:rsid w:val="000730D1"/>
    <w:rsid w:val="00073867"/>
    <w:rsid w:val="00073872"/>
    <w:rsid w:val="0007395D"/>
    <w:rsid w:val="0007484B"/>
    <w:rsid w:val="00076C30"/>
    <w:rsid w:val="00076F7D"/>
    <w:rsid w:val="00080633"/>
    <w:rsid w:val="00080DE6"/>
    <w:rsid w:val="00080E52"/>
    <w:rsid w:val="00080F8C"/>
    <w:rsid w:val="00081284"/>
    <w:rsid w:val="00082134"/>
    <w:rsid w:val="00082A8E"/>
    <w:rsid w:val="00082EE2"/>
    <w:rsid w:val="00083145"/>
    <w:rsid w:val="00083293"/>
    <w:rsid w:val="00083299"/>
    <w:rsid w:val="0008420C"/>
    <w:rsid w:val="00084C6E"/>
    <w:rsid w:val="000864E5"/>
    <w:rsid w:val="00086618"/>
    <w:rsid w:val="00086D03"/>
    <w:rsid w:val="00086D4C"/>
    <w:rsid w:val="00087674"/>
    <w:rsid w:val="00090E42"/>
    <w:rsid w:val="00090EB6"/>
    <w:rsid w:val="000914C1"/>
    <w:rsid w:val="000915A5"/>
    <w:rsid w:val="00092674"/>
    <w:rsid w:val="00092DAE"/>
    <w:rsid w:val="00092DFB"/>
    <w:rsid w:val="000963E7"/>
    <w:rsid w:val="00097061"/>
    <w:rsid w:val="000A02CA"/>
    <w:rsid w:val="000A0843"/>
    <w:rsid w:val="000A0A1F"/>
    <w:rsid w:val="000A0FCF"/>
    <w:rsid w:val="000A1B5E"/>
    <w:rsid w:val="000A26DB"/>
    <w:rsid w:val="000A33F7"/>
    <w:rsid w:val="000A4E3C"/>
    <w:rsid w:val="000A5C43"/>
    <w:rsid w:val="000A6789"/>
    <w:rsid w:val="000A6C42"/>
    <w:rsid w:val="000A7E14"/>
    <w:rsid w:val="000B0CD9"/>
    <w:rsid w:val="000B167B"/>
    <w:rsid w:val="000B16FB"/>
    <w:rsid w:val="000B531B"/>
    <w:rsid w:val="000B6BA9"/>
    <w:rsid w:val="000B6CD2"/>
    <w:rsid w:val="000B6F8C"/>
    <w:rsid w:val="000B7697"/>
    <w:rsid w:val="000C021C"/>
    <w:rsid w:val="000C1633"/>
    <w:rsid w:val="000C1A99"/>
    <w:rsid w:val="000C38CC"/>
    <w:rsid w:val="000C4580"/>
    <w:rsid w:val="000C4842"/>
    <w:rsid w:val="000C4F93"/>
    <w:rsid w:val="000C603F"/>
    <w:rsid w:val="000D282E"/>
    <w:rsid w:val="000D50DC"/>
    <w:rsid w:val="000D51B2"/>
    <w:rsid w:val="000D52E3"/>
    <w:rsid w:val="000D6A10"/>
    <w:rsid w:val="000D703D"/>
    <w:rsid w:val="000D7873"/>
    <w:rsid w:val="000E176E"/>
    <w:rsid w:val="000E1E87"/>
    <w:rsid w:val="000E35B5"/>
    <w:rsid w:val="000E3A1F"/>
    <w:rsid w:val="000E44C5"/>
    <w:rsid w:val="000E4837"/>
    <w:rsid w:val="000E54BD"/>
    <w:rsid w:val="000E6FE8"/>
    <w:rsid w:val="000E75EB"/>
    <w:rsid w:val="000E7E6F"/>
    <w:rsid w:val="000F178F"/>
    <w:rsid w:val="000F242B"/>
    <w:rsid w:val="000F4741"/>
    <w:rsid w:val="000F48CB"/>
    <w:rsid w:val="000F4F54"/>
    <w:rsid w:val="000F51A3"/>
    <w:rsid w:val="000F5AF8"/>
    <w:rsid w:val="000F6641"/>
    <w:rsid w:val="000F705F"/>
    <w:rsid w:val="000F76FD"/>
    <w:rsid w:val="000F7B65"/>
    <w:rsid w:val="000F7C02"/>
    <w:rsid w:val="00100F9C"/>
    <w:rsid w:val="00101400"/>
    <w:rsid w:val="0010175C"/>
    <w:rsid w:val="001018F2"/>
    <w:rsid w:val="001032EF"/>
    <w:rsid w:val="00103828"/>
    <w:rsid w:val="001043F6"/>
    <w:rsid w:val="001067FF"/>
    <w:rsid w:val="00106A00"/>
    <w:rsid w:val="00107C06"/>
    <w:rsid w:val="0011005A"/>
    <w:rsid w:val="001108E2"/>
    <w:rsid w:val="00110C19"/>
    <w:rsid w:val="00111C46"/>
    <w:rsid w:val="00111C75"/>
    <w:rsid w:val="00112233"/>
    <w:rsid w:val="0011277B"/>
    <w:rsid w:val="00112D13"/>
    <w:rsid w:val="00112DC3"/>
    <w:rsid w:val="00113CE9"/>
    <w:rsid w:val="00113FC2"/>
    <w:rsid w:val="00114013"/>
    <w:rsid w:val="001147E4"/>
    <w:rsid w:val="001158ED"/>
    <w:rsid w:val="001162C6"/>
    <w:rsid w:val="00116D14"/>
    <w:rsid w:val="001172A9"/>
    <w:rsid w:val="00117A74"/>
    <w:rsid w:val="001202B6"/>
    <w:rsid w:val="00120743"/>
    <w:rsid w:val="0012328B"/>
    <w:rsid w:val="00123474"/>
    <w:rsid w:val="00123A71"/>
    <w:rsid w:val="001245EA"/>
    <w:rsid w:val="00127F07"/>
    <w:rsid w:val="00130CDF"/>
    <w:rsid w:val="001314DA"/>
    <w:rsid w:val="00131ADC"/>
    <w:rsid w:val="001326A8"/>
    <w:rsid w:val="00132B4B"/>
    <w:rsid w:val="00134332"/>
    <w:rsid w:val="00134F59"/>
    <w:rsid w:val="0013638A"/>
    <w:rsid w:val="001369E7"/>
    <w:rsid w:val="00136B93"/>
    <w:rsid w:val="00137360"/>
    <w:rsid w:val="001377A5"/>
    <w:rsid w:val="001378F4"/>
    <w:rsid w:val="00137CBF"/>
    <w:rsid w:val="00137ECA"/>
    <w:rsid w:val="0014347B"/>
    <w:rsid w:val="00143D2C"/>
    <w:rsid w:val="0014443F"/>
    <w:rsid w:val="00144D96"/>
    <w:rsid w:val="001461FA"/>
    <w:rsid w:val="00146388"/>
    <w:rsid w:val="00146ABB"/>
    <w:rsid w:val="0014718C"/>
    <w:rsid w:val="001475B2"/>
    <w:rsid w:val="00147B55"/>
    <w:rsid w:val="00147E7B"/>
    <w:rsid w:val="00147ECC"/>
    <w:rsid w:val="00150DE3"/>
    <w:rsid w:val="00151D9E"/>
    <w:rsid w:val="001520CB"/>
    <w:rsid w:val="0015285D"/>
    <w:rsid w:val="00152BE4"/>
    <w:rsid w:val="001536E2"/>
    <w:rsid w:val="0015515F"/>
    <w:rsid w:val="001553DB"/>
    <w:rsid w:val="001555CA"/>
    <w:rsid w:val="00156514"/>
    <w:rsid w:val="00157033"/>
    <w:rsid w:val="00157622"/>
    <w:rsid w:val="00160184"/>
    <w:rsid w:val="00160435"/>
    <w:rsid w:val="00160827"/>
    <w:rsid w:val="001620EB"/>
    <w:rsid w:val="001620FF"/>
    <w:rsid w:val="0016273F"/>
    <w:rsid w:val="001636DF"/>
    <w:rsid w:val="00163D34"/>
    <w:rsid w:val="001643B9"/>
    <w:rsid w:val="001646E1"/>
    <w:rsid w:val="001658D8"/>
    <w:rsid w:val="00166C04"/>
    <w:rsid w:val="00166D26"/>
    <w:rsid w:val="001673F5"/>
    <w:rsid w:val="001676DD"/>
    <w:rsid w:val="00170ADB"/>
    <w:rsid w:val="001716DD"/>
    <w:rsid w:val="001731F4"/>
    <w:rsid w:val="00174B71"/>
    <w:rsid w:val="00174D3B"/>
    <w:rsid w:val="00175468"/>
    <w:rsid w:val="001759C6"/>
    <w:rsid w:val="00176631"/>
    <w:rsid w:val="001768BB"/>
    <w:rsid w:val="00177085"/>
    <w:rsid w:val="001826F3"/>
    <w:rsid w:val="001862C2"/>
    <w:rsid w:val="00186505"/>
    <w:rsid w:val="00187799"/>
    <w:rsid w:val="00190FD1"/>
    <w:rsid w:val="00191BF9"/>
    <w:rsid w:val="001936C1"/>
    <w:rsid w:val="00193B1C"/>
    <w:rsid w:val="00193BBA"/>
    <w:rsid w:val="0019414E"/>
    <w:rsid w:val="0019475E"/>
    <w:rsid w:val="0019540B"/>
    <w:rsid w:val="001958BB"/>
    <w:rsid w:val="00195F80"/>
    <w:rsid w:val="00197F24"/>
    <w:rsid w:val="00197FAE"/>
    <w:rsid w:val="001A052F"/>
    <w:rsid w:val="001A12EC"/>
    <w:rsid w:val="001A3057"/>
    <w:rsid w:val="001A40A7"/>
    <w:rsid w:val="001A4A32"/>
    <w:rsid w:val="001A58E9"/>
    <w:rsid w:val="001A5CB9"/>
    <w:rsid w:val="001A60B2"/>
    <w:rsid w:val="001A7A4F"/>
    <w:rsid w:val="001B2EFF"/>
    <w:rsid w:val="001B3908"/>
    <w:rsid w:val="001B52F8"/>
    <w:rsid w:val="001B5E38"/>
    <w:rsid w:val="001B7BB7"/>
    <w:rsid w:val="001C138A"/>
    <w:rsid w:val="001C1D66"/>
    <w:rsid w:val="001C1E96"/>
    <w:rsid w:val="001C29C8"/>
    <w:rsid w:val="001C2E6E"/>
    <w:rsid w:val="001C2EE5"/>
    <w:rsid w:val="001C42FF"/>
    <w:rsid w:val="001C5590"/>
    <w:rsid w:val="001C6032"/>
    <w:rsid w:val="001C78FE"/>
    <w:rsid w:val="001C7BA2"/>
    <w:rsid w:val="001D02EF"/>
    <w:rsid w:val="001D0CC3"/>
    <w:rsid w:val="001D10EC"/>
    <w:rsid w:val="001D28FB"/>
    <w:rsid w:val="001D5FA9"/>
    <w:rsid w:val="001D69B0"/>
    <w:rsid w:val="001D6DF5"/>
    <w:rsid w:val="001D7FF0"/>
    <w:rsid w:val="001E0228"/>
    <w:rsid w:val="001E16A7"/>
    <w:rsid w:val="001E2000"/>
    <w:rsid w:val="001E2374"/>
    <w:rsid w:val="001E2415"/>
    <w:rsid w:val="001E2838"/>
    <w:rsid w:val="001E2CC4"/>
    <w:rsid w:val="001E35EA"/>
    <w:rsid w:val="001E3FEC"/>
    <w:rsid w:val="001E4332"/>
    <w:rsid w:val="001E56A2"/>
    <w:rsid w:val="001E5D2A"/>
    <w:rsid w:val="001E5DA9"/>
    <w:rsid w:val="001E652B"/>
    <w:rsid w:val="001F1485"/>
    <w:rsid w:val="001F1668"/>
    <w:rsid w:val="001F16D9"/>
    <w:rsid w:val="001F1A1B"/>
    <w:rsid w:val="001F3011"/>
    <w:rsid w:val="001F3FC2"/>
    <w:rsid w:val="001F4100"/>
    <w:rsid w:val="001F5E1A"/>
    <w:rsid w:val="001F712E"/>
    <w:rsid w:val="002009ED"/>
    <w:rsid w:val="00202551"/>
    <w:rsid w:val="00202574"/>
    <w:rsid w:val="00203073"/>
    <w:rsid w:val="002049DE"/>
    <w:rsid w:val="00204D69"/>
    <w:rsid w:val="002053F6"/>
    <w:rsid w:val="00205726"/>
    <w:rsid w:val="00210435"/>
    <w:rsid w:val="00210A40"/>
    <w:rsid w:val="002117E1"/>
    <w:rsid w:val="00211962"/>
    <w:rsid w:val="00211A95"/>
    <w:rsid w:val="0021200B"/>
    <w:rsid w:val="0021444A"/>
    <w:rsid w:val="00214570"/>
    <w:rsid w:val="002146BA"/>
    <w:rsid w:val="0021557F"/>
    <w:rsid w:val="0021777D"/>
    <w:rsid w:val="00217BBD"/>
    <w:rsid w:val="00217DC6"/>
    <w:rsid w:val="00221CB7"/>
    <w:rsid w:val="00222C02"/>
    <w:rsid w:val="00222E47"/>
    <w:rsid w:val="0022350C"/>
    <w:rsid w:val="0022528E"/>
    <w:rsid w:val="00225542"/>
    <w:rsid w:val="00226580"/>
    <w:rsid w:val="0022665C"/>
    <w:rsid w:val="00226A29"/>
    <w:rsid w:val="00230465"/>
    <w:rsid w:val="00230FC5"/>
    <w:rsid w:val="002334DF"/>
    <w:rsid w:val="00235732"/>
    <w:rsid w:val="00235CFF"/>
    <w:rsid w:val="00244400"/>
    <w:rsid w:val="00244A6F"/>
    <w:rsid w:val="00244C7C"/>
    <w:rsid w:val="00245785"/>
    <w:rsid w:val="00245C05"/>
    <w:rsid w:val="00246B03"/>
    <w:rsid w:val="00246DB8"/>
    <w:rsid w:val="0024755B"/>
    <w:rsid w:val="00251E67"/>
    <w:rsid w:val="002526B5"/>
    <w:rsid w:val="00252FF6"/>
    <w:rsid w:val="00254A46"/>
    <w:rsid w:val="002556E9"/>
    <w:rsid w:val="0025596B"/>
    <w:rsid w:val="00260CE4"/>
    <w:rsid w:val="00261EC9"/>
    <w:rsid w:val="002626BB"/>
    <w:rsid w:val="00262F71"/>
    <w:rsid w:val="0026476B"/>
    <w:rsid w:val="002661B8"/>
    <w:rsid w:val="00266605"/>
    <w:rsid w:val="00266851"/>
    <w:rsid w:val="00266E87"/>
    <w:rsid w:val="0026772A"/>
    <w:rsid w:val="002704CD"/>
    <w:rsid w:val="002717CA"/>
    <w:rsid w:val="00271A6D"/>
    <w:rsid w:val="00271C35"/>
    <w:rsid w:val="00272380"/>
    <w:rsid w:val="00272E63"/>
    <w:rsid w:val="0027529E"/>
    <w:rsid w:val="0027534D"/>
    <w:rsid w:val="00276E8C"/>
    <w:rsid w:val="002775FF"/>
    <w:rsid w:val="00277DE2"/>
    <w:rsid w:val="002808A0"/>
    <w:rsid w:val="00280B8D"/>
    <w:rsid w:val="00282383"/>
    <w:rsid w:val="00282CB5"/>
    <w:rsid w:val="00282F72"/>
    <w:rsid w:val="00283068"/>
    <w:rsid w:val="00283755"/>
    <w:rsid w:val="0028442F"/>
    <w:rsid w:val="00284F67"/>
    <w:rsid w:val="00285E27"/>
    <w:rsid w:val="002865CE"/>
    <w:rsid w:val="0028675E"/>
    <w:rsid w:val="002901EF"/>
    <w:rsid w:val="00291541"/>
    <w:rsid w:val="002924FB"/>
    <w:rsid w:val="002928F1"/>
    <w:rsid w:val="0029415F"/>
    <w:rsid w:val="0029539E"/>
    <w:rsid w:val="002956AC"/>
    <w:rsid w:val="00295B80"/>
    <w:rsid w:val="00295FC0"/>
    <w:rsid w:val="002963F3"/>
    <w:rsid w:val="00296676"/>
    <w:rsid w:val="00297185"/>
    <w:rsid w:val="0029776A"/>
    <w:rsid w:val="00297904"/>
    <w:rsid w:val="00297E11"/>
    <w:rsid w:val="002A00FF"/>
    <w:rsid w:val="002A1019"/>
    <w:rsid w:val="002A18ED"/>
    <w:rsid w:val="002A34B0"/>
    <w:rsid w:val="002A3718"/>
    <w:rsid w:val="002A4C25"/>
    <w:rsid w:val="002A4CF6"/>
    <w:rsid w:val="002A4FE8"/>
    <w:rsid w:val="002A6297"/>
    <w:rsid w:val="002A713B"/>
    <w:rsid w:val="002A782F"/>
    <w:rsid w:val="002B0253"/>
    <w:rsid w:val="002B0724"/>
    <w:rsid w:val="002B220F"/>
    <w:rsid w:val="002B2C7F"/>
    <w:rsid w:val="002B31E9"/>
    <w:rsid w:val="002B5AC7"/>
    <w:rsid w:val="002B5E9C"/>
    <w:rsid w:val="002B61DA"/>
    <w:rsid w:val="002B6F26"/>
    <w:rsid w:val="002B788D"/>
    <w:rsid w:val="002B7B72"/>
    <w:rsid w:val="002B7D62"/>
    <w:rsid w:val="002C01B7"/>
    <w:rsid w:val="002C02A8"/>
    <w:rsid w:val="002C0D7C"/>
    <w:rsid w:val="002C12CC"/>
    <w:rsid w:val="002C1B44"/>
    <w:rsid w:val="002C210F"/>
    <w:rsid w:val="002C3509"/>
    <w:rsid w:val="002C3C9B"/>
    <w:rsid w:val="002C4B2E"/>
    <w:rsid w:val="002C58AF"/>
    <w:rsid w:val="002C590A"/>
    <w:rsid w:val="002C59BA"/>
    <w:rsid w:val="002C68A6"/>
    <w:rsid w:val="002C6BD9"/>
    <w:rsid w:val="002C6FAE"/>
    <w:rsid w:val="002D1A7F"/>
    <w:rsid w:val="002D261D"/>
    <w:rsid w:val="002D3752"/>
    <w:rsid w:val="002D5606"/>
    <w:rsid w:val="002D6684"/>
    <w:rsid w:val="002D755F"/>
    <w:rsid w:val="002E11E1"/>
    <w:rsid w:val="002E1FD9"/>
    <w:rsid w:val="002E2177"/>
    <w:rsid w:val="002E23C5"/>
    <w:rsid w:val="002E3046"/>
    <w:rsid w:val="002E3C07"/>
    <w:rsid w:val="002E4B27"/>
    <w:rsid w:val="002E5D3F"/>
    <w:rsid w:val="002F0FAC"/>
    <w:rsid w:val="002F134F"/>
    <w:rsid w:val="002F2488"/>
    <w:rsid w:val="002F2E34"/>
    <w:rsid w:val="002F3932"/>
    <w:rsid w:val="002F4521"/>
    <w:rsid w:val="002F5CC7"/>
    <w:rsid w:val="002F6ACE"/>
    <w:rsid w:val="002F7CCC"/>
    <w:rsid w:val="00300A6B"/>
    <w:rsid w:val="00303606"/>
    <w:rsid w:val="0030436B"/>
    <w:rsid w:val="00305FEC"/>
    <w:rsid w:val="003078BD"/>
    <w:rsid w:val="00311223"/>
    <w:rsid w:val="003113DA"/>
    <w:rsid w:val="003131C1"/>
    <w:rsid w:val="0031323C"/>
    <w:rsid w:val="00313B20"/>
    <w:rsid w:val="00313F87"/>
    <w:rsid w:val="00314A71"/>
    <w:rsid w:val="00315D51"/>
    <w:rsid w:val="0031725E"/>
    <w:rsid w:val="00320659"/>
    <w:rsid w:val="00320DCD"/>
    <w:rsid w:val="003218A9"/>
    <w:rsid w:val="003218D5"/>
    <w:rsid w:val="00321C91"/>
    <w:rsid w:val="00321D4F"/>
    <w:rsid w:val="003220EE"/>
    <w:rsid w:val="003230DD"/>
    <w:rsid w:val="0032366F"/>
    <w:rsid w:val="0032485C"/>
    <w:rsid w:val="00324D60"/>
    <w:rsid w:val="003261FA"/>
    <w:rsid w:val="003267BF"/>
    <w:rsid w:val="0033008B"/>
    <w:rsid w:val="003308E8"/>
    <w:rsid w:val="00331E06"/>
    <w:rsid w:val="00332ADC"/>
    <w:rsid w:val="0033510A"/>
    <w:rsid w:val="0033523F"/>
    <w:rsid w:val="003353CC"/>
    <w:rsid w:val="0033586D"/>
    <w:rsid w:val="003360DF"/>
    <w:rsid w:val="003376B8"/>
    <w:rsid w:val="00337DAB"/>
    <w:rsid w:val="003406EE"/>
    <w:rsid w:val="0034266E"/>
    <w:rsid w:val="00342F35"/>
    <w:rsid w:val="003430C7"/>
    <w:rsid w:val="003430DA"/>
    <w:rsid w:val="00343849"/>
    <w:rsid w:val="00343A48"/>
    <w:rsid w:val="00343DE6"/>
    <w:rsid w:val="00344FC1"/>
    <w:rsid w:val="0034525C"/>
    <w:rsid w:val="00345505"/>
    <w:rsid w:val="00345FB9"/>
    <w:rsid w:val="00346E29"/>
    <w:rsid w:val="00347441"/>
    <w:rsid w:val="00347721"/>
    <w:rsid w:val="0035092A"/>
    <w:rsid w:val="00350C0B"/>
    <w:rsid w:val="00351592"/>
    <w:rsid w:val="003532CC"/>
    <w:rsid w:val="0035407E"/>
    <w:rsid w:val="00354134"/>
    <w:rsid w:val="00356250"/>
    <w:rsid w:val="0035776E"/>
    <w:rsid w:val="00357BAF"/>
    <w:rsid w:val="003608CA"/>
    <w:rsid w:val="00361F8D"/>
    <w:rsid w:val="00362E80"/>
    <w:rsid w:val="003639B3"/>
    <w:rsid w:val="00365FDF"/>
    <w:rsid w:val="003664BA"/>
    <w:rsid w:val="0037064C"/>
    <w:rsid w:val="003707C4"/>
    <w:rsid w:val="003712CF"/>
    <w:rsid w:val="00371925"/>
    <w:rsid w:val="00372125"/>
    <w:rsid w:val="003725C8"/>
    <w:rsid w:val="00372C23"/>
    <w:rsid w:val="00373409"/>
    <w:rsid w:val="00373554"/>
    <w:rsid w:val="00373B31"/>
    <w:rsid w:val="0037413D"/>
    <w:rsid w:val="00374634"/>
    <w:rsid w:val="003759D9"/>
    <w:rsid w:val="00375E30"/>
    <w:rsid w:val="00376658"/>
    <w:rsid w:val="0038040A"/>
    <w:rsid w:val="003813F7"/>
    <w:rsid w:val="00381FDC"/>
    <w:rsid w:val="0038208B"/>
    <w:rsid w:val="00382322"/>
    <w:rsid w:val="00383A62"/>
    <w:rsid w:val="00383BAE"/>
    <w:rsid w:val="00384D23"/>
    <w:rsid w:val="00385960"/>
    <w:rsid w:val="003877E6"/>
    <w:rsid w:val="003879B8"/>
    <w:rsid w:val="003912AE"/>
    <w:rsid w:val="003921FA"/>
    <w:rsid w:val="00392F22"/>
    <w:rsid w:val="00393150"/>
    <w:rsid w:val="0039406C"/>
    <w:rsid w:val="00397526"/>
    <w:rsid w:val="00397C02"/>
    <w:rsid w:val="003A070A"/>
    <w:rsid w:val="003A1E34"/>
    <w:rsid w:val="003A2497"/>
    <w:rsid w:val="003A26D5"/>
    <w:rsid w:val="003A2C99"/>
    <w:rsid w:val="003A30D2"/>
    <w:rsid w:val="003A37A9"/>
    <w:rsid w:val="003A3B7B"/>
    <w:rsid w:val="003A5F39"/>
    <w:rsid w:val="003A76D4"/>
    <w:rsid w:val="003A79F2"/>
    <w:rsid w:val="003B1A42"/>
    <w:rsid w:val="003B2131"/>
    <w:rsid w:val="003B2564"/>
    <w:rsid w:val="003B29EC"/>
    <w:rsid w:val="003B486C"/>
    <w:rsid w:val="003B621D"/>
    <w:rsid w:val="003B6B94"/>
    <w:rsid w:val="003B7789"/>
    <w:rsid w:val="003B7E7E"/>
    <w:rsid w:val="003C0998"/>
    <w:rsid w:val="003C0A2D"/>
    <w:rsid w:val="003C202C"/>
    <w:rsid w:val="003C22AA"/>
    <w:rsid w:val="003C57F2"/>
    <w:rsid w:val="003C65BC"/>
    <w:rsid w:val="003C7E85"/>
    <w:rsid w:val="003D0614"/>
    <w:rsid w:val="003D088C"/>
    <w:rsid w:val="003D28AF"/>
    <w:rsid w:val="003D302A"/>
    <w:rsid w:val="003D4233"/>
    <w:rsid w:val="003D66EA"/>
    <w:rsid w:val="003D6ABC"/>
    <w:rsid w:val="003D6E86"/>
    <w:rsid w:val="003D708A"/>
    <w:rsid w:val="003E14A8"/>
    <w:rsid w:val="003E156A"/>
    <w:rsid w:val="003E1D35"/>
    <w:rsid w:val="003E35B3"/>
    <w:rsid w:val="003E4E6F"/>
    <w:rsid w:val="003E75C7"/>
    <w:rsid w:val="003E7A24"/>
    <w:rsid w:val="003F0A2E"/>
    <w:rsid w:val="003F199F"/>
    <w:rsid w:val="003F1EEC"/>
    <w:rsid w:val="003F33B7"/>
    <w:rsid w:val="003F3F65"/>
    <w:rsid w:val="003F40B4"/>
    <w:rsid w:val="003F586D"/>
    <w:rsid w:val="003F58E1"/>
    <w:rsid w:val="003F67C1"/>
    <w:rsid w:val="003F6A41"/>
    <w:rsid w:val="003F6A92"/>
    <w:rsid w:val="003F749A"/>
    <w:rsid w:val="003F7CE7"/>
    <w:rsid w:val="003F7D04"/>
    <w:rsid w:val="004010D5"/>
    <w:rsid w:val="00404331"/>
    <w:rsid w:val="00404A8F"/>
    <w:rsid w:val="0040570E"/>
    <w:rsid w:val="00406D0B"/>
    <w:rsid w:val="004073A9"/>
    <w:rsid w:val="00410662"/>
    <w:rsid w:val="00410950"/>
    <w:rsid w:val="00413463"/>
    <w:rsid w:val="00413E16"/>
    <w:rsid w:val="00413EE7"/>
    <w:rsid w:val="00414295"/>
    <w:rsid w:val="00415843"/>
    <w:rsid w:val="00416A29"/>
    <w:rsid w:val="00416E61"/>
    <w:rsid w:val="004178D1"/>
    <w:rsid w:val="00417D2C"/>
    <w:rsid w:val="00420130"/>
    <w:rsid w:val="0042151E"/>
    <w:rsid w:val="00422C9F"/>
    <w:rsid w:val="004236CC"/>
    <w:rsid w:val="00423EE3"/>
    <w:rsid w:val="004248D1"/>
    <w:rsid w:val="00424918"/>
    <w:rsid w:val="00424F54"/>
    <w:rsid w:val="00425125"/>
    <w:rsid w:val="0042526D"/>
    <w:rsid w:val="0042565D"/>
    <w:rsid w:val="00425841"/>
    <w:rsid w:val="00426469"/>
    <w:rsid w:val="0043066F"/>
    <w:rsid w:val="00431249"/>
    <w:rsid w:val="00431AD7"/>
    <w:rsid w:val="00431D28"/>
    <w:rsid w:val="00432E15"/>
    <w:rsid w:val="00433201"/>
    <w:rsid w:val="00433581"/>
    <w:rsid w:val="004350AC"/>
    <w:rsid w:val="004352D7"/>
    <w:rsid w:val="00435C94"/>
    <w:rsid w:val="00436048"/>
    <w:rsid w:val="00437288"/>
    <w:rsid w:val="00437405"/>
    <w:rsid w:val="00440E40"/>
    <w:rsid w:val="00441311"/>
    <w:rsid w:val="004422F7"/>
    <w:rsid w:val="00442DBE"/>
    <w:rsid w:val="00444753"/>
    <w:rsid w:val="00444BDD"/>
    <w:rsid w:val="00444DDE"/>
    <w:rsid w:val="00446679"/>
    <w:rsid w:val="004467A0"/>
    <w:rsid w:val="0044725D"/>
    <w:rsid w:val="004501F5"/>
    <w:rsid w:val="0045102B"/>
    <w:rsid w:val="004510B3"/>
    <w:rsid w:val="00451192"/>
    <w:rsid w:val="004525C2"/>
    <w:rsid w:val="00452D55"/>
    <w:rsid w:val="00453B84"/>
    <w:rsid w:val="00453E10"/>
    <w:rsid w:val="00454D06"/>
    <w:rsid w:val="004553FA"/>
    <w:rsid w:val="00455AF4"/>
    <w:rsid w:val="004565C6"/>
    <w:rsid w:val="00460501"/>
    <w:rsid w:val="004605E9"/>
    <w:rsid w:val="004608EE"/>
    <w:rsid w:val="004615E7"/>
    <w:rsid w:val="0046288A"/>
    <w:rsid w:val="00462AE5"/>
    <w:rsid w:val="004636B9"/>
    <w:rsid w:val="00465F5B"/>
    <w:rsid w:val="00466089"/>
    <w:rsid w:val="00467802"/>
    <w:rsid w:val="00467E9C"/>
    <w:rsid w:val="00472DDF"/>
    <w:rsid w:val="004749C7"/>
    <w:rsid w:val="00474B65"/>
    <w:rsid w:val="00474EA6"/>
    <w:rsid w:val="004763F9"/>
    <w:rsid w:val="00476862"/>
    <w:rsid w:val="00476FA0"/>
    <w:rsid w:val="004770E4"/>
    <w:rsid w:val="00480175"/>
    <w:rsid w:val="004806EE"/>
    <w:rsid w:val="004815D2"/>
    <w:rsid w:val="00481F48"/>
    <w:rsid w:val="00482962"/>
    <w:rsid w:val="00484664"/>
    <w:rsid w:val="0048595A"/>
    <w:rsid w:val="00485966"/>
    <w:rsid w:val="00486565"/>
    <w:rsid w:val="00486A1E"/>
    <w:rsid w:val="004874AE"/>
    <w:rsid w:val="004875BD"/>
    <w:rsid w:val="00487B16"/>
    <w:rsid w:val="00490ABC"/>
    <w:rsid w:val="0049145B"/>
    <w:rsid w:val="00492378"/>
    <w:rsid w:val="00492569"/>
    <w:rsid w:val="00493358"/>
    <w:rsid w:val="00494880"/>
    <w:rsid w:val="00494C0C"/>
    <w:rsid w:val="00494F79"/>
    <w:rsid w:val="004950B5"/>
    <w:rsid w:val="00495A88"/>
    <w:rsid w:val="00495EEC"/>
    <w:rsid w:val="00496550"/>
    <w:rsid w:val="004965F8"/>
    <w:rsid w:val="00496B7A"/>
    <w:rsid w:val="004A0DEB"/>
    <w:rsid w:val="004A1BCE"/>
    <w:rsid w:val="004A24FE"/>
    <w:rsid w:val="004A290A"/>
    <w:rsid w:val="004A2EE9"/>
    <w:rsid w:val="004A3556"/>
    <w:rsid w:val="004A3AEF"/>
    <w:rsid w:val="004A3B15"/>
    <w:rsid w:val="004A48ED"/>
    <w:rsid w:val="004A4C5E"/>
    <w:rsid w:val="004A5DAF"/>
    <w:rsid w:val="004A6FE8"/>
    <w:rsid w:val="004B09A9"/>
    <w:rsid w:val="004B0AF2"/>
    <w:rsid w:val="004B0E9C"/>
    <w:rsid w:val="004B148E"/>
    <w:rsid w:val="004B2299"/>
    <w:rsid w:val="004B39F0"/>
    <w:rsid w:val="004B5989"/>
    <w:rsid w:val="004B64D3"/>
    <w:rsid w:val="004B695B"/>
    <w:rsid w:val="004B6CC8"/>
    <w:rsid w:val="004C0244"/>
    <w:rsid w:val="004C0504"/>
    <w:rsid w:val="004C08F5"/>
    <w:rsid w:val="004C0CE0"/>
    <w:rsid w:val="004C12BE"/>
    <w:rsid w:val="004C75FF"/>
    <w:rsid w:val="004C78BA"/>
    <w:rsid w:val="004D0C0A"/>
    <w:rsid w:val="004D18EA"/>
    <w:rsid w:val="004D1E84"/>
    <w:rsid w:val="004D283A"/>
    <w:rsid w:val="004D634C"/>
    <w:rsid w:val="004D6503"/>
    <w:rsid w:val="004D670A"/>
    <w:rsid w:val="004D7409"/>
    <w:rsid w:val="004D7AFB"/>
    <w:rsid w:val="004D7F94"/>
    <w:rsid w:val="004E0FC9"/>
    <w:rsid w:val="004E1E32"/>
    <w:rsid w:val="004E1E6B"/>
    <w:rsid w:val="004E28C4"/>
    <w:rsid w:val="004E2922"/>
    <w:rsid w:val="004E33AE"/>
    <w:rsid w:val="004E349C"/>
    <w:rsid w:val="004E45A6"/>
    <w:rsid w:val="004E4B18"/>
    <w:rsid w:val="004E5162"/>
    <w:rsid w:val="004E5399"/>
    <w:rsid w:val="004E5A62"/>
    <w:rsid w:val="004F072D"/>
    <w:rsid w:val="004F1040"/>
    <w:rsid w:val="004F268B"/>
    <w:rsid w:val="004F2C98"/>
    <w:rsid w:val="004F3DA9"/>
    <w:rsid w:val="004F6BD2"/>
    <w:rsid w:val="00500295"/>
    <w:rsid w:val="00500471"/>
    <w:rsid w:val="00501B57"/>
    <w:rsid w:val="005033F2"/>
    <w:rsid w:val="00503AD9"/>
    <w:rsid w:val="00503F5F"/>
    <w:rsid w:val="00504015"/>
    <w:rsid w:val="00505A89"/>
    <w:rsid w:val="005063E7"/>
    <w:rsid w:val="005068E8"/>
    <w:rsid w:val="00506F23"/>
    <w:rsid w:val="005075FA"/>
    <w:rsid w:val="00510229"/>
    <w:rsid w:val="00510A73"/>
    <w:rsid w:val="00510D01"/>
    <w:rsid w:val="00511194"/>
    <w:rsid w:val="00511FC9"/>
    <w:rsid w:val="0051241C"/>
    <w:rsid w:val="00512B0C"/>
    <w:rsid w:val="005139E8"/>
    <w:rsid w:val="00514AEF"/>
    <w:rsid w:val="0051591E"/>
    <w:rsid w:val="00516363"/>
    <w:rsid w:val="00516560"/>
    <w:rsid w:val="005165F6"/>
    <w:rsid w:val="00516F85"/>
    <w:rsid w:val="00517A82"/>
    <w:rsid w:val="00521D40"/>
    <w:rsid w:val="0052234C"/>
    <w:rsid w:val="00523074"/>
    <w:rsid w:val="005230C3"/>
    <w:rsid w:val="0052354F"/>
    <w:rsid w:val="00524A7C"/>
    <w:rsid w:val="00524A85"/>
    <w:rsid w:val="00526136"/>
    <w:rsid w:val="00526FA5"/>
    <w:rsid w:val="00527F9F"/>
    <w:rsid w:val="005313E1"/>
    <w:rsid w:val="00532A69"/>
    <w:rsid w:val="00534168"/>
    <w:rsid w:val="00534A86"/>
    <w:rsid w:val="00534B7B"/>
    <w:rsid w:val="00534E71"/>
    <w:rsid w:val="005352C1"/>
    <w:rsid w:val="00535622"/>
    <w:rsid w:val="00535BF3"/>
    <w:rsid w:val="005361BD"/>
    <w:rsid w:val="0054059C"/>
    <w:rsid w:val="00540A87"/>
    <w:rsid w:val="00541AE3"/>
    <w:rsid w:val="0054309D"/>
    <w:rsid w:val="0054452F"/>
    <w:rsid w:val="00544DCF"/>
    <w:rsid w:val="005452D4"/>
    <w:rsid w:val="0054736E"/>
    <w:rsid w:val="00550D4F"/>
    <w:rsid w:val="00550F6A"/>
    <w:rsid w:val="0055110A"/>
    <w:rsid w:val="00552A9C"/>
    <w:rsid w:val="00552F7B"/>
    <w:rsid w:val="00554609"/>
    <w:rsid w:val="00554AE0"/>
    <w:rsid w:val="00554F35"/>
    <w:rsid w:val="00555653"/>
    <w:rsid w:val="00555854"/>
    <w:rsid w:val="00557B2F"/>
    <w:rsid w:val="00557D11"/>
    <w:rsid w:val="00561760"/>
    <w:rsid w:val="005625A8"/>
    <w:rsid w:val="005633E9"/>
    <w:rsid w:val="005637DA"/>
    <w:rsid w:val="005638E8"/>
    <w:rsid w:val="00565E0D"/>
    <w:rsid w:val="00567A3C"/>
    <w:rsid w:val="005708A4"/>
    <w:rsid w:val="00570F36"/>
    <w:rsid w:val="005710E7"/>
    <w:rsid w:val="00571FBA"/>
    <w:rsid w:val="00572271"/>
    <w:rsid w:val="00572E3C"/>
    <w:rsid w:val="00572E3F"/>
    <w:rsid w:val="00573331"/>
    <w:rsid w:val="00573F1F"/>
    <w:rsid w:val="00576511"/>
    <w:rsid w:val="00576EEE"/>
    <w:rsid w:val="00577FE8"/>
    <w:rsid w:val="00581924"/>
    <w:rsid w:val="005821BB"/>
    <w:rsid w:val="00582951"/>
    <w:rsid w:val="00583988"/>
    <w:rsid w:val="00585038"/>
    <w:rsid w:val="0058554B"/>
    <w:rsid w:val="005859E9"/>
    <w:rsid w:val="00585A65"/>
    <w:rsid w:val="005860CC"/>
    <w:rsid w:val="005869A0"/>
    <w:rsid w:val="00586E28"/>
    <w:rsid w:val="00587965"/>
    <w:rsid w:val="00591048"/>
    <w:rsid w:val="00591F2C"/>
    <w:rsid w:val="005933FC"/>
    <w:rsid w:val="0059562C"/>
    <w:rsid w:val="005957FD"/>
    <w:rsid w:val="005964FB"/>
    <w:rsid w:val="00597535"/>
    <w:rsid w:val="005975A6"/>
    <w:rsid w:val="00597C21"/>
    <w:rsid w:val="005A0491"/>
    <w:rsid w:val="005A0DF6"/>
    <w:rsid w:val="005A13CF"/>
    <w:rsid w:val="005A177D"/>
    <w:rsid w:val="005A1E76"/>
    <w:rsid w:val="005A1EA0"/>
    <w:rsid w:val="005A346E"/>
    <w:rsid w:val="005A3DE6"/>
    <w:rsid w:val="005A553B"/>
    <w:rsid w:val="005A6449"/>
    <w:rsid w:val="005A672D"/>
    <w:rsid w:val="005A75DD"/>
    <w:rsid w:val="005B0B49"/>
    <w:rsid w:val="005B1A86"/>
    <w:rsid w:val="005B2542"/>
    <w:rsid w:val="005B2E08"/>
    <w:rsid w:val="005B325F"/>
    <w:rsid w:val="005B4D40"/>
    <w:rsid w:val="005B61A8"/>
    <w:rsid w:val="005B6D26"/>
    <w:rsid w:val="005B6E4F"/>
    <w:rsid w:val="005B7C67"/>
    <w:rsid w:val="005C134A"/>
    <w:rsid w:val="005C19C5"/>
    <w:rsid w:val="005C28F6"/>
    <w:rsid w:val="005C36C4"/>
    <w:rsid w:val="005C3F50"/>
    <w:rsid w:val="005C4C39"/>
    <w:rsid w:val="005C654D"/>
    <w:rsid w:val="005C6625"/>
    <w:rsid w:val="005C72EC"/>
    <w:rsid w:val="005C751D"/>
    <w:rsid w:val="005D029A"/>
    <w:rsid w:val="005D0BA1"/>
    <w:rsid w:val="005D194A"/>
    <w:rsid w:val="005D1A34"/>
    <w:rsid w:val="005D1EEC"/>
    <w:rsid w:val="005D1F01"/>
    <w:rsid w:val="005D2245"/>
    <w:rsid w:val="005D2842"/>
    <w:rsid w:val="005D30E1"/>
    <w:rsid w:val="005D310B"/>
    <w:rsid w:val="005D411B"/>
    <w:rsid w:val="005D4145"/>
    <w:rsid w:val="005D5B8D"/>
    <w:rsid w:val="005D678D"/>
    <w:rsid w:val="005D74FE"/>
    <w:rsid w:val="005E00B3"/>
    <w:rsid w:val="005E0347"/>
    <w:rsid w:val="005E1F68"/>
    <w:rsid w:val="005E23AB"/>
    <w:rsid w:val="005E2737"/>
    <w:rsid w:val="005E29F0"/>
    <w:rsid w:val="005E5B3F"/>
    <w:rsid w:val="005E5C78"/>
    <w:rsid w:val="005E68CA"/>
    <w:rsid w:val="005E6B5E"/>
    <w:rsid w:val="005E6DFB"/>
    <w:rsid w:val="005E6EB5"/>
    <w:rsid w:val="005F1082"/>
    <w:rsid w:val="005F21DF"/>
    <w:rsid w:val="005F3243"/>
    <w:rsid w:val="005F3454"/>
    <w:rsid w:val="005F34D6"/>
    <w:rsid w:val="005F3690"/>
    <w:rsid w:val="005F4555"/>
    <w:rsid w:val="005F525E"/>
    <w:rsid w:val="005F598D"/>
    <w:rsid w:val="005F6A32"/>
    <w:rsid w:val="005F751B"/>
    <w:rsid w:val="005F7B50"/>
    <w:rsid w:val="00602AFB"/>
    <w:rsid w:val="00602D8C"/>
    <w:rsid w:val="00602F4D"/>
    <w:rsid w:val="006035FB"/>
    <w:rsid w:val="00606A31"/>
    <w:rsid w:val="00607C2E"/>
    <w:rsid w:val="00607CF6"/>
    <w:rsid w:val="00610986"/>
    <w:rsid w:val="00610AA3"/>
    <w:rsid w:val="0061127C"/>
    <w:rsid w:val="006116C6"/>
    <w:rsid w:val="00611865"/>
    <w:rsid w:val="0061198A"/>
    <w:rsid w:val="006121EE"/>
    <w:rsid w:val="00612E08"/>
    <w:rsid w:val="006135F2"/>
    <w:rsid w:val="00614114"/>
    <w:rsid w:val="0061480C"/>
    <w:rsid w:val="006149D3"/>
    <w:rsid w:val="00614B52"/>
    <w:rsid w:val="00614C11"/>
    <w:rsid w:val="0061501A"/>
    <w:rsid w:val="006152B3"/>
    <w:rsid w:val="0061533A"/>
    <w:rsid w:val="00616CC9"/>
    <w:rsid w:val="006174AB"/>
    <w:rsid w:val="00617AD1"/>
    <w:rsid w:val="006201B4"/>
    <w:rsid w:val="0062152D"/>
    <w:rsid w:val="0062187C"/>
    <w:rsid w:val="00621C4A"/>
    <w:rsid w:val="00622162"/>
    <w:rsid w:val="00622527"/>
    <w:rsid w:val="00623EE0"/>
    <w:rsid w:val="00624063"/>
    <w:rsid w:val="006243AB"/>
    <w:rsid w:val="0062535A"/>
    <w:rsid w:val="00625A3E"/>
    <w:rsid w:val="00627055"/>
    <w:rsid w:val="00627E85"/>
    <w:rsid w:val="00630205"/>
    <w:rsid w:val="006302C5"/>
    <w:rsid w:val="00630717"/>
    <w:rsid w:val="00631608"/>
    <w:rsid w:val="00632C85"/>
    <w:rsid w:val="0063311C"/>
    <w:rsid w:val="00633E90"/>
    <w:rsid w:val="006343CB"/>
    <w:rsid w:val="00636C1B"/>
    <w:rsid w:val="006370EA"/>
    <w:rsid w:val="00637685"/>
    <w:rsid w:val="006404CF"/>
    <w:rsid w:val="00641BE1"/>
    <w:rsid w:val="00641C13"/>
    <w:rsid w:val="006453DD"/>
    <w:rsid w:val="00646AD9"/>
    <w:rsid w:val="00646CAD"/>
    <w:rsid w:val="006470BB"/>
    <w:rsid w:val="00650792"/>
    <w:rsid w:val="00650A6C"/>
    <w:rsid w:val="00651F64"/>
    <w:rsid w:val="006527B5"/>
    <w:rsid w:val="00653DD0"/>
    <w:rsid w:val="00654DB2"/>
    <w:rsid w:val="00655564"/>
    <w:rsid w:val="00656704"/>
    <w:rsid w:val="00656927"/>
    <w:rsid w:val="00657A75"/>
    <w:rsid w:val="006608A8"/>
    <w:rsid w:val="00663D36"/>
    <w:rsid w:val="00664989"/>
    <w:rsid w:val="0066543F"/>
    <w:rsid w:val="006654F6"/>
    <w:rsid w:val="00666137"/>
    <w:rsid w:val="00666597"/>
    <w:rsid w:val="006703BE"/>
    <w:rsid w:val="00670AFB"/>
    <w:rsid w:val="00670B63"/>
    <w:rsid w:val="0067115A"/>
    <w:rsid w:val="00671C4F"/>
    <w:rsid w:val="00671CF1"/>
    <w:rsid w:val="00671FA4"/>
    <w:rsid w:val="00672770"/>
    <w:rsid w:val="0067448A"/>
    <w:rsid w:val="00674A6A"/>
    <w:rsid w:val="0067659D"/>
    <w:rsid w:val="0068114C"/>
    <w:rsid w:val="006811B0"/>
    <w:rsid w:val="0068210B"/>
    <w:rsid w:val="006825C4"/>
    <w:rsid w:val="00682F64"/>
    <w:rsid w:val="00683317"/>
    <w:rsid w:val="00683824"/>
    <w:rsid w:val="00684081"/>
    <w:rsid w:val="006845D6"/>
    <w:rsid w:val="00684AE3"/>
    <w:rsid w:val="00686AD8"/>
    <w:rsid w:val="00687310"/>
    <w:rsid w:val="00687952"/>
    <w:rsid w:val="00687B54"/>
    <w:rsid w:val="0069027D"/>
    <w:rsid w:val="00692C53"/>
    <w:rsid w:val="006937A8"/>
    <w:rsid w:val="00694C83"/>
    <w:rsid w:val="00695136"/>
    <w:rsid w:val="00695477"/>
    <w:rsid w:val="00695D82"/>
    <w:rsid w:val="00695F06"/>
    <w:rsid w:val="00696574"/>
    <w:rsid w:val="00696F08"/>
    <w:rsid w:val="0069748F"/>
    <w:rsid w:val="006978A2"/>
    <w:rsid w:val="006A09AF"/>
    <w:rsid w:val="006A3B7A"/>
    <w:rsid w:val="006A4D08"/>
    <w:rsid w:val="006A5300"/>
    <w:rsid w:val="006A543A"/>
    <w:rsid w:val="006A6F56"/>
    <w:rsid w:val="006A76A7"/>
    <w:rsid w:val="006A7C61"/>
    <w:rsid w:val="006B0286"/>
    <w:rsid w:val="006B0363"/>
    <w:rsid w:val="006B1857"/>
    <w:rsid w:val="006B26E2"/>
    <w:rsid w:val="006B40D4"/>
    <w:rsid w:val="006B7B96"/>
    <w:rsid w:val="006C093F"/>
    <w:rsid w:val="006C0CB8"/>
    <w:rsid w:val="006C2E96"/>
    <w:rsid w:val="006C4463"/>
    <w:rsid w:val="006C5145"/>
    <w:rsid w:val="006C59F7"/>
    <w:rsid w:val="006C5E86"/>
    <w:rsid w:val="006C673C"/>
    <w:rsid w:val="006D2029"/>
    <w:rsid w:val="006D2536"/>
    <w:rsid w:val="006D4D69"/>
    <w:rsid w:val="006D4DC2"/>
    <w:rsid w:val="006D511C"/>
    <w:rsid w:val="006D57B0"/>
    <w:rsid w:val="006D6A50"/>
    <w:rsid w:val="006D761A"/>
    <w:rsid w:val="006D7DE4"/>
    <w:rsid w:val="006E18E7"/>
    <w:rsid w:val="006E2031"/>
    <w:rsid w:val="006E2046"/>
    <w:rsid w:val="006E38E8"/>
    <w:rsid w:val="006E4209"/>
    <w:rsid w:val="006E64FA"/>
    <w:rsid w:val="006E66FF"/>
    <w:rsid w:val="006E6A40"/>
    <w:rsid w:val="006E7058"/>
    <w:rsid w:val="006E759C"/>
    <w:rsid w:val="006F032C"/>
    <w:rsid w:val="006F03AD"/>
    <w:rsid w:val="006F09B2"/>
    <w:rsid w:val="006F0B9C"/>
    <w:rsid w:val="006F10F5"/>
    <w:rsid w:val="006F1138"/>
    <w:rsid w:val="006F3141"/>
    <w:rsid w:val="006F4877"/>
    <w:rsid w:val="006F638D"/>
    <w:rsid w:val="006F7322"/>
    <w:rsid w:val="006F7E3F"/>
    <w:rsid w:val="0070003C"/>
    <w:rsid w:val="00700793"/>
    <w:rsid w:val="00700F63"/>
    <w:rsid w:val="00701B44"/>
    <w:rsid w:val="0070208E"/>
    <w:rsid w:val="00703687"/>
    <w:rsid w:val="00703984"/>
    <w:rsid w:val="00704272"/>
    <w:rsid w:val="0070457E"/>
    <w:rsid w:val="00705693"/>
    <w:rsid w:val="00706BC3"/>
    <w:rsid w:val="00706E9B"/>
    <w:rsid w:val="00707E15"/>
    <w:rsid w:val="0071195D"/>
    <w:rsid w:val="00712585"/>
    <w:rsid w:val="0071389E"/>
    <w:rsid w:val="00714F33"/>
    <w:rsid w:val="00715426"/>
    <w:rsid w:val="007169A0"/>
    <w:rsid w:val="007170C2"/>
    <w:rsid w:val="00717F8A"/>
    <w:rsid w:val="0072096B"/>
    <w:rsid w:val="00721602"/>
    <w:rsid w:val="00721A75"/>
    <w:rsid w:val="00721BAE"/>
    <w:rsid w:val="00721E66"/>
    <w:rsid w:val="00722504"/>
    <w:rsid w:val="00722680"/>
    <w:rsid w:val="0072525A"/>
    <w:rsid w:val="007254C3"/>
    <w:rsid w:val="007336B3"/>
    <w:rsid w:val="007336F9"/>
    <w:rsid w:val="007344BA"/>
    <w:rsid w:val="0073471C"/>
    <w:rsid w:val="00737026"/>
    <w:rsid w:val="00737811"/>
    <w:rsid w:val="00740463"/>
    <w:rsid w:val="00740784"/>
    <w:rsid w:val="00741839"/>
    <w:rsid w:val="00741D06"/>
    <w:rsid w:val="0074206A"/>
    <w:rsid w:val="007420A2"/>
    <w:rsid w:val="007427BF"/>
    <w:rsid w:val="00742AF3"/>
    <w:rsid w:val="0074370F"/>
    <w:rsid w:val="007439EE"/>
    <w:rsid w:val="00743E04"/>
    <w:rsid w:val="007445A8"/>
    <w:rsid w:val="00745CC0"/>
    <w:rsid w:val="0074653D"/>
    <w:rsid w:val="00746B33"/>
    <w:rsid w:val="007478E9"/>
    <w:rsid w:val="00747C21"/>
    <w:rsid w:val="00750C2A"/>
    <w:rsid w:val="00751C2E"/>
    <w:rsid w:val="00751CC8"/>
    <w:rsid w:val="007529C9"/>
    <w:rsid w:val="00752A3C"/>
    <w:rsid w:val="00753DE4"/>
    <w:rsid w:val="00754E85"/>
    <w:rsid w:val="00754FAF"/>
    <w:rsid w:val="00761B60"/>
    <w:rsid w:val="0076264B"/>
    <w:rsid w:val="007637D4"/>
    <w:rsid w:val="0076398F"/>
    <w:rsid w:val="00764675"/>
    <w:rsid w:val="00765D38"/>
    <w:rsid w:val="00766772"/>
    <w:rsid w:val="00766FDA"/>
    <w:rsid w:val="00770405"/>
    <w:rsid w:val="0077059B"/>
    <w:rsid w:val="00770F8F"/>
    <w:rsid w:val="00771A2A"/>
    <w:rsid w:val="007724C4"/>
    <w:rsid w:val="0077319E"/>
    <w:rsid w:val="00773402"/>
    <w:rsid w:val="0077345B"/>
    <w:rsid w:val="007744FA"/>
    <w:rsid w:val="00774DA8"/>
    <w:rsid w:val="00775435"/>
    <w:rsid w:val="007777C7"/>
    <w:rsid w:val="0078046E"/>
    <w:rsid w:val="00780D5A"/>
    <w:rsid w:val="0078286A"/>
    <w:rsid w:val="00782A72"/>
    <w:rsid w:val="00782CA7"/>
    <w:rsid w:val="007836E9"/>
    <w:rsid w:val="0078492F"/>
    <w:rsid w:val="00784BB6"/>
    <w:rsid w:val="00785742"/>
    <w:rsid w:val="00785E76"/>
    <w:rsid w:val="00787387"/>
    <w:rsid w:val="007900D1"/>
    <w:rsid w:val="007903F9"/>
    <w:rsid w:val="00790753"/>
    <w:rsid w:val="00790DEB"/>
    <w:rsid w:val="00791230"/>
    <w:rsid w:val="00791886"/>
    <w:rsid w:val="00791CE7"/>
    <w:rsid w:val="007927EC"/>
    <w:rsid w:val="00792A5C"/>
    <w:rsid w:val="007953F6"/>
    <w:rsid w:val="00795671"/>
    <w:rsid w:val="007958B1"/>
    <w:rsid w:val="00795B55"/>
    <w:rsid w:val="0079673D"/>
    <w:rsid w:val="007A237A"/>
    <w:rsid w:val="007A2B2E"/>
    <w:rsid w:val="007A2DFF"/>
    <w:rsid w:val="007A45CC"/>
    <w:rsid w:val="007A5248"/>
    <w:rsid w:val="007A5927"/>
    <w:rsid w:val="007A7778"/>
    <w:rsid w:val="007A7D27"/>
    <w:rsid w:val="007B1160"/>
    <w:rsid w:val="007B118A"/>
    <w:rsid w:val="007B1191"/>
    <w:rsid w:val="007B36AB"/>
    <w:rsid w:val="007B4267"/>
    <w:rsid w:val="007B5C23"/>
    <w:rsid w:val="007B5E44"/>
    <w:rsid w:val="007B66B4"/>
    <w:rsid w:val="007B76C8"/>
    <w:rsid w:val="007B7959"/>
    <w:rsid w:val="007B7B13"/>
    <w:rsid w:val="007C04C3"/>
    <w:rsid w:val="007C15A7"/>
    <w:rsid w:val="007C5365"/>
    <w:rsid w:val="007C7248"/>
    <w:rsid w:val="007C7A35"/>
    <w:rsid w:val="007D06AA"/>
    <w:rsid w:val="007D1B6E"/>
    <w:rsid w:val="007D2C65"/>
    <w:rsid w:val="007D4336"/>
    <w:rsid w:val="007D591C"/>
    <w:rsid w:val="007D62EF"/>
    <w:rsid w:val="007D6ACE"/>
    <w:rsid w:val="007D75BF"/>
    <w:rsid w:val="007E2C9C"/>
    <w:rsid w:val="007E3CA6"/>
    <w:rsid w:val="007E4535"/>
    <w:rsid w:val="007E461E"/>
    <w:rsid w:val="007E4AC1"/>
    <w:rsid w:val="007E6812"/>
    <w:rsid w:val="007E749F"/>
    <w:rsid w:val="007F1740"/>
    <w:rsid w:val="007F29AC"/>
    <w:rsid w:val="007F4B28"/>
    <w:rsid w:val="007F4F50"/>
    <w:rsid w:val="007F6078"/>
    <w:rsid w:val="007F6680"/>
    <w:rsid w:val="007F6774"/>
    <w:rsid w:val="007F6BFD"/>
    <w:rsid w:val="007F756F"/>
    <w:rsid w:val="007F7F16"/>
    <w:rsid w:val="00800A3F"/>
    <w:rsid w:val="00800CE7"/>
    <w:rsid w:val="008010A8"/>
    <w:rsid w:val="0080116E"/>
    <w:rsid w:val="00801E2C"/>
    <w:rsid w:val="008025EC"/>
    <w:rsid w:val="00802C3A"/>
    <w:rsid w:val="00802D59"/>
    <w:rsid w:val="00804617"/>
    <w:rsid w:val="00804A6E"/>
    <w:rsid w:val="00804B41"/>
    <w:rsid w:val="00805247"/>
    <w:rsid w:val="008069E5"/>
    <w:rsid w:val="00806D03"/>
    <w:rsid w:val="0080799B"/>
    <w:rsid w:val="0081021E"/>
    <w:rsid w:val="00810BC7"/>
    <w:rsid w:val="00810FC7"/>
    <w:rsid w:val="00811298"/>
    <w:rsid w:val="00813252"/>
    <w:rsid w:val="008132A9"/>
    <w:rsid w:val="008143D2"/>
    <w:rsid w:val="00814768"/>
    <w:rsid w:val="008159C9"/>
    <w:rsid w:val="00816CC6"/>
    <w:rsid w:val="00817336"/>
    <w:rsid w:val="008202C9"/>
    <w:rsid w:val="008205AE"/>
    <w:rsid w:val="008209C7"/>
    <w:rsid w:val="00820BDD"/>
    <w:rsid w:val="00821885"/>
    <w:rsid w:val="00821AA3"/>
    <w:rsid w:val="00821FAA"/>
    <w:rsid w:val="00822390"/>
    <w:rsid w:val="008226F6"/>
    <w:rsid w:val="00822AF9"/>
    <w:rsid w:val="00823B4B"/>
    <w:rsid w:val="0082518A"/>
    <w:rsid w:val="00825929"/>
    <w:rsid w:val="008265A7"/>
    <w:rsid w:val="0082718D"/>
    <w:rsid w:val="0082719F"/>
    <w:rsid w:val="00827981"/>
    <w:rsid w:val="00831CA5"/>
    <w:rsid w:val="00833257"/>
    <w:rsid w:val="00833E52"/>
    <w:rsid w:val="008345AB"/>
    <w:rsid w:val="00834EB3"/>
    <w:rsid w:val="00835D75"/>
    <w:rsid w:val="00837917"/>
    <w:rsid w:val="00837B81"/>
    <w:rsid w:val="00840616"/>
    <w:rsid w:val="00840B77"/>
    <w:rsid w:val="00841309"/>
    <w:rsid w:val="00841C9E"/>
    <w:rsid w:val="00841FDD"/>
    <w:rsid w:val="00842120"/>
    <w:rsid w:val="00843928"/>
    <w:rsid w:val="00843F50"/>
    <w:rsid w:val="008456A6"/>
    <w:rsid w:val="008456FC"/>
    <w:rsid w:val="008460B5"/>
    <w:rsid w:val="00846323"/>
    <w:rsid w:val="008463E8"/>
    <w:rsid w:val="008464D3"/>
    <w:rsid w:val="0084703B"/>
    <w:rsid w:val="00847AC8"/>
    <w:rsid w:val="00850971"/>
    <w:rsid w:val="00850B54"/>
    <w:rsid w:val="00851230"/>
    <w:rsid w:val="008514D6"/>
    <w:rsid w:val="00852B8D"/>
    <w:rsid w:val="00854909"/>
    <w:rsid w:val="0085553A"/>
    <w:rsid w:val="008559E0"/>
    <w:rsid w:val="0085741E"/>
    <w:rsid w:val="00860B3C"/>
    <w:rsid w:val="00861A3F"/>
    <w:rsid w:val="0086287F"/>
    <w:rsid w:val="00865527"/>
    <w:rsid w:val="00865A38"/>
    <w:rsid w:val="00866581"/>
    <w:rsid w:val="00866A10"/>
    <w:rsid w:val="008677F9"/>
    <w:rsid w:val="0087416C"/>
    <w:rsid w:val="00875281"/>
    <w:rsid w:val="00876412"/>
    <w:rsid w:val="00876413"/>
    <w:rsid w:val="00877EB0"/>
    <w:rsid w:val="00880163"/>
    <w:rsid w:val="008804C8"/>
    <w:rsid w:val="00880CB3"/>
    <w:rsid w:val="00880E9E"/>
    <w:rsid w:val="008811E0"/>
    <w:rsid w:val="00881A6A"/>
    <w:rsid w:val="00882CF0"/>
    <w:rsid w:val="008841F4"/>
    <w:rsid w:val="0088469B"/>
    <w:rsid w:val="0088530B"/>
    <w:rsid w:val="00890B7B"/>
    <w:rsid w:val="00891251"/>
    <w:rsid w:val="00891480"/>
    <w:rsid w:val="00891EC5"/>
    <w:rsid w:val="008922A4"/>
    <w:rsid w:val="008956C6"/>
    <w:rsid w:val="00896538"/>
    <w:rsid w:val="008966C9"/>
    <w:rsid w:val="00896EF8"/>
    <w:rsid w:val="008970E8"/>
    <w:rsid w:val="00897810"/>
    <w:rsid w:val="00897DA5"/>
    <w:rsid w:val="008A0E90"/>
    <w:rsid w:val="008A22D8"/>
    <w:rsid w:val="008A378C"/>
    <w:rsid w:val="008A4664"/>
    <w:rsid w:val="008A4903"/>
    <w:rsid w:val="008A4B06"/>
    <w:rsid w:val="008A4DDD"/>
    <w:rsid w:val="008A602E"/>
    <w:rsid w:val="008A6694"/>
    <w:rsid w:val="008A692C"/>
    <w:rsid w:val="008A6A44"/>
    <w:rsid w:val="008A6B2F"/>
    <w:rsid w:val="008A73FB"/>
    <w:rsid w:val="008A75B7"/>
    <w:rsid w:val="008B0748"/>
    <w:rsid w:val="008B08D5"/>
    <w:rsid w:val="008B12BC"/>
    <w:rsid w:val="008B18F5"/>
    <w:rsid w:val="008B1F2F"/>
    <w:rsid w:val="008B4062"/>
    <w:rsid w:val="008B59D5"/>
    <w:rsid w:val="008B7047"/>
    <w:rsid w:val="008B7B68"/>
    <w:rsid w:val="008C2BB0"/>
    <w:rsid w:val="008C3067"/>
    <w:rsid w:val="008C3127"/>
    <w:rsid w:val="008C3186"/>
    <w:rsid w:val="008C46DB"/>
    <w:rsid w:val="008C46DE"/>
    <w:rsid w:val="008C4DD1"/>
    <w:rsid w:val="008C55FC"/>
    <w:rsid w:val="008C5C04"/>
    <w:rsid w:val="008C6BEE"/>
    <w:rsid w:val="008C73E5"/>
    <w:rsid w:val="008D0DF3"/>
    <w:rsid w:val="008D1D36"/>
    <w:rsid w:val="008D3A1B"/>
    <w:rsid w:val="008D52C8"/>
    <w:rsid w:val="008D6473"/>
    <w:rsid w:val="008D6765"/>
    <w:rsid w:val="008D72A4"/>
    <w:rsid w:val="008D7BD9"/>
    <w:rsid w:val="008E0B8B"/>
    <w:rsid w:val="008E1A26"/>
    <w:rsid w:val="008E2BE3"/>
    <w:rsid w:val="008E3980"/>
    <w:rsid w:val="008E5357"/>
    <w:rsid w:val="008E62BD"/>
    <w:rsid w:val="008E64CB"/>
    <w:rsid w:val="008E6B80"/>
    <w:rsid w:val="008E73A9"/>
    <w:rsid w:val="008F00F0"/>
    <w:rsid w:val="008F041F"/>
    <w:rsid w:val="008F17F4"/>
    <w:rsid w:val="008F184D"/>
    <w:rsid w:val="008F303E"/>
    <w:rsid w:val="008F374A"/>
    <w:rsid w:val="008F67B3"/>
    <w:rsid w:val="008F7C8A"/>
    <w:rsid w:val="00902CD4"/>
    <w:rsid w:val="00903724"/>
    <w:rsid w:val="00905BAF"/>
    <w:rsid w:val="0090684B"/>
    <w:rsid w:val="00910B11"/>
    <w:rsid w:val="00911A1A"/>
    <w:rsid w:val="00911D0B"/>
    <w:rsid w:val="00912074"/>
    <w:rsid w:val="00912EB5"/>
    <w:rsid w:val="0091373E"/>
    <w:rsid w:val="00914CF7"/>
    <w:rsid w:val="0091590B"/>
    <w:rsid w:val="009165A6"/>
    <w:rsid w:val="00916F5D"/>
    <w:rsid w:val="00917238"/>
    <w:rsid w:val="00917BA9"/>
    <w:rsid w:val="0092098F"/>
    <w:rsid w:val="00921D59"/>
    <w:rsid w:val="00922E9F"/>
    <w:rsid w:val="00923FCB"/>
    <w:rsid w:val="0092503D"/>
    <w:rsid w:val="00925328"/>
    <w:rsid w:val="00925F80"/>
    <w:rsid w:val="00926F99"/>
    <w:rsid w:val="009277D7"/>
    <w:rsid w:val="00927D32"/>
    <w:rsid w:val="0093039D"/>
    <w:rsid w:val="009303C1"/>
    <w:rsid w:val="009340C7"/>
    <w:rsid w:val="00934F17"/>
    <w:rsid w:val="00935889"/>
    <w:rsid w:val="00936128"/>
    <w:rsid w:val="0093742E"/>
    <w:rsid w:val="00937E06"/>
    <w:rsid w:val="00937E19"/>
    <w:rsid w:val="00940564"/>
    <w:rsid w:val="00942810"/>
    <w:rsid w:val="0094326B"/>
    <w:rsid w:val="00943991"/>
    <w:rsid w:val="00944941"/>
    <w:rsid w:val="00944F49"/>
    <w:rsid w:val="0094571D"/>
    <w:rsid w:val="00945943"/>
    <w:rsid w:val="009462A9"/>
    <w:rsid w:val="009503FF"/>
    <w:rsid w:val="00951369"/>
    <w:rsid w:val="0095151A"/>
    <w:rsid w:val="0095226E"/>
    <w:rsid w:val="00953442"/>
    <w:rsid w:val="00953FE0"/>
    <w:rsid w:val="00955130"/>
    <w:rsid w:val="00955411"/>
    <w:rsid w:val="009556F4"/>
    <w:rsid w:val="009560BC"/>
    <w:rsid w:val="00956B90"/>
    <w:rsid w:val="00957405"/>
    <w:rsid w:val="00957597"/>
    <w:rsid w:val="009578D2"/>
    <w:rsid w:val="00957AB3"/>
    <w:rsid w:val="0096026F"/>
    <w:rsid w:val="00960C86"/>
    <w:rsid w:val="0096161A"/>
    <w:rsid w:val="00961B37"/>
    <w:rsid w:val="00961E4B"/>
    <w:rsid w:val="0096232C"/>
    <w:rsid w:val="009648C7"/>
    <w:rsid w:val="0096497D"/>
    <w:rsid w:val="00964B0F"/>
    <w:rsid w:val="00964CAD"/>
    <w:rsid w:val="00964FFC"/>
    <w:rsid w:val="00967D2C"/>
    <w:rsid w:val="00970F13"/>
    <w:rsid w:val="009722FF"/>
    <w:rsid w:val="00972B0F"/>
    <w:rsid w:val="00973D87"/>
    <w:rsid w:val="0097595A"/>
    <w:rsid w:val="0097636D"/>
    <w:rsid w:val="009763A1"/>
    <w:rsid w:val="00976B17"/>
    <w:rsid w:val="009770BF"/>
    <w:rsid w:val="00977D5F"/>
    <w:rsid w:val="00977DA8"/>
    <w:rsid w:val="00980BD4"/>
    <w:rsid w:val="009810FD"/>
    <w:rsid w:val="0098138B"/>
    <w:rsid w:val="00984B83"/>
    <w:rsid w:val="00984F17"/>
    <w:rsid w:val="009877DA"/>
    <w:rsid w:val="00987ED4"/>
    <w:rsid w:val="00990083"/>
    <w:rsid w:val="00990876"/>
    <w:rsid w:val="009946EA"/>
    <w:rsid w:val="00994A2E"/>
    <w:rsid w:val="00994CD9"/>
    <w:rsid w:val="00995551"/>
    <w:rsid w:val="00997688"/>
    <w:rsid w:val="009977EC"/>
    <w:rsid w:val="009A12AB"/>
    <w:rsid w:val="009A157E"/>
    <w:rsid w:val="009A167F"/>
    <w:rsid w:val="009A2064"/>
    <w:rsid w:val="009A44FE"/>
    <w:rsid w:val="009A48A3"/>
    <w:rsid w:val="009A4A7E"/>
    <w:rsid w:val="009A4AFA"/>
    <w:rsid w:val="009A5114"/>
    <w:rsid w:val="009A639A"/>
    <w:rsid w:val="009A6454"/>
    <w:rsid w:val="009A7A19"/>
    <w:rsid w:val="009A7EAE"/>
    <w:rsid w:val="009B1289"/>
    <w:rsid w:val="009B1480"/>
    <w:rsid w:val="009B233F"/>
    <w:rsid w:val="009B4C61"/>
    <w:rsid w:val="009B4D96"/>
    <w:rsid w:val="009B5D6C"/>
    <w:rsid w:val="009B616A"/>
    <w:rsid w:val="009B6A59"/>
    <w:rsid w:val="009C0A05"/>
    <w:rsid w:val="009C1868"/>
    <w:rsid w:val="009C20BC"/>
    <w:rsid w:val="009C22BA"/>
    <w:rsid w:val="009C23A1"/>
    <w:rsid w:val="009C2CD1"/>
    <w:rsid w:val="009C34F3"/>
    <w:rsid w:val="009C42D8"/>
    <w:rsid w:val="009C54BA"/>
    <w:rsid w:val="009C5ED3"/>
    <w:rsid w:val="009C6582"/>
    <w:rsid w:val="009C713E"/>
    <w:rsid w:val="009C727F"/>
    <w:rsid w:val="009C7F41"/>
    <w:rsid w:val="009D142E"/>
    <w:rsid w:val="009D2080"/>
    <w:rsid w:val="009D4E18"/>
    <w:rsid w:val="009D4E8D"/>
    <w:rsid w:val="009D4FC3"/>
    <w:rsid w:val="009D5243"/>
    <w:rsid w:val="009D579D"/>
    <w:rsid w:val="009D6185"/>
    <w:rsid w:val="009D6C0E"/>
    <w:rsid w:val="009D7736"/>
    <w:rsid w:val="009E030A"/>
    <w:rsid w:val="009E0430"/>
    <w:rsid w:val="009E173B"/>
    <w:rsid w:val="009E2B8D"/>
    <w:rsid w:val="009E341F"/>
    <w:rsid w:val="009E355B"/>
    <w:rsid w:val="009E357B"/>
    <w:rsid w:val="009E42CA"/>
    <w:rsid w:val="009E517B"/>
    <w:rsid w:val="009E5831"/>
    <w:rsid w:val="009E64A3"/>
    <w:rsid w:val="009F08D3"/>
    <w:rsid w:val="009F0F05"/>
    <w:rsid w:val="009F29F4"/>
    <w:rsid w:val="009F2B86"/>
    <w:rsid w:val="009F44EB"/>
    <w:rsid w:val="009F45D2"/>
    <w:rsid w:val="009F549A"/>
    <w:rsid w:val="009F6C36"/>
    <w:rsid w:val="009F6E5E"/>
    <w:rsid w:val="009F7590"/>
    <w:rsid w:val="00A003B6"/>
    <w:rsid w:val="00A009FA"/>
    <w:rsid w:val="00A0462B"/>
    <w:rsid w:val="00A0607F"/>
    <w:rsid w:val="00A12274"/>
    <w:rsid w:val="00A13F4A"/>
    <w:rsid w:val="00A142A3"/>
    <w:rsid w:val="00A158D1"/>
    <w:rsid w:val="00A15AD2"/>
    <w:rsid w:val="00A161FF"/>
    <w:rsid w:val="00A16B2E"/>
    <w:rsid w:val="00A16D01"/>
    <w:rsid w:val="00A16EC9"/>
    <w:rsid w:val="00A20A53"/>
    <w:rsid w:val="00A21A36"/>
    <w:rsid w:val="00A228E4"/>
    <w:rsid w:val="00A238DB"/>
    <w:rsid w:val="00A23C7E"/>
    <w:rsid w:val="00A24565"/>
    <w:rsid w:val="00A25133"/>
    <w:rsid w:val="00A254BE"/>
    <w:rsid w:val="00A25843"/>
    <w:rsid w:val="00A259B3"/>
    <w:rsid w:val="00A26C8F"/>
    <w:rsid w:val="00A27528"/>
    <w:rsid w:val="00A27A4C"/>
    <w:rsid w:val="00A3029F"/>
    <w:rsid w:val="00A318A9"/>
    <w:rsid w:val="00A32237"/>
    <w:rsid w:val="00A33870"/>
    <w:rsid w:val="00A342E4"/>
    <w:rsid w:val="00A34377"/>
    <w:rsid w:val="00A344A9"/>
    <w:rsid w:val="00A34A88"/>
    <w:rsid w:val="00A35623"/>
    <w:rsid w:val="00A363B9"/>
    <w:rsid w:val="00A368BF"/>
    <w:rsid w:val="00A40A8C"/>
    <w:rsid w:val="00A438DD"/>
    <w:rsid w:val="00A438ED"/>
    <w:rsid w:val="00A44C59"/>
    <w:rsid w:val="00A46C74"/>
    <w:rsid w:val="00A474AC"/>
    <w:rsid w:val="00A47F38"/>
    <w:rsid w:val="00A5076F"/>
    <w:rsid w:val="00A50B24"/>
    <w:rsid w:val="00A53176"/>
    <w:rsid w:val="00A531DA"/>
    <w:rsid w:val="00A534C4"/>
    <w:rsid w:val="00A54BF1"/>
    <w:rsid w:val="00A55A8D"/>
    <w:rsid w:val="00A55E2C"/>
    <w:rsid w:val="00A56B23"/>
    <w:rsid w:val="00A60F97"/>
    <w:rsid w:val="00A61E63"/>
    <w:rsid w:val="00A61EDC"/>
    <w:rsid w:val="00A62525"/>
    <w:rsid w:val="00A627B6"/>
    <w:rsid w:val="00A627FE"/>
    <w:rsid w:val="00A65102"/>
    <w:rsid w:val="00A653E0"/>
    <w:rsid w:val="00A67CEF"/>
    <w:rsid w:val="00A706EF"/>
    <w:rsid w:val="00A71F2B"/>
    <w:rsid w:val="00A7251E"/>
    <w:rsid w:val="00A72A5B"/>
    <w:rsid w:val="00A730D1"/>
    <w:rsid w:val="00A75257"/>
    <w:rsid w:val="00A778B0"/>
    <w:rsid w:val="00A77C2C"/>
    <w:rsid w:val="00A801A1"/>
    <w:rsid w:val="00A815FF"/>
    <w:rsid w:val="00A81969"/>
    <w:rsid w:val="00A81F17"/>
    <w:rsid w:val="00A827F3"/>
    <w:rsid w:val="00A83D7A"/>
    <w:rsid w:val="00A83EDE"/>
    <w:rsid w:val="00A841B3"/>
    <w:rsid w:val="00A846E4"/>
    <w:rsid w:val="00A8470E"/>
    <w:rsid w:val="00A853A6"/>
    <w:rsid w:val="00A85C84"/>
    <w:rsid w:val="00A85FD0"/>
    <w:rsid w:val="00A903EA"/>
    <w:rsid w:val="00A909BC"/>
    <w:rsid w:val="00A90BB5"/>
    <w:rsid w:val="00A92C53"/>
    <w:rsid w:val="00A92F9C"/>
    <w:rsid w:val="00A93C10"/>
    <w:rsid w:val="00A93E87"/>
    <w:rsid w:val="00A94637"/>
    <w:rsid w:val="00A94B52"/>
    <w:rsid w:val="00A956E0"/>
    <w:rsid w:val="00A95A67"/>
    <w:rsid w:val="00A96566"/>
    <w:rsid w:val="00A96E97"/>
    <w:rsid w:val="00A97399"/>
    <w:rsid w:val="00AA16B0"/>
    <w:rsid w:val="00AA1FED"/>
    <w:rsid w:val="00AA29FE"/>
    <w:rsid w:val="00AA3B8E"/>
    <w:rsid w:val="00AA4078"/>
    <w:rsid w:val="00AA4891"/>
    <w:rsid w:val="00AA4993"/>
    <w:rsid w:val="00AA548F"/>
    <w:rsid w:val="00AA5507"/>
    <w:rsid w:val="00AA5E22"/>
    <w:rsid w:val="00AA5EC9"/>
    <w:rsid w:val="00AA69DB"/>
    <w:rsid w:val="00AA71C3"/>
    <w:rsid w:val="00AA7CD5"/>
    <w:rsid w:val="00AA7E34"/>
    <w:rsid w:val="00AB1930"/>
    <w:rsid w:val="00AB2217"/>
    <w:rsid w:val="00AB65F0"/>
    <w:rsid w:val="00AC08A9"/>
    <w:rsid w:val="00AC0D41"/>
    <w:rsid w:val="00AC1267"/>
    <w:rsid w:val="00AC16BD"/>
    <w:rsid w:val="00AC1E6B"/>
    <w:rsid w:val="00AC301D"/>
    <w:rsid w:val="00AC4724"/>
    <w:rsid w:val="00AC49D4"/>
    <w:rsid w:val="00AC51B7"/>
    <w:rsid w:val="00AC5FA2"/>
    <w:rsid w:val="00AC643E"/>
    <w:rsid w:val="00AC661B"/>
    <w:rsid w:val="00AD0DDA"/>
    <w:rsid w:val="00AD2097"/>
    <w:rsid w:val="00AD21C0"/>
    <w:rsid w:val="00AD29B4"/>
    <w:rsid w:val="00AD4887"/>
    <w:rsid w:val="00AD4A0F"/>
    <w:rsid w:val="00AD75D1"/>
    <w:rsid w:val="00AD7F28"/>
    <w:rsid w:val="00AE0B8E"/>
    <w:rsid w:val="00AE0F27"/>
    <w:rsid w:val="00AE1150"/>
    <w:rsid w:val="00AE2100"/>
    <w:rsid w:val="00AE2630"/>
    <w:rsid w:val="00AE2BC1"/>
    <w:rsid w:val="00AE2CFF"/>
    <w:rsid w:val="00AE417C"/>
    <w:rsid w:val="00AE591D"/>
    <w:rsid w:val="00AE5C9F"/>
    <w:rsid w:val="00AE6F51"/>
    <w:rsid w:val="00AE710C"/>
    <w:rsid w:val="00AF2836"/>
    <w:rsid w:val="00AF39B3"/>
    <w:rsid w:val="00AF4229"/>
    <w:rsid w:val="00AF4DD9"/>
    <w:rsid w:val="00AF587E"/>
    <w:rsid w:val="00AF5992"/>
    <w:rsid w:val="00AF5CC5"/>
    <w:rsid w:val="00AF6286"/>
    <w:rsid w:val="00B00BDC"/>
    <w:rsid w:val="00B021B5"/>
    <w:rsid w:val="00B0232C"/>
    <w:rsid w:val="00B0262E"/>
    <w:rsid w:val="00B04297"/>
    <w:rsid w:val="00B04F97"/>
    <w:rsid w:val="00B05AF1"/>
    <w:rsid w:val="00B0639F"/>
    <w:rsid w:val="00B06450"/>
    <w:rsid w:val="00B06BCD"/>
    <w:rsid w:val="00B06E98"/>
    <w:rsid w:val="00B07E67"/>
    <w:rsid w:val="00B1309F"/>
    <w:rsid w:val="00B13BC4"/>
    <w:rsid w:val="00B15041"/>
    <w:rsid w:val="00B15E8C"/>
    <w:rsid w:val="00B1685D"/>
    <w:rsid w:val="00B168D5"/>
    <w:rsid w:val="00B17D15"/>
    <w:rsid w:val="00B20A0D"/>
    <w:rsid w:val="00B216EB"/>
    <w:rsid w:val="00B21F6A"/>
    <w:rsid w:val="00B22A94"/>
    <w:rsid w:val="00B233EC"/>
    <w:rsid w:val="00B237FF"/>
    <w:rsid w:val="00B2398F"/>
    <w:rsid w:val="00B23F3B"/>
    <w:rsid w:val="00B26982"/>
    <w:rsid w:val="00B30CE5"/>
    <w:rsid w:val="00B31090"/>
    <w:rsid w:val="00B31B06"/>
    <w:rsid w:val="00B31BBA"/>
    <w:rsid w:val="00B322EB"/>
    <w:rsid w:val="00B3374F"/>
    <w:rsid w:val="00B3417C"/>
    <w:rsid w:val="00B353AA"/>
    <w:rsid w:val="00B36036"/>
    <w:rsid w:val="00B36470"/>
    <w:rsid w:val="00B372FE"/>
    <w:rsid w:val="00B4147C"/>
    <w:rsid w:val="00B41962"/>
    <w:rsid w:val="00B42627"/>
    <w:rsid w:val="00B43CD1"/>
    <w:rsid w:val="00B43F5E"/>
    <w:rsid w:val="00B448E9"/>
    <w:rsid w:val="00B45FE5"/>
    <w:rsid w:val="00B4726A"/>
    <w:rsid w:val="00B50A48"/>
    <w:rsid w:val="00B518E3"/>
    <w:rsid w:val="00B51A0D"/>
    <w:rsid w:val="00B51B1D"/>
    <w:rsid w:val="00B51B3A"/>
    <w:rsid w:val="00B52EBF"/>
    <w:rsid w:val="00B54455"/>
    <w:rsid w:val="00B5498C"/>
    <w:rsid w:val="00B552DD"/>
    <w:rsid w:val="00B552E0"/>
    <w:rsid w:val="00B56A62"/>
    <w:rsid w:val="00B56DD0"/>
    <w:rsid w:val="00B56F3A"/>
    <w:rsid w:val="00B60652"/>
    <w:rsid w:val="00B6097D"/>
    <w:rsid w:val="00B61B31"/>
    <w:rsid w:val="00B62ABC"/>
    <w:rsid w:val="00B631E8"/>
    <w:rsid w:val="00B64347"/>
    <w:rsid w:val="00B6478F"/>
    <w:rsid w:val="00B6597A"/>
    <w:rsid w:val="00B65A84"/>
    <w:rsid w:val="00B65B81"/>
    <w:rsid w:val="00B66277"/>
    <w:rsid w:val="00B66F15"/>
    <w:rsid w:val="00B67F4F"/>
    <w:rsid w:val="00B7102D"/>
    <w:rsid w:val="00B7226D"/>
    <w:rsid w:val="00B7246F"/>
    <w:rsid w:val="00B727AE"/>
    <w:rsid w:val="00B7321B"/>
    <w:rsid w:val="00B73B74"/>
    <w:rsid w:val="00B77B85"/>
    <w:rsid w:val="00B80AA4"/>
    <w:rsid w:val="00B81C3C"/>
    <w:rsid w:val="00B83A99"/>
    <w:rsid w:val="00B83F14"/>
    <w:rsid w:val="00B847FD"/>
    <w:rsid w:val="00B85B67"/>
    <w:rsid w:val="00B8630A"/>
    <w:rsid w:val="00B907FC"/>
    <w:rsid w:val="00B90DB7"/>
    <w:rsid w:val="00B91286"/>
    <w:rsid w:val="00B91DF4"/>
    <w:rsid w:val="00B91FB2"/>
    <w:rsid w:val="00B92ADE"/>
    <w:rsid w:val="00B934B7"/>
    <w:rsid w:val="00B93904"/>
    <w:rsid w:val="00B9535A"/>
    <w:rsid w:val="00B953F0"/>
    <w:rsid w:val="00B96D1B"/>
    <w:rsid w:val="00B9760C"/>
    <w:rsid w:val="00B97724"/>
    <w:rsid w:val="00B97DFF"/>
    <w:rsid w:val="00BA0433"/>
    <w:rsid w:val="00BA046F"/>
    <w:rsid w:val="00BA088B"/>
    <w:rsid w:val="00BA0BA0"/>
    <w:rsid w:val="00BA0FFC"/>
    <w:rsid w:val="00BA213A"/>
    <w:rsid w:val="00BA2994"/>
    <w:rsid w:val="00BA4381"/>
    <w:rsid w:val="00BA444B"/>
    <w:rsid w:val="00BA4A27"/>
    <w:rsid w:val="00BA4BF6"/>
    <w:rsid w:val="00BA505C"/>
    <w:rsid w:val="00BA5F12"/>
    <w:rsid w:val="00BA7297"/>
    <w:rsid w:val="00BA7880"/>
    <w:rsid w:val="00BB23F6"/>
    <w:rsid w:val="00BB6AB7"/>
    <w:rsid w:val="00BC1436"/>
    <w:rsid w:val="00BC1903"/>
    <w:rsid w:val="00BC4F9B"/>
    <w:rsid w:val="00BC5622"/>
    <w:rsid w:val="00BC5D3A"/>
    <w:rsid w:val="00BC6945"/>
    <w:rsid w:val="00BC7EDC"/>
    <w:rsid w:val="00BD0B9B"/>
    <w:rsid w:val="00BD0E27"/>
    <w:rsid w:val="00BD1569"/>
    <w:rsid w:val="00BD4724"/>
    <w:rsid w:val="00BD4C3C"/>
    <w:rsid w:val="00BD6623"/>
    <w:rsid w:val="00BD7405"/>
    <w:rsid w:val="00BD7412"/>
    <w:rsid w:val="00BE012A"/>
    <w:rsid w:val="00BE0199"/>
    <w:rsid w:val="00BE04EC"/>
    <w:rsid w:val="00BE1317"/>
    <w:rsid w:val="00BE3490"/>
    <w:rsid w:val="00BE36E4"/>
    <w:rsid w:val="00BE4C78"/>
    <w:rsid w:val="00BE5252"/>
    <w:rsid w:val="00BE5AAF"/>
    <w:rsid w:val="00BE696A"/>
    <w:rsid w:val="00BF037D"/>
    <w:rsid w:val="00BF03C2"/>
    <w:rsid w:val="00BF1965"/>
    <w:rsid w:val="00BF31B5"/>
    <w:rsid w:val="00BF397D"/>
    <w:rsid w:val="00BF4DA2"/>
    <w:rsid w:val="00BF4E31"/>
    <w:rsid w:val="00BF5F06"/>
    <w:rsid w:val="00BF64A9"/>
    <w:rsid w:val="00BF693B"/>
    <w:rsid w:val="00BF7A61"/>
    <w:rsid w:val="00C00F6D"/>
    <w:rsid w:val="00C030C5"/>
    <w:rsid w:val="00C04036"/>
    <w:rsid w:val="00C041C7"/>
    <w:rsid w:val="00C05995"/>
    <w:rsid w:val="00C05E40"/>
    <w:rsid w:val="00C05FA9"/>
    <w:rsid w:val="00C076AB"/>
    <w:rsid w:val="00C07EB5"/>
    <w:rsid w:val="00C100A3"/>
    <w:rsid w:val="00C11169"/>
    <w:rsid w:val="00C11FF9"/>
    <w:rsid w:val="00C12C84"/>
    <w:rsid w:val="00C13D41"/>
    <w:rsid w:val="00C14267"/>
    <w:rsid w:val="00C15525"/>
    <w:rsid w:val="00C160DF"/>
    <w:rsid w:val="00C177AD"/>
    <w:rsid w:val="00C20005"/>
    <w:rsid w:val="00C20DA3"/>
    <w:rsid w:val="00C22E68"/>
    <w:rsid w:val="00C2395D"/>
    <w:rsid w:val="00C30364"/>
    <w:rsid w:val="00C3058B"/>
    <w:rsid w:val="00C30B82"/>
    <w:rsid w:val="00C3389A"/>
    <w:rsid w:val="00C34C24"/>
    <w:rsid w:val="00C36AE6"/>
    <w:rsid w:val="00C378A5"/>
    <w:rsid w:val="00C406D5"/>
    <w:rsid w:val="00C40ED7"/>
    <w:rsid w:val="00C4211F"/>
    <w:rsid w:val="00C42D29"/>
    <w:rsid w:val="00C431EA"/>
    <w:rsid w:val="00C432FB"/>
    <w:rsid w:val="00C446FC"/>
    <w:rsid w:val="00C44966"/>
    <w:rsid w:val="00C44B55"/>
    <w:rsid w:val="00C44CFD"/>
    <w:rsid w:val="00C45AD0"/>
    <w:rsid w:val="00C47403"/>
    <w:rsid w:val="00C5086C"/>
    <w:rsid w:val="00C5092C"/>
    <w:rsid w:val="00C50AB6"/>
    <w:rsid w:val="00C50DEA"/>
    <w:rsid w:val="00C51821"/>
    <w:rsid w:val="00C521C3"/>
    <w:rsid w:val="00C52A5A"/>
    <w:rsid w:val="00C531D0"/>
    <w:rsid w:val="00C53C0A"/>
    <w:rsid w:val="00C53D6C"/>
    <w:rsid w:val="00C53E99"/>
    <w:rsid w:val="00C54377"/>
    <w:rsid w:val="00C55AEA"/>
    <w:rsid w:val="00C55D46"/>
    <w:rsid w:val="00C5676B"/>
    <w:rsid w:val="00C56C36"/>
    <w:rsid w:val="00C600E8"/>
    <w:rsid w:val="00C619E9"/>
    <w:rsid w:val="00C62974"/>
    <w:rsid w:val="00C64B8E"/>
    <w:rsid w:val="00C662B7"/>
    <w:rsid w:val="00C66318"/>
    <w:rsid w:val="00C663EB"/>
    <w:rsid w:val="00C66735"/>
    <w:rsid w:val="00C6772F"/>
    <w:rsid w:val="00C70A49"/>
    <w:rsid w:val="00C73190"/>
    <w:rsid w:val="00C74293"/>
    <w:rsid w:val="00C75555"/>
    <w:rsid w:val="00C764BD"/>
    <w:rsid w:val="00C766A8"/>
    <w:rsid w:val="00C76747"/>
    <w:rsid w:val="00C76984"/>
    <w:rsid w:val="00C76F4C"/>
    <w:rsid w:val="00C8054F"/>
    <w:rsid w:val="00C81C4B"/>
    <w:rsid w:val="00C81DAB"/>
    <w:rsid w:val="00C82442"/>
    <w:rsid w:val="00C82E2D"/>
    <w:rsid w:val="00C83E47"/>
    <w:rsid w:val="00C84DC3"/>
    <w:rsid w:val="00C8531E"/>
    <w:rsid w:val="00C853E9"/>
    <w:rsid w:val="00C903A6"/>
    <w:rsid w:val="00C9101C"/>
    <w:rsid w:val="00C91638"/>
    <w:rsid w:val="00C93A2E"/>
    <w:rsid w:val="00C94AC7"/>
    <w:rsid w:val="00C94E0C"/>
    <w:rsid w:val="00C95D42"/>
    <w:rsid w:val="00C9692D"/>
    <w:rsid w:val="00CA15F8"/>
    <w:rsid w:val="00CA3BFA"/>
    <w:rsid w:val="00CA43AA"/>
    <w:rsid w:val="00CA5C1A"/>
    <w:rsid w:val="00CA61FE"/>
    <w:rsid w:val="00CA6275"/>
    <w:rsid w:val="00CA7639"/>
    <w:rsid w:val="00CB0FC5"/>
    <w:rsid w:val="00CB39C1"/>
    <w:rsid w:val="00CB4514"/>
    <w:rsid w:val="00CB5428"/>
    <w:rsid w:val="00CB5F62"/>
    <w:rsid w:val="00CB73E5"/>
    <w:rsid w:val="00CC0D41"/>
    <w:rsid w:val="00CC0FCF"/>
    <w:rsid w:val="00CC1955"/>
    <w:rsid w:val="00CC1E91"/>
    <w:rsid w:val="00CC23FD"/>
    <w:rsid w:val="00CC274A"/>
    <w:rsid w:val="00CC27CC"/>
    <w:rsid w:val="00CC360E"/>
    <w:rsid w:val="00CC4542"/>
    <w:rsid w:val="00CC4872"/>
    <w:rsid w:val="00CC4A0F"/>
    <w:rsid w:val="00CC4C12"/>
    <w:rsid w:val="00CC62D5"/>
    <w:rsid w:val="00CC6FBE"/>
    <w:rsid w:val="00CD0F55"/>
    <w:rsid w:val="00CD151E"/>
    <w:rsid w:val="00CD17C5"/>
    <w:rsid w:val="00CD28DA"/>
    <w:rsid w:val="00CD2919"/>
    <w:rsid w:val="00CD3615"/>
    <w:rsid w:val="00CD3A69"/>
    <w:rsid w:val="00CD51A5"/>
    <w:rsid w:val="00CD64C5"/>
    <w:rsid w:val="00CD652D"/>
    <w:rsid w:val="00CD67E9"/>
    <w:rsid w:val="00CD6C25"/>
    <w:rsid w:val="00CD7591"/>
    <w:rsid w:val="00CE07DA"/>
    <w:rsid w:val="00CE31D8"/>
    <w:rsid w:val="00CE34B2"/>
    <w:rsid w:val="00CE3A4D"/>
    <w:rsid w:val="00CE4402"/>
    <w:rsid w:val="00CE4DA2"/>
    <w:rsid w:val="00CE6376"/>
    <w:rsid w:val="00CE64DA"/>
    <w:rsid w:val="00CF0184"/>
    <w:rsid w:val="00CF09C2"/>
    <w:rsid w:val="00CF151D"/>
    <w:rsid w:val="00CF4728"/>
    <w:rsid w:val="00CF6D5B"/>
    <w:rsid w:val="00CF7C33"/>
    <w:rsid w:val="00D027F0"/>
    <w:rsid w:val="00D02841"/>
    <w:rsid w:val="00D0336D"/>
    <w:rsid w:val="00D03720"/>
    <w:rsid w:val="00D03D7D"/>
    <w:rsid w:val="00D04A27"/>
    <w:rsid w:val="00D06B58"/>
    <w:rsid w:val="00D075DC"/>
    <w:rsid w:val="00D10412"/>
    <w:rsid w:val="00D10E8D"/>
    <w:rsid w:val="00D11750"/>
    <w:rsid w:val="00D15010"/>
    <w:rsid w:val="00D16A99"/>
    <w:rsid w:val="00D1740A"/>
    <w:rsid w:val="00D17CB7"/>
    <w:rsid w:val="00D20739"/>
    <w:rsid w:val="00D20E13"/>
    <w:rsid w:val="00D21283"/>
    <w:rsid w:val="00D22451"/>
    <w:rsid w:val="00D22600"/>
    <w:rsid w:val="00D22C92"/>
    <w:rsid w:val="00D25C6A"/>
    <w:rsid w:val="00D2719E"/>
    <w:rsid w:val="00D27DAC"/>
    <w:rsid w:val="00D303B6"/>
    <w:rsid w:val="00D31A84"/>
    <w:rsid w:val="00D31B11"/>
    <w:rsid w:val="00D32445"/>
    <w:rsid w:val="00D32F8A"/>
    <w:rsid w:val="00D34C5C"/>
    <w:rsid w:val="00D35D16"/>
    <w:rsid w:val="00D35ECD"/>
    <w:rsid w:val="00D3637C"/>
    <w:rsid w:val="00D37410"/>
    <w:rsid w:val="00D4140E"/>
    <w:rsid w:val="00D41EB9"/>
    <w:rsid w:val="00D42776"/>
    <w:rsid w:val="00D43346"/>
    <w:rsid w:val="00D4358E"/>
    <w:rsid w:val="00D43AE0"/>
    <w:rsid w:val="00D43BE3"/>
    <w:rsid w:val="00D44EE0"/>
    <w:rsid w:val="00D44FDD"/>
    <w:rsid w:val="00D46405"/>
    <w:rsid w:val="00D4643D"/>
    <w:rsid w:val="00D4665B"/>
    <w:rsid w:val="00D46696"/>
    <w:rsid w:val="00D514B9"/>
    <w:rsid w:val="00D5161D"/>
    <w:rsid w:val="00D5280E"/>
    <w:rsid w:val="00D52A44"/>
    <w:rsid w:val="00D54714"/>
    <w:rsid w:val="00D54B82"/>
    <w:rsid w:val="00D54E2B"/>
    <w:rsid w:val="00D56110"/>
    <w:rsid w:val="00D561B2"/>
    <w:rsid w:val="00D56D87"/>
    <w:rsid w:val="00D56DA7"/>
    <w:rsid w:val="00D57069"/>
    <w:rsid w:val="00D5735D"/>
    <w:rsid w:val="00D57DB7"/>
    <w:rsid w:val="00D60CB5"/>
    <w:rsid w:val="00D60EBC"/>
    <w:rsid w:val="00D620B6"/>
    <w:rsid w:val="00D63A76"/>
    <w:rsid w:val="00D653ED"/>
    <w:rsid w:val="00D65A4E"/>
    <w:rsid w:val="00D66FD2"/>
    <w:rsid w:val="00D67B97"/>
    <w:rsid w:val="00D705C2"/>
    <w:rsid w:val="00D71E95"/>
    <w:rsid w:val="00D726BF"/>
    <w:rsid w:val="00D72950"/>
    <w:rsid w:val="00D736F8"/>
    <w:rsid w:val="00D73899"/>
    <w:rsid w:val="00D75690"/>
    <w:rsid w:val="00D75B7E"/>
    <w:rsid w:val="00D75FFB"/>
    <w:rsid w:val="00D760F3"/>
    <w:rsid w:val="00D80747"/>
    <w:rsid w:val="00D812E2"/>
    <w:rsid w:val="00D813E4"/>
    <w:rsid w:val="00D82965"/>
    <w:rsid w:val="00D83DAF"/>
    <w:rsid w:val="00D83E32"/>
    <w:rsid w:val="00D84B64"/>
    <w:rsid w:val="00D84EA9"/>
    <w:rsid w:val="00D86139"/>
    <w:rsid w:val="00D867C9"/>
    <w:rsid w:val="00D86F0F"/>
    <w:rsid w:val="00D874D8"/>
    <w:rsid w:val="00D91C2F"/>
    <w:rsid w:val="00D91EA9"/>
    <w:rsid w:val="00D921FC"/>
    <w:rsid w:val="00D92376"/>
    <w:rsid w:val="00D923D1"/>
    <w:rsid w:val="00D92993"/>
    <w:rsid w:val="00D93B6A"/>
    <w:rsid w:val="00D93C02"/>
    <w:rsid w:val="00D949CA"/>
    <w:rsid w:val="00D9538F"/>
    <w:rsid w:val="00D96455"/>
    <w:rsid w:val="00D96AB5"/>
    <w:rsid w:val="00D97BF0"/>
    <w:rsid w:val="00DA0013"/>
    <w:rsid w:val="00DA13CE"/>
    <w:rsid w:val="00DA18EA"/>
    <w:rsid w:val="00DA1C51"/>
    <w:rsid w:val="00DA299C"/>
    <w:rsid w:val="00DA2B74"/>
    <w:rsid w:val="00DA3040"/>
    <w:rsid w:val="00DA3127"/>
    <w:rsid w:val="00DA5148"/>
    <w:rsid w:val="00DA5C3B"/>
    <w:rsid w:val="00DA5FAF"/>
    <w:rsid w:val="00DA7295"/>
    <w:rsid w:val="00DA7C2D"/>
    <w:rsid w:val="00DA7D1C"/>
    <w:rsid w:val="00DB1503"/>
    <w:rsid w:val="00DB269A"/>
    <w:rsid w:val="00DB3812"/>
    <w:rsid w:val="00DB3B8E"/>
    <w:rsid w:val="00DB3EA4"/>
    <w:rsid w:val="00DB46F6"/>
    <w:rsid w:val="00DB4F45"/>
    <w:rsid w:val="00DB6449"/>
    <w:rsid w:val="00DB6F08"/>
    <w:rsid w:val="00DB7735"/>
    <w:rsid w:val="00DC0324"/>
    <w:rsid w:val="00DC0865"/>
    <w:rsid w:val="00DC11F1"/>
    <w:rsid w:val="00DC1443"/>
    <w:rsid w:val="00DC1661"/>
    <w:rsid w:val="00DC1EA4"/>
    <w:rsid w:val="00DC5DC0"/>
    <w:rsid w:val="00DC7884"/>
    <w:rsid w:val="00DC7AD7"/>
    <w:rsid w:val="00DD0530"/>
    <w:rsid w:val="00DD179A"/>
    <w:rsid w:val="00DD21A8"/>
    <w:rsid w:val="00DD2590"/>
    <w:rsid w:val="00DD2BC0"/>
    <w:rsid w:val="00DD3149"/>
    <w:rsid w:val="00DD399F"/>
    <w:rsid w:val="00DD4F24"/>
    <w:rsid w:val="00DD57AB"/>
    <w:rsid w:val="00DD5ABA"/>
    <w:rsid w:val="00DD6CBE"/>
    <w:rsid w:val="00DD784D"/>
    <w:rsid w:val="00DE1683"/>
    <w:rsid w:val="00DE18CC"/>
    <w:rsid w:val="00DE1AD7"/>
    <w:rsid w:val="00DE221F"/>
    <w:rsid w:val="00DE27E0"/>
    <w:rsid w:val="00DE486B"/>
    <w:rsid w:val="00DE4B16"/>
    <w:rsid w:val="00DE512F"/>
    <w:rsid w:val="00DE61A5"/>
    <w:rsid w:val="00DE7531"/>
    <w:rsid w:val="00DE7E54"/>
    <w:rsid w:val="00DF083D"/>
    <w:rsid w:val="00DF0D0D"/>
    <w:rsid w:val="00DF1F86"/>
    <w:rsid w:val="00DF1FF4"/>
    <w:rsid w:val="00DF27A7"/>
    <w:rsid w:val="00DF2948"/>
    <w:rsid w:val="00DF2E08"/>
    <w:rsid w:val="00DF3134"/>
    <w:rsid w:val="00DF3823"/>
    <w:rsid w:val="00DF4654"/>
    <w:rsid w:val="00DF4E53"/>
    <w:rsid w:val="00DF5124"/>
    <w:rsid w:val="00DF53ED"/>
    <w:rsid w:val="00DF607D"/>
    <w:rsid w:val="00DF7379"/>
    <w:rsid w:val="00E0109B"/>
    <w:rsid w:val="00E01A41"/>
    <w:rsid w:val="00E02961"/>
    <w:rsid w:val="00E02991"/>
    <w:rsid w:val="00E0521C"/>
    <w:rsid w:val="00E058A5"/>
    <w:rsid w:val="00E06311"/>
    <w:rsid w:val="00E10205"/>
    <w:rsid w:val="00E10E6D"/>
    <w:rsid w:val="00E11EF5"/>
    <w:rsid w:val="00E122DF"/>
    <w:rsid w:val="00E12599"/>
    <w:rsid w:val="00E12CF5"/>
    <w:rsid w:val="00E1380B"/>
    <w:rsid w:val="00E14704"/>
    <w:rsid w:val="00E14847"/>
    <w:rsid w:val="00E14A05"/>
    <w:rsid w:val="00E157EE"/>
    <w:rsid w:val="00E16CE2"/>
    <w:rsid w:val="00E179A6"/>
    <w:rsid w:val="00E17B2F"/>
    <w:rsid w:val="00E21994"/>
    <w:rsid w:val="00E2325A"/>
    <w:rsid w:val="00E25968"/>
    <w:rsid w:val="00E26995"/>
    <w:rsid w:val="00E26F77"/>
    <w:rsid w:val="00E30CBB"/>
    <w:rsid w:val="00E31F08"/>
    <w:rsid w:val="00E32798"/>
    <w:rsid w:val="00E32E69"/>
    <w:rsid w:val="00E33A94"/>
    <w:rsid w:val="00E340A7"/>
    <w:rsid w:val="00E34182"/>
    <w:rsid w:val="00E34518"/>
    <w:rsid w:val="00E373C1"/>
    <w:rsid w:val="00E4225A"/>
    <w:rsid w:val="00E42DCE"/>
    <w:rsid w:val="00E42E0C"/>
    <w:rsid w:val="00E43AA8"/>
    <w:rsid w:val="00E453F8"/>
    <w:rsid w:val="00E46704"/>
    <w:rsid w:val="00E46780"/>
    <w:rsid w:val="00E47AAD"/>
    <w:rsid w:val="00E47C63"/>
    <w:rsid w:val="00E50353"/>
    <w:rsid w:val="00E509BC"/>
    <w:rsid w:val="00E51C78"/>
    <w:rsid w:val="00E5241A"/>
    <w:rsid w:val="00E53678"/>
    <w:rsid w:val="00E543A4"/>
    <w:rsid w:val="00E55581"/>
    <w:rsid w:val="00E55E2C"/>
    <w:rsid w:val="00E55E52"/>
    <w:rsid w:val="00E5772D"/>
    <w:rsid w:val="00E57A97"/>
    <w:rsid w:val="00E602D9"/>
    <w:rsid w:val="00E615B1"/>
    <w:rsid w:val="00E61F16"/>
    <w:rsid w:val="00E62133"/>
    <w:rsid w:val="00E63CFE"/>
    <w:rsid w:val="00E63F00"/>
    <w:rsid w:val="00E65E6D"/>
    <w:rsid w:val="00E66D40"/>
    <w:rsid w:val="00E66FFB"/>
    <w:rsid w:val="00E67635"/>
    <w:rsid w:val="00E705C5"/>
    <w:rsid w:val="00E708D0"/>
    <w:rsid w:val="00E7247A"/>
    <w:rsid w:val="00E73782"/>
    <w:rsid w:val="00E73BE5"/>
    <w:rsid w:val="00E74C73"/>
    <w:rsid w:val="00E74D02"/>
    <w:rsid w:val="00E74FE4"/>
    <w:rsid w:val="00E7506D"/>
    <w:rsid w:val="00E7519C"/>
    <w:rsid w:val="00E752A0"/>
    <w:rsid w:val="00E75737"/>
    <w:rsid w:val="00E75A7C"/>
    <w:rsid w:val="00E80FB7"/>
    <w:rsid w:val="00E817AA"/>
    <w:rsid w:val="00E81D2E"/>
    <w:rsid w:val="00E82078"/>
    <w:rsid w:val="00E82E34"/>
    <w:rsid w:val="00E857FB"/>
    <w:rsid w:val="00E86655"/>
    <w:rsid w:val="00E86EF7"/>
    <w:rsid w:val="00E87E25"/>
    <w:rsid w:val="00E90A1F"/>
    <w:rsid w:val="00E90A9E"/>
    <w:rsid w:val="00E91044"/>
    <w:rsid w:val="00E91F36"/>
    <w:rsid w:val="00E936E1"/>
    <w:rsid w:val="00E93CC6"/>
    <w:rsid w:val="00E9465D"/>
    <w:rsid w:val="00E9586A"/>
    <w:rsid w:val="00E96A39"/>
    <w:rsid w:val="00E971CF"/>
    <w:rsid w:val="00E9787A"/>
    <w:rsid w:val="00E97CF6"/>
    <w:rsid w:val="00EA0745"/>
    <w:rsid w:val="00EA0AF5"/>
    <w:rsid w:val="00EA1094"/>
    <w:rsid w:val="00EA24B7"/>
    <w:rsid w:val="00EA27E3"/>
    <w:rsid w:val="00EA2882"/>
    <w:rsid w:val="00EA4212"/>
    <w:rsid w:val="00EA430E"/>
    <w:rsid w:val="00EA5C05"/>
    <w:rsid w:val="00EA6C87"/>
    <w:rsid w:val="00EA6DE0"/>
    <w:rsid w:val="00EA7E0B"/>
    <w:rsid w:val="00EA7F20"/>
    <w:rsid w:val="00EB092D"/>
    <w:rsid w:val="00EB0C63"/>
    <w:rsid w:val="00EB15A3"/>
    <w:rsid w:val="00EB1884"/>
    <w:rsid w:val="00EB1C59"/>
    <w:rsid w:val="00EB1E99"/>
    <w:rsid w:val="00EB1F4F"/>
    <w:rsid w:val="00EB274E"/>
    <w:rsid w:val="00EB2F37"/>
    <w:rsid w:val="00EB3033"/>
    <w:rsid w:val="00EB3A4E"/>
    <w:rsid w:val="00EB3F6F"/>
    <w:rsid w:val="00EB3F83"/>
    <w:rsid w:val="00EB457C"/>
    <w:rsid w:val="00EB48AD"/>
    <w:rsid w:val="00EB52EF"/>
    <w:rsid w:val="00EB55A1"/>
    <w:rsid w:val="00EB5DC7"/>
    <w:rsid w:val="00EB6CAA"/>
    <w:rsid w:val="00EB77D8"/>
    <w:rsid w:val="00EC01A3"/>
    <w:rsid w:val="00EC06B0"/>
    <w:rsid w:val="00EC0DD3"/>
    <w:rsid w:val="00EC251B"/>
    <w:rsid w:val="00EC436F"/>
    <w:rsid w:val="00EC4A16"/>
    <w:rsid w:val="00EC4F31"/>
    <w:rsid w:val="00EC50F6"/>
    <w:rsid w:val="00EC5434"/>
    <w:rsid w:val="00EC57B5"/>
    <w:rsid w:val="00EC586D"/>
    <w:rsid w:val="00EC5D3D"/>
    <w:rsid w:val="00EC6474"/>
    <w:rsid w:val="00EC648D"/>
    <w:rsid w:val="00EC667F"/>
    <w:rsid w:val="00EC770F"/>
    <w:rsid w:val="00ED17D6"/>
    <w:rsid w:val="00ED1AE8"/>
    <w:rsid w:val="00ED2584"/>
    <w:rsid w:val="00ED2FC5"/>
    <w:rsid w:val="00ED35CE"/>
    <w:rsid w:val="00ED446E"/>
    <w:rsid w:val="00ED5A2F"/>
    <w:rsid w:val="00ED5FC9"/>
    <w:rsid w:val="00ED7094"/>
    <w:rsid w:val="00ED7545"/>
    <w:rsid w:val="00ED75F9"/>
    <w:rsid w:val="00ED7805"/>
    <w:rsid w:val="00ED798A"/>
    <w:rsid w:val="00EE28A9"/>
    <w:rsid w:val="00EE3791"/>
    <w:rsid w:val="00EE46DA"/>
    <w:rsid w:val="00EE5054"/>
    <w:rsid w:val="00EE5890"/>
    <w:rsid w:val="00EE5CBA"/>
    <w:rsid w:val="00EE78A6"/>
    <w:rsid w:val="00EF0CD9"/>
    <w:rsid w:val="00EF0F1B"/>
    <w:rsid w:val="00EF379A"/>
    <w:rsid w:val="00EF43F9"/>
    <w:rsid w:val="00EF45A3"/>
    <w:rsid w:val="00EF55A4"/>
    <w:rsid w:val="00F004D9"/>
    <w:rsid w:val="00F006A2"/>
    <w:rsid w:val="00F00A1F"/>
    <w:rsid w:val="00F00F3E"/>
    <w:rsid w:val="00F01E7C"/>
    <w:rsid w:val="00F01F65"/>
    <w:rsid w:val="00F021DC"/>
    <w:rsid w:val="00F02325"/>
    <w:rsid w:val="00F03050"/>
    <w:rsid w:val="00F03AB1"/>
    <w:rsid w:val="00F03DB5"/>
    <w:rsid w:val="00F03FA8"/>
    <w:rsid w:val="00F04184"/>
    <w:rsid w:val="00F06AE0"/>
    <w:rsid w:val="00F06FCD"/>
    <w:rsid w:val="00F07A8E"/>
    <w:rsid w:val="00F07AFB"/>
    <w:rsid w:val="00F07FFD"/>
    <w:rsid w:val="00F10404"/>
    <w:rsid w:val="00F1044C"/>
    <w:rsid w:val="00F1068D"/>
    <w:rsid w:val="00F1091D"/>
    <w:rsid w:val="00F114FA"/>
    <w:rsid w:val="00F15835"/>
    <w:rsid w:val="00F15D33"/>
    <w:rsid w:val="00F165F2"/>
    <w:rsid w:val="00F17E33"/>
    <w:rsid w:val="00F20150"/>
    <w:rsid w:val="00F20195"/>
    <w:rsid w:val="00F2019C"/>
    <w:rsid w:val="00F212A6"/>
    <w:rsid w:val="00F21476"/>
    <w:rsid w:val="00F21D75"/>
    <w:rsid w:val="00F221A4"/>
    <w:rsid w:val="00F23630"/>
    <w:rsid w:val="00F263B3"/>
    <w:rsid w:val="00F26B88"/>
    <w:rsid w:val="00F31F02"/>
    <w:rsid w:val="00F32BFD"/>
    <w:rsid w:val="00F32C55"/>
    <w:rsid w:val="00F33185"/>
    <w:rsid w:val="00F355DD"/>
    <w:rsid w:val="00F35778"/>
    <w:rsid w:val="00F36513"/>
    <w:rsid w:val="00F3681B"/>
    <w:rsid w:val="00F369D3"/>
    <w:rsid w:val="00F37957"/>
    <w:rsid w:val="00F3795D"/>
    <w:rsid w:val="00F37A4A"/>
    <w:rsid w:val="00F40494"/>
    <w:rsid w:val="00F40F75"/>
    <w:rsid w:val="00F40FF1"/>
    <w:rsid w:val="00F411AC"/>
    <w:rsid w:val="00F41285"/>
    <w:rsid w:val="00F418DA"/>
    <w:rsid w:val="00F41CA4"/>
    <w:rsid w:val="00F41E67"/>
    <w:rsid w:val="00F42B79"/>
    <w:rsid w:val="00F42F29"/>
    <w:rsid w:val="00F43DAC"/>
    <w:rsid w:val="00F45DEC"/>
    <w:rsid w:val="00F46CEA"/>
    <w:rsid w:val="00F46EA3"/>
    <w:rsid w:val="00F46F21"/>
    <w:rsid w:val="00F478A7"/>
    <w:rsid w:val="00F47B8E"/>
    <w:rsid w:val="00F47F24"/>
    <w:rsid w:val="00F507E6"/>
    <w:rsid w:val="00F50B71"/>
    <w:rsid w:val="00F51635"/>
    <w:rsid w:val="00F51D63"/>
    <w:rsid w:val="00F52781"/>
    <w:rsid w:val="00F52E87"/>
    <w:rsid w:val="00F5398D"/>
    <w:rsid w:val="00F541E4"/>
    <w:rsid w:val="00F54363"/>
    <w:rsid w:val="00F56624"/>
    <w:rsid w:val="00F566D9"/>
    <w:rsid w:val="00F56941"/>
    <w:rsid w:val="00F62950"/>
    <w:rsid w:val="00F64C71"/>
    <w:rsid w:val="00F65DDA"/>
    <w:rsid w:val="00F67345"/>
    <w:rsid w:val="00F67455"/>
    <w:rsid w:val="00F73134"/>
    <w:rsid w:val="00F73644"/>
    <w:rsid w:val="00F73821"/>
    <w:rsid w:val="00F73E54"/>
    <w:rsid w:val="00F744D5"/>
    <w:rsid w:val="00F747D7"/>
    <w:rsid w:val="00F74FBA"/>
    <w:rsid w:val="00F7585B"/>
    <w:rsid w:val="00F75AF8"/>
    <w:rsid w:val="00F75D4E"/>
    <w:rsid w:val="00F76199"/>
    <w:rsid w:val="00F765B5"/>
    <w:rsid w:val="00F77787"/>
    <w:rsid w:val="00F77E38"/>
    <w:rsid w:val="00F80634"/>
    <w:rsid w:val="00F81613"/>
    <w:rsid w:val="00F82E40"/>
    <w:rsid w:val="00F84FDE"/>
    <w:rsid w:val="00F855A6"/>
    <w:rsid w:val="00F85AB8"/>
    <w:rsid w:val="00F85AED"/>
    <w:rsid w:val="00F85B86"/>
    <w:rsid w:val="00F863B9"/>
    <w:rsid w:val="00F90566"/>
    <w:rsid w:val="00F91834"/>
    <w:rsid w:val="00F94CAC"/>
    <w:rsid w:val="00FA030D"/>
    <w:rsid w:val="00FA0626"/>
    <w:rsid w:val="00FA096E"/>
    <w:rsid w:val="00FA47D3"/>
    <w:rsid w:val="00FA7BA1"/>
    <w:rsid w:val="00FB0416"/>
    <w:rsid w:val="00FB0991"/>
    <w:rsid w:val="00FB1070"/>
    <w:rsid w:val="00FB10FB"/>
    <w:rsid w:val="00FB1154"/>
    <w:rsid w:val="00FB2246"/>
    <w:rsid w:val="00FB2684"/>
    <w:rsid w:val="00FB2D1D"/>
    <w:rsid w:val="00FB3ED6"/>
    <w:rsid w:val="00FB5F65"/>
    <w:rsid w:val="00FB71B6"/>
    <w:rsid w:val="00FB7A60"/>
    <w:rsid w:val="00FC1850"/>
    <w:rsid w:val="00FC244D"/>
    <w:rsid w:val="00FC27F8"/>
    <w:rsid w:val="00FC2E48"/>
    <w:rsid w:val="00FC3BD1"/>
    <w:rsid w:val="00FC3C77"/>
    <w:rsid w:val="00FC3C8C"/>
    <w:rsid w:val="00FC75B1"/>
    <w:rsid w:val="00FD2019"/>
    <w:rsid w:val="00FD39C3"/>
    <w:rsid w:val="00FD4A0A"/>
    <w:rsid w:val="00FD4C3C"/>
    <w:rsid w:val="00FD53AB"/>
    <w:rsid w:val="00FD5412"/>
    <w:rsid w:val="00FD56DC"/>
    <w:rsid w:val="00FD712A"/>
    <w:rsid w:val="00FD7276"/>
    <w:rsid w:val="00FD7683"/>
    <w:rsid w:val="00FE0A28"/>
    <w:rsid w:val="00FE0BD3"/>
    <w:rsid w:val="00FE0DD0"/>
    <w:rsid w:val="00FE0F69"/>
    <w:rsid w:val="00FE19E1"/>
    <w:rsid w:val="00FE1BCA"/>
    <w:rsid w:val="00FE297A"/>
    <w:rsid w:val="00FE35D7"/>
    <w:rsid w:val="00FE58FC"/>
    <w:rsid w:val="00FE619A"/>
    <w:rsid w:val="00FE745E"/>
    <w:rsid w:val="00FF0B02"/>
    <w:rsid w:val="00FF1966"/>
    <w:rsid w:val="00FF1F49"/>
    <w:rsid w:val="00FF2343"/>
    <w:rsid w:val="00FF2C0D"/>
    <w:rsid w:val="00FF3301"/>
    <w:rsid w:val="00FF3B51"/>
    <w:rsid w:val="00FF59D3"/>
    <w:rsid w:val="00FF7696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D3BA0"/>
  <w15:chartTrackingRefBased/>
  <w15:docId w15:val="{D954A5B9-0E6C-4034-ABD5-E82A3C9E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64D3"/>
    <w:rPr>
      <w:rFonts w:ascii="Tahoma" w:hAnsi="Tahoma" w:cs="Tahoma"/>
      <w:sz w:val="16"/>
      <w:szCs w:val="16"/>
    </w:rPr>
  </w:style>
  <w:style w:type="character" w:styleId="Strong">
    <w:name w:val="Strong"/>
    <w:qFormat/>
    <w:rsid w:val="001C5590"/>
    <w:rPr>
      <w:b/>
      <w:bCs/>
    </w:rPr>
  </w:style>
  <w:style w:type="character" w:styleId="Emphasis">
    <w:name w:val="Emphasis"/>
    <w:qFormat/>
    <w:rsid w:val="001C55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1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Pool%20Shee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Pool Sheet</Template>
  <TotalTime>1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</vt:lpstr>
    </vt:vector>
  </TitlesOfParts>
  <Company> </Company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</dc:title>
  <dc:subject/>
  <dc:creator>Irene Czop</dc:creator>
  <cp:keywords/>
  <cp:lastModifiedBy>John Flynn</cp:lastModifiedBy>
  <cp:revision>2</cp:revision>
  <cp:lastPrinted>2018-12-06T23:38:00Z</cp:lastPrinted>
  <dcterms:created xsi:type="dcterms:W3CDTF">2020-12-13T01:50:00Z</dcterms:created>
  <dcterms:modified xsi:type="dcterms:W3CDTF">2020-12-13T01:50:00Z</dcterms:modified>
</cp:coreProperties>
</file>