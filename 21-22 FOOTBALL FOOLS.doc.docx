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9816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0" w:lastRow="0" w:firstColumn="0" w:lastColumn="0" w:noHBand="0" w:val="0000"/>
      </w:tblPr>
      <w:tblGrid>
        <w:gridCol w:w="430"/>
        <w:gridCol w:w="717"/>
        <w:gridCol w:w="719"/>
        <w:gridCol w:w="718"/>
        <w:gridCol w:w="717"/>
        <w:gridCol w:w="719"/>
        <w:gridCol w:w="719"/>
        <w:gridCol w:w="728"/>
        <w:gridCol w:w="707"/>
        <w:gridCol w:w="719"/>
        <w:gridCol w:w="728"/>
        <w:gridCol w:w="719"/>
        <w:gridCol w:w="717"/>
        <w:gridCol w:w="718"/>
        <w:gridCol w:w="719"/>
        <w:gridCol w:w="717"/>
        <w:gridCol w:w="718"/>
        <w:gridCol w:w="719"/>
        <w:gridCol w:w="719"/>
        <w:gridCol w:w="728"/>
        <w:gridCol w:w="719"/>
        <w:gridCol w:w="713"/>
        <w:gridCol w:w="722"/>
        <w:gridCol w:w="719"/>
        <w:gridCol w:w="717"/>
        <w:gridCol w:w="720"/>
        <w:gridCol w:w="719"/>
        <w:gridCol w:w="687"/>
      </w:tblGrid>
      <w:tr>
        <w:trPr>
          <w:trHeight w:val="593" w:hRule="atLeast"/>
        </w:trPr>
        <w:tc>
          <w:tcPr>
            <w:tcW w:w="430" w:type="dxa"/>
            <w:tcBorders/>
          </w:tcPr>
          <w:p>
            <w:pPr>
              <w:pStyle w:val="Heading2"/>
              <w:widowControl w:val="false"/>
              <w:rPr>
                <w:rFonts w:ascii="Arial Narrow" w:hAnsi="Arial Narrow"/>
                <w:szCs w:val="16"/>
              </w:rPr>
            </w:pPr>
            <w:r>
              <w:rPr>
                <w:rFonts w:ascii="Arial Narrow" w:hAnsi="Arial Narrow"/>
                <w:szCs w:val="16"/>
              </w:rPr>
              <w:t xml:space="preserve">  </w:t>
            </w:r>
            <w:r>
              <w:rPr>
                <w:rFonts w:ascii="Arial Narrow" w:hAnsi="Arial Narrow"/>
                <w:szCs w:val="16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NU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JABO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TLUKE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CAKE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WHEEL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DMC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NORM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NITNY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HANK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ADOLF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CU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MILT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OB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SQUIG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TOKYO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 xml:space="preserve">LEFTY      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FSU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rStyle w:val="Emphasis"/>
                <w:i w:val="false"/>
                <w:i w:val="false"/>
                <w:iCs w:val="false"/>
              </w:rPr>
            </w:pPr>
            <w:r>
              <w:rPr>
                <w:rStyle w:val="Emphasis"/>
                <w:i w:val="false"/>
                <w:iCs w:val="false"/>
              </w:rPr>
              <w:t>SIEG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JB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LI’L B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WHALE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MATT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4JULY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rPr>
                <w:rFonts w:ascii="Arial Narrow" w:hAnsi="Arial Narrow"/>
                <w:szCs w:val="16"/>
                <w:u w:val="single"/>
              </w:rPr>
            </w:pPr>
            <w:r>
              <w:rPr>
                <w:rFonts w:ascii="Arial Narrow" w:hAnsi="Arial Narrow"/>
                <w:szCs w:val="16"/>
                <w:u w:val="single"/>
              </w:rPr>
              <w:t>KEY     LARGO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NJN     EER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 xml:space="preserve">ESPN   PALS     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rFonts w:ascii="Arial Narrow" w:hAnsi="Arial Narrow"/>
                <w:szCs w:val="16"/>
              </w:rPr>
            </w:pPr>
            <w:r>
              <w:rPr>
                <w:rFonts w:ascii="Arial Narrow" w:hAnsi="Arial Narrow"/>
                <w:szCs w:val="16"/>
              </w:rPr>
            </w:r>
          </w:p>
        </w:tc>
      </w:tr>
      <w:tr>
        <w:trPr>
          <w:trHeight w:val="440" w:hRule="atLeast"/>
        </w:trPr>
        <w:tc>
          <w:tcPr>
            <w:tcW w:w="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TB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16</w:t>
            </w:r>
          </w:p>
        </w:tc>
      </w:tr>
      <w:tr>
        <w:trPr>
          <w:trHeight w:val="7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CAR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RAMS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Times New Roman" w:cs="Times New Roman"/>
                <w:b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Times New Roman" w:cs="Times New Roman" w:ascii="Arial" w:hAnsi="Arial"/>
                <w:b/>
                <w:color w:val="auto"/>
                <w:kern w:val="0"/>
                <w:sz w:val="16"/>
                <w:szCs w:val="16"/>
                <w:lang w:val="en-US" w:eastAsia="en-US" w:bidi="ar-SA"/>
              </w:rPr>
              <w:t>RAMS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CAR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CAR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14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26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CAR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DEN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13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CAR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CAR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DEN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12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CAR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CAR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DEN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11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LAC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CAR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WAS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CAR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CAR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10</w:t>
            </w:r>
          </w:p>
        </w:tc>
      </w:tr>
      <w:tr>
        <w:trPr>
          <w:trHeight w:val="7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9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JETS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DEN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CAR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9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WAS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CAR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WAS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WAS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BUF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DEN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CAR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305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CAR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HOU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JETS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TB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6</w:t>
            </w:r>
          </w:p>
        </w:tc>
      </w:tr>
      <w:tr>
        <w:trPr>
          <w:trHeight w:val="179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DEN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WAS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DEN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DEN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WAS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RAMS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DEN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TEN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5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ARI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PHI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WAS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HOU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ARI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WAS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ATL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DEN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MIA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LAC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4</w:t>
            </w:r>
          </w:p>
        </w:tc>
      </w:tr>
      <w:tr>
        <w:trPr>
          <w:trHeight w:val="7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LAC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JETS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GIA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WAS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IND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IND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LAC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LAC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DEN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IND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LAC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LAC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TEN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WAS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WAS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PHI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3</w:t>
            </w:r>
          </w:p>
        </w:tc>
      </w:tr>
      <w:tr>
        <w:trPr>
          <w:trHeight w:val="17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/>
                <w:b/>
                <w:color w:val="FFFFFF"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WAS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GIA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JETS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HOU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ARI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WAS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PITT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WAS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CIN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JETS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PHI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JAX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SEA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HOU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PHI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JETS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2</w:t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FF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NO</w:t>
            </w:r>
          </w:p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MIA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BUF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JETS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GIA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MIA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JETS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JETS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JETS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BAL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ARI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LV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HOU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GIA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WAS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KC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CLE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CLE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LV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  <w:szCs w:val="16"/>
              </w:rPr>
              <w:t>DET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HOU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ED7D31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rFonts w:ascii="Arial Narrow" w:hAnsi="Arial Narrow"/>
                <w:color w:val="ED7D31" w:themeColor="accent2"/>
                <w:sz w:val="28"/>
                <w:szCs w:val="28"/>
                <w:u w:val="none"/>
              </w:rPr>
            </w:pPr>
            <w:r>
              <w:rPr>
                <w:rFonts w:ascii="Arial Narrow" w:hAnsi="Arial Narrow"/>
                <w:color w:val="ED7D31" w:themeColor="accent2"/>
                <w:sz w:val="28"/>
                <w:szCs w:val="28"/>
                <w:u w:val="none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 w:themeColor="accent2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 w:themeColor="accent2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 w:themeColor="accent2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 w:themeColor="accent2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B05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00B050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B05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00B050"/>
                <w:sz w:val="28"/>
                <w:szCs w:val="28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B05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00B050"/>
                <w:sz w:val="28"/>
                <w:szCs w:val="28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 w:themeColor="accent2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 w:themeColor="accent2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 w:themeColor="accent2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 w:themeColor="accent2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B0F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00B0F0"/>
                <w:sz w:val="28"/>
                <w:szCs w:val="28"/>
              </w:rPr>
            </w:r>
          </w:p>
        </w:tc>
      </w:tr>
      <w:tr>
        <w:trPr>
          <w:trHeight w:val="89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color w:val="ED7D31"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8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8000"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8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8000"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206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206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</w:r>
    </w:p>
    <w:p>
      <w:pPr>
        <w:pStyle w:val="Normal"/>
        <w:rPr>
          <w:rFonts w:ascii="Arial" w:hAnsi="Arial"/>
          <w:b/>
          <w:b/>
          <w:sz w:val="16"/>
          <w:szCs w:val="16"/>
        </w:rPr>
      </w:pPr>
      <w:r>
        <w:rPr/>
      </w:r>
    </w:p>
    <w:sectPr>
      <w:type w:val="nextPage"/>
      <w:pgSz w:orient="landscape" w:w="20160" w:h="12240"/>
      <w:pgMar w:left="432" w:right="720" w:header="0" w:top="432" w:footer="0" w:bottom="432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 Narro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sz w:val="16"/>
      <w:u w:val="single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rFonts w:ascii="Arial" w:hAnsi="Arial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sid w:val="001c5590"/>
    <w:rPr>
      <w:b/>
      <w:bCs/>
    </w:rPr>
  </w:style>
  <w:style w:type="character" w:styleId="Emphasis">
    <w:name w:val="Emphasis"/>
    <w:qFormat/>
    <w:rsid w:val="001c5590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semiHidden/>
    <w:qFormat/>
    <w:rsid w:val="004b64d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Pool Sheet</Template>
  <TotalTime>1828</TotalTime>
  <Application>LibreOffice/7.1.4.2$Windows_X86_64 LibreOffice_project/a529a4fab45b75fefc5b6226684193eb000654f6</Application>
  <AppVersion>15.0000</AppVersion>
  <Pages>2</Pages>
  <Words>470</Words>
  <Characters>1291</Characters>
  <CharactersWithSpaces>1330</CharactersWithSpaces>
  <Paragraphs>467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2020-09-11T11:50:00Z</dcterms:created>
  <dc:creator>Irene Czop</dc:creator>
  <dc:description/>
  <dc:language>en-US</dc:language>
  <cp:lastModifiedBy/>
  <cp:lastPrinted>2018-12-06T23:38:00Z</cp:lastPrinted>
  <dcterms:modified xsi:type="dcterms:W3CDTF">2021-09-09T16:48:16Z</dcterms:modified>
  <cp:revision>31</cp:revision>
  <dc:subject/>
  <dc:title>15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