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2CFD3" w14:textId="296E31C4" w:rsidR="0033008B" w:rsidRDefault="0033008B"/>
    <w:tbl>
      <w:tblPr>
        <w:tblW w:w="19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BD0B9B" w:rsidRPr="004B64D3" w14:paraId="587F2289" w14:textId="77777777" w:rsidTr="00C11169">
        <w:trPr>
          <w:trHeight w:val="593"/>
          <w:jc w:val="center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115" w:type="dxa"/>
            </w:tcMar>
          </w:tcPr>
          <w:p w14:paraId="670B89D9" w14:textId="4F9DEABD" w:rsidR="00BD0B9B" w:rsidRPr="004B64D3" w:rsidRDefault="007170C2" w:rsidP="00BD0B9B">
            <w:pPr>
              <w:pStyle w:val="Heading2"/>
              <w:rPr>
                <w:rFonts w:ascii="Arial Narrow" w:hAnsi="Arial Narrow"/>
                <w:szCs w:val="16"/>
              </w:rPr>
            </w:pPr>
            <w:r>
              <w:rPr>
                <w:rFonts w:ascii="Arial Narrow" w:hAnsi="Arial Narrow"/>
                <w:szCs w:val="16"/>
              </w:rPr>
              <w:t xml:space="preserve"> </w:t>
            </w:r>
            <w:r w:rsidR="00347441">
              <w:rPr>
                <w:rFonts w:ascii="Arial Narrow" w:hAnsi="Arial Narrow"/>
                <w:szCs w:val="16"/>
              </w:rPr>
              <w:t>1</w:t>
            </w:r>
            <w:r w:rsidR="00B64347">
              <w:rPr>
                <w:rFonts w:ascii="Arial Narrow" w:hAnsi="Arial Narrow"/>
                <w:szCs w:val="16"/>
              </w:rPr>
              <w:t>5</w:t>
            </w:r>
          </w:p>
        </w:tc>
        <w:tc>
          <w:tcPr>
            <w:tcW w:w="718" w:type="dxa"/>
            <w:tcBorders>
              <w:left w:val="nil"/>
            </w:tcBorders>
            <w:tcMar>
              <w:left w:w="115" w:type="dxa"/>
              <w:right w:w="115" w:type="dxa"/>
            </w:tcMar>
          </w:tcPr>
          <w:p w14:paraId="40B42C83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</w:p>
        </w:tc>
        <w:tc>
          <w:tcPr>
            <w:tcW w:w="718" w:type="dxa"/>
            <w:tcBorders>
              <w:left w:val="nil"/>
            </w:tcBorders>
            <w:tcMar>
              <w:left w:w="115" w:type="dxa"/>
              <w:right w:w="115" w:type="dxa"/>
            </w:tcMar>
          </w:tcPr>
          <w:p w14:paraId="5B1C7FE5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  <w:u w:val="single"/>
              </w:rPr>
              <w:t>NU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635A04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  <w:u w:val="single"/>
              </w:rPr>
              <w:t>JABO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8145E3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  <w:u w:val="single"/>
              </w:rPr>
              <w:t>CAKE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62E7CF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  <w:u w:val="single"/>
              </w:rPr>
              <w:t>Wheel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63E1F0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DMC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DFAA0E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NORM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8B83D9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NITNY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4DEE7B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HANK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C2A592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ADOLF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56B76C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C7547F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MILT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0150B3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OB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819E39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SQUIG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59FB737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TOKYO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448FE6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LEFTY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513902" w14:textId="77777777" w:rsidR="00BD0B9B" w:rsidRPr="001C5590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FSU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04BC05" w14:textId="77777777" w:rsidR="00BD0B9B" w:rsidRPr="001C5590" w:rsidRDefault="00BD0B9B" w:rsidP="00BD0B9B">
            <w:pPr>
              <w:pStyle w:val="Heading2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SIEG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ADF1CB" w14:textId="77777777" w:rsidR="00BD0B9B" w:rsidRPr="00554609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21DAC1" w14:textId="77777777" w:rsidR="00BD0B9B" w:rsidRPr="004B64D3" w:rsidRDefault="00AA16B0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Li</w:t>
            </w:r>
            <w:r w:rsidR="00DA1C51">
              <w:rPr>
                <w:rFonts w:ascii="Arial Narrow" w:hAnsi="Arial Narrow"/>
                <w:b/>
                <w:sz w:val="16"/>
                <w:szCs w:val="16"/>
                <w:u w:val="single"/>
              </w:rPr>
              <w:t>L</w:t>
            </w:r>
            <w:proofErr w:type="spellEnd"/>
            <w:r w:rsidR="00DA1C51"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 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D1E810" w14:textId="77777777" w:rsidR="00BD0B9B" w:rsidRPr="004B64D3" w:rsidRDefault="00CA43AA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WHALE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C0B8BB" w14:textId="77777777" w:rsidR="00BD0B9B" w:rsidRPr="00554609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SLIM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7BAEC8" w14:textId="77777777" w:rsidR="00BD0B9B" w:rsidRPr="00554609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4JULY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ED081E" w14:textId="77777777" w:rsidR="00BD0B9B" w:rsidRPr="004B64D3" w:rsidRDefault="00BD0B9B" w:rsidP="00BD0B9B">
            <w:pPr>
              <w:pStyle w:val="Heading1"/>
              <w:rPr>
                <w:rFonts w:ascii="Arial Narrow" w:hAnsi="Arial Narrow"/>
                <w:szCs w:val="16"/>
                <w:u w:val="single"/>
              </w:rPr>
            </w:pPr>
            <w:r>
              <w:rPr>
                <w:rFonts w:ascii="Arial Narrow" w:hAnsi="Arial Narrow"/>
                <w:szCs w:val="16"/>
                <w:u w:val="single"/>
              </w:rPr>
              <w:t>KEY LARGO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5D6275" w14:textId="77777777" w:rsidR="00BD0B9B" w:rsidRPr="004B64D3" w:rsidRDefault="00BD0B9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NJN EER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96EA23" w14:textId="77777777" w:rsidR="00BD0B9B" w:rsidRPr="004B64D3" w:rsidRDefault="00572E3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ESPN</w:t>
            </w:r>
            <w:r w:rsidR="00B65B81"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 PALS     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A10D11" w14:textId="77777777" w:rsidR="00BD0B9B" w:rsidRPr="004B64D3" w:rsidRDefault="00BD0B9B" w:rsidP="00BD0B9B">
            <w:pPr>
              <w:pStyle w:val="Heading2"/>
              <w:rPr>
                <w:rFonts w:ascii="Arial Narrow" w:hAnsi="Arial Narrow"/>
                <w:szCs w:val="16"/>
              </w:rPr>
            </w:pPr>
          </w:p>
        </w:tc>
      </w:tr>
      <w:tr w:rsidR="00E50353" w:rsidRPr="004B64D3" w14:paraId="0908D034" w14:textId="77777777" w:rsidTr="00E122DF">
        <w:trPr>
          <w:trHeight w:val="440"/>
          <w:jc w:val="center"/>
        </w:trPr>
        <w:tc>
          <w:tcPr>
            <w:tcW w:w="430" w:type="dxa"/>
            <w:tcBorders>
              <w:top w:val="nil"/>
            </w:tcBorders>
            <w:tcMar>
              <w:left w:w="115" w:type="dxa"/>
              <w:right w:w="115" w:type="dxa"/>
            </w:tcMar>
          </w:tcPr>
          <w:p w14:paraId="205CC80D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734BE1" w14:textId="77777777" w:rsidR="00E5035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C32B03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9EC74D" w14:textId="35AEA40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0E450" w14:textId="12DDCF7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5396F8" w14:textId="5A7AF73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D393FE" w14:textId="1B7E38C4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E14055" w14:textId="0E4186C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6DB42C" w14:textId="6B79EF3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A5FE22" w14:textId="4B76BD2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134BD2" w14:textId="6EBDEBC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509F98" w14:textId="58D1845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0737B4" w14:textId="5E9810B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F0B1AF" w14:textId="3DF2F4F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DD5061" w14:textId="475E48B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8617D7E" w14:textId="4E5C945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1825F6" w14:textId="44DE87B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752A62" w14:textId="17D1C53F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E7A72D" w14:textId="52C3C05E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053E51" w14:textId="1560E2B4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348283" w14:textId="7BA27EDD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7FDAAB" w14:textId="5C8DBA2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F4AE5C" w14:textId="57125471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D1C9E7" w14:textId="0E1C1D4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3B6B85" w14:textId="0637F9F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98CDE4" w14:textId="788D5E1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1F9857" w14:textId="53011A8B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242CC0" w14:textId="267BF50F" w:rsidR="00E50353" w:rsidRPr="00AA5E22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D5B83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16</w:t>
            </w:r>
          </w:p>
        </w:tc>
      </w:tr>
      <w:tr w:rsidR="00E50353" w:rsidRPr="004B64D3" w14:paraId="51623E30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228138A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8254E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FFC52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3A916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E9E7E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72529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D69A1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E1F8C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130D9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FD456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5B66D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842BF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97FDA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EB7FE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395D72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6A87D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E948AC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95CFF8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581CA1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4F4DE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6BF1F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2EEEF9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92703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E6E85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6B023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41C010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7207B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9FED5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307AE255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0F887C3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15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7D12E4" w14:textId="77777777" w:rsidR="00E5035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E4A808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30C03C" w14:textId="59B65EF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4BA2E0" w14:textId="1FC6573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B4467C" w14:textId="15C0B15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00FE74" w14:textId="799579C4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2E8833" w14:textId="29A0B89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2BE120" w14:textId="702AA29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683EDF" w14:textId="0552552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40DE56" w14:textId="5E9EE1B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9E3D51" w14:textId="0E1E015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A32F7B" w14:textId="6FAD40B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616EDB" w14:textId="0F80DB6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E6940F" w14:textId="62488753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BCAEEC0" w14:textId="5AC1D683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35F36C" w14:textId="7C1B72D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C84E7F" w14:textId="2AA4BB3C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785D4B" w14:textId="3AB7B9F4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9FC316" w14:textId="569A1E1F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0C0FB6" w14:textId="28E0A34D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C3A876" w14:textId="2A4F46B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228DB5" w14:textId="45BD449D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A3469A" w14:textId="5BC1F04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D8405C" w14:textId="4002E4E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29EF06" w14:textId="6BA21B4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C39EB6" w14:textId="6CF86D3F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AC6451" w14:textId="793418B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9133B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15</w:t>
            </w:r>
          </w:p>
        </w:tc>
      </w:tr>
      <w:tr w:rsidR="00E50353" w:rsidRPr="004B64D3" w14:paraId="0E500EE4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5499657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19820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9E8BF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6CE78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FC4EC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6850C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EF228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0C7F2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7669B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C2389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01F22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B4120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241ED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C0BDF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2451AC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2120E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F82B3D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9F9D99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6DD9A3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4320F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55CE3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D536A7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9E654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9F5E7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8F875C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CBAFCF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24617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BC77E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3CE95CC8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05808FC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5D8250" w14:textId="77777777" w:rsidR="00E5035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A5D1DF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526917" w14:textId="4EA084D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965639" w14:textId="548D161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768B65" w14:textId="001A3CC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CE6E7F" w14:textId="2FF18AC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71B896" w14:textId="7239377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C2F9AE" w14:textId="496823F4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F161FA" w14:textId="69D1AE4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487E86" w14:textId="121C3FA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2AB831" w14:textId="1BFA1CD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E8FDA7" w14:textId="6FEBF8D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57BEF1" w14:textId="59E0FA9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450422" w14:textId="20EB633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6BC6B5D" w14:textId="24C6B88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6F8E8D" w14:textId="6917D9B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BC80CD" w14:textId="4AF30172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A6208D" w14:textId="35659D62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3B8029" w14:textId="5754DE02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B094E9" w14:textId="1DF33BE5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4D9DB0" w14:textId="04D1691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A74A45" w14:textId="65C44C10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D91108" w14:textId="3F80EEF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6F432F" w14:textId="7FE78C0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7155C3" w14:textId="4E65ACE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F4050F" w14:textId="6CEC5D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730DE2" w14:textId="3629085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E84D4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14</w:t>
            </w:r>
          </w:p>
        </w:tc>
      </w:tr>
      <w:tr w:rsidR="00E50353" w:rsidRPr="004B64D3" w14:paraId="39726E07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F99434A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B7578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A5DA9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BFB90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2B44F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02CE9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BC5CA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3C79A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13814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53BF4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DD3CD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73D33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7B511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E2539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9ADB44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E9DB5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906063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CE9042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80E2BC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8706F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22DBD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58A417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9BF02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58F44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A098D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1467C5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DDA71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60E65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79CC3E78" w14:textId="77777777" w:rsidTr="00B77B85">
        <w:trPr>
          <w:trHeight w:val="26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5F3E046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EFE68D" w14:textId="77777777" w:rsidR="00E5035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96C724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6923CD" w14:textId="5E415E0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8F3BAD" w14:textId="404E0C7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F12B46" w14:textId="3593E4B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15E495" w14:textId="72E565E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EF2542" w14:textId="6D965FF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753C01" w14:textId="6585148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8BC2EA" w14:textId="34BDFEB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C1489A" w14:textId="3BD9053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0AFB42" w14:textId="5D2C5294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55FF79" w14:textId="05CBB39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369F66" w14:textId="0A11516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8DC8BF" w14:textId="6415E6D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35B262D" w14:textId="0135BDF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D43735" w14:textId="3EC0772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56C233" w14:textId="6407E1A8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64DF1E" w14:textId="165386FB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D04B66" w14:textId="7F6E7EC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EE98F86" w14:textId="0ACEA53A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33F11B" w14:textId="3EA73FA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B56218" w14:textId="2680198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80D88F" w14:textId="7E92539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00B55F" w14:textId="55B695D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3AF780" w14:textId="386FC3B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3591E3" w14:textId="1878F1DA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2A87A2" w14:textId="26FA4F6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A2275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13</w:t>
            </w:r>
          </w:p>
        </w:tc>
      </w:tr>
      <w:tr w:rsidR="00E50353" w:rsidRPr="004B64D3" w14:paraId="0364080A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2B858A31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13325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8045A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FDA52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8B6E3C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4D0BC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C8C96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E22ED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2B7BB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37041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A5A01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FB0D6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3E4F6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7A2A7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2BB181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9787B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3F3AA6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B9B5D1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80DFA6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10E38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F4C3F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0F07D2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ABA70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33C10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812E1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D20E90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85547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07701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1CD1E85B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2F950767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12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49D4DC" w14:textId="77777777" w:rsidR="00E5035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277B89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F23DD3" w14:textId="738F55C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3A8984" w14:textId="7717293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BA59D5" w14:textId="79FC64D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1501CB" w14:textId="28B4065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F2922E" w14:textId="4517DDB3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DEA27C" w14:textId="66685C01" w:rsidR="00E50353" w:rsidRPr="004B64D3" w:rsidRDefault="00107C06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+1</w:t>
            </w:r>
            <w:bookmarkStart w:id="0" w:name="_GoBack"/>
            <w:bookmarkEnd w:id="0"/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0C5C98" w14:textId="26E856E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48FC1F" w14:textId="6A06316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FD2759" w14:textId="10FA5DA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DB655C" w14:textId="4457E34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CC6712" w14:textId="004D330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9ADF8C" w14:textId="2D3EA9A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D7EFF09" w14:textId="65A4945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0ADBCD" w14:textId="65DD68A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9F3803" w14:textId="7AAA2BED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34C4B3" w14:textId="1D6DFE83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6AD960" w14:textId="766D7FA5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220340" w14:textId="60E78F23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E3A41C" w14:textId="3DE52E1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1BBBBC" w14:textId="636B05D8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FDF4FC" w14:textId="1F86417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AC51A5" w14:textId="0B9221D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C50894" w14:textId="26AC809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E6BCE1" w14:textId="3ABD19F6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E8D68A" w14:textId="02E5556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7B149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12</w:t>
            </w:r>
          </w:p>
        </w:tc>
      </w:tr>
      <w:tr w:rsidR="00E50353" w:rsidRPr="004B64D3" w14:paraId="0C24256F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BCBBC6E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08ABD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B535D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DE5D2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A987D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CD7D6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4FBB2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CB4A2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E9114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490A2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17D5A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6B82A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80934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9F6E6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15C1EB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12570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A067A7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B5448B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1337EC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5581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22224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8A0483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DC060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E139A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6D8B1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7DDFE1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026B3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D80AD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703187E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1BCD290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E6C3D8" w14:textId="77777777" w:rsidR="00E5035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6F3EDA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F17570" w14:textId="2ACC4F8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332BFE" w14:textId="1965B85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2B951B" w14:textId="22C8099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03DA84" w14:textId="0FB2BF6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E2CC26" w14:textId="78F6F72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BEB19D" w14:textId="44471C9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B0856A" w14:textId="5B23E2C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FB01E2" w14:textId="7D94C04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8414CB" w14:textId="51D0AC8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1E737C" w14:textId="00A4866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411750" w14:textId="6594EE3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284BE8" w14:textId="603229F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3F4AFDE" w14:textId="1E9A5FD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0B8E0B" w14:textId="308FDBC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553741" w14:textId="33216FF3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358ACF" w14:textId="1FC9AB54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1B0B00" w14:textId="7CF9A2A3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81FD1B" w14:textId="68CC890D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D7C342" w14:textId="5E076AC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6A9BA2" w14:textId="1E985088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E17BD5" w14:textId="45E0CAA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585606" w14:textId="736EAE1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E8EE23" w14:textId="0649FD2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0489E8" w14:textId="16355878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2B7746" w14:textId="11C49DC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8BAB2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</w:tr>
      <w:tr w:rsidR="00E50353" w:rsidRPr="004B64D3" w14:paraId="75FD22BC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736899F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4A6C4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29DA7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AF7AF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0D779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B1296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8F317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684C5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445C8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9D604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82AD7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4481A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2F711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131FE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0BBCDD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D5752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FCE350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A9608F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EA2863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1C410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F73B9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B6542C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C7CB9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D93A4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9D0C3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EA2E5D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0168D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20161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272065FE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B2A7C2A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EA001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712725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B90A02" w14:textId="0FE42ED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C1D47A" w14:textId="4FBFD9D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013FC9" w14:textId="4F4A72F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F8D857" w14:textId="1171EDE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903EAC" w14:textId="0E63558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C127BF" w14:textId="4A2129A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1EAD5E" w14:textId="504DB3B4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EDC6F7" w14:textId="45E2846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F6C713" w14:textId="0AD29B4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3FF978" w14:textId="0D77BC9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525B12" w14:textId="6DCD5E6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7C795D" w14:textId="19BDF40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B48A4A0" w14:textId="6F8EAC7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E05EAC" w14:textId="3BEA71E3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9CD071" w14:textId="6E17900A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F53E5D" w14:textId="16BE70C9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666249" w14:textId="3C6D28A9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D53E99" w14:textId="4E0D1442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CF3046" w14:textId="1CF61F0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7BCC37" w14:textId="4D923F9F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562B34" w14:textId="1086835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C43FD5" w14:textId="105C3C7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D1B555" w14:textId="1F6009D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264763" w14:textId="27011FE4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8D5BB6" w14:textId="69666EC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04182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</w:tr>
      <w:tr w:rsidR="00E50353" w:rsidRPr="004B64D3" w14:paraId="52858817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20F58D7A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4150C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C3778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CDE64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077F5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AE09A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B3F5B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E78A3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AD193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AC712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7CA9E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8F9FA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EC5FC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22F8D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FAFFAC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34C5D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969443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C28902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0EF42E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BA7C7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46202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4C24C0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2AB68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A8947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552B2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65ED75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537D5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FD4D2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420E2F2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7C2B9AA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598A6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A1F242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BAAF61" w14:textId="0B81A3F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E6F374" w14:textId="2BD474B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169377" w14:textId="6A7B22A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240C68" w14:textId="7D3506B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FCB2E4" w14:textId="7EF4D56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67CF1D" w14:textId="785B65F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814FCC" w14:textId="797DD38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DF0ACB" w14:textId="6094CAA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ADE4BC" w14:textId="3A11AB5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2CFC14" w14:textId="3406CE1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CF67CD" w14:textId="512DC09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CE09D2" w14:textId="27BA149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705BC222" w14:textId="1A7274E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339481" w14:textId="2CB4AFE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D4DFF8" w14:textId="11026202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A11566" w14:textId="22F99C7F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BE978A" w14:textId="7826617B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C8466D" w14:textId="7BEA3C7C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428D67" w14:textId="01285D5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377F09" w14:textId="676286B2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115535" w14:textId="3722159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FEC365" w14:textId="3EAF36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9ADE2B" w14:textId="51EF866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4A07B8" w14:textId="440D5958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16C721" w14:textId="798CBF6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E21A0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</w:tr>
      <w:tr w:rsidR="00E50353" w:rsidRPr="004B64D3" w14:paraId="0249FB64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532C6A0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FAC67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A9C6AA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B4046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19895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B6584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65397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5A616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565CD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3584F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39F8A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04F61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62691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67485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14E098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D0E33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A9F7B7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912AE7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27D0D5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83716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A1E66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1054BC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A8F720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159C0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0FB40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7A3134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BE8EB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76528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599ECA46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B3DCAB9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96F92C" w14:textId="77777777" w:rsidR="00E5035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6E1CF0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CEE774" w14:textId="7583087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92064F" w14:textId="393B871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08F53F" w14:textId="0C61A3B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B51E9E" w14:textId="0B03236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647E19" w14:textId="46F4ABE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465F86" w14:textId="21E795C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CB5460" w14:textId="5E288AE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709F4C" w14:textId="438E0C53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9BF7D6" w14:textId="683B1C64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7F7C53" w14:textId="2FEFF60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D13CBD" w14:textId="49BB6DA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140E88" w14:textId="7AC84D6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6C7E3226" w14:textId="7D2DB68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56C53B" w14:textId="2A155C1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D931C9" w14:textId="720B2FEB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57E58E" w14:textId="5CF586EE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0E43E3" w14:textId="2ABB6B92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4F4A5B" w14:textId="75C7B686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E47EAB" w14:textId="50E23A4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DC3879" w14:textId="3F93E661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6F1EF9" w14:textId="3B444894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0405F5" w14:textId="5D2BD96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655722" w14:textId="6BCA44B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CC5FA2" w14:textId="02C77475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7DB11A" w14:textId="0841FD1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0017D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</w:tr>
      <w:tr w:rsidR="00E50353" w:rsidRPr="004B64D3" w14:paraId="196D7ADD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BC2CA5A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D9C04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B1441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8F302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38232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A9BC8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B35EB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46599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E8DDE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951EF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D29B5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9F154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FF29C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F2253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98B514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B8F80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0F7D48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460619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64F035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5FF64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78A1A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DEF1B7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EBD61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811DA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5C503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7E03B4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60F35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655B5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1D91941F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180F1F7E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37E8E3" w14:textId="77777777" w:rsidR="00E5035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6EE043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246ADB" w14:textId="17F67CC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2401DE" w14:textId="0AF2C1D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685EDD" w14:textId="00C5355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0C2D7C" w14:textId="6AE8EFB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39C8C8" w14:textId="23C38BE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D89F95" w14:textId="56B5AD9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6F0BCB" w14:textId="79ACF98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243D8C" w14:textId="72FCC59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9CC53" w14:textId="6C20948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0042ED" w14:textId="62DCF04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145DDA" w14:textId="03B3CD2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611DA1" w14:textId="4B79F6C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66BA947C" w14:textId="59B8BC8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EDF4193" w14:textId="2CD0F13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E366C9" w14:textId="3DF82113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EB2AAD" w14:textId="52464DA6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D0F9D9" w14:textId="607A155C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0DF337" w14:textId="1DF0C5D2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OAK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3868B5" w14:textId="4764669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15DEE4" w14:textId="3CCD24FA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14A37A" w14:textId="40EFAF44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D04035" w14:textId="7AF7121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3C16A1" w14:textId="4E4EF9C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3D157A" w14:textId="47C6D16B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6DADE2" w14:textId="571CDE1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B4724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</w:tr>
      <w:tr w:rsidR="00E50353" w:rsidRPr="004B64D3" w14:paraId="0EC391ED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4EC19D0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A7356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B7849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671B4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8D6A8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3B7AD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E3F80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AFC6D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6B245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5D93A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F5CE5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FA090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38D2D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FC792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AC00C0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9B54D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12C18E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982B65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C58E1F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E9F93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0B083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E4770F7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C569A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7409A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A35CE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2EFE7B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E566E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A8E0C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2EF6EEA0" w14:textId="77777777" w:rsidTr="00B77B85">
        <w:trPr>
          <w:trHeight w:val="305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FC1F8F3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7889E6" w14:textId="77777777" w:rsidR="00E5035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E4F0DB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CD815E" w14:textId="3891354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E8B7DB" w14:textId="6EF3F13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E23C0E" w14:textId="7EBCDCD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26A359" w14:textId="43347B9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558B5C" w14:textId="2FCF01D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D03630" w14:textId="0EDA737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BBD39C" w14:textId="46026E0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B1F165" w14:textId="69DD17F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8694D9" w14:textId="3582A55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0904B3" w14:textId="77A855F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0625E3" w14:textId="49F842E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E84DA7" w14:textId="1ED2243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2F7F7DB" w14:textId="25B5C16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EC4D85" w14:textId="00A19D0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66D3AA" w14:textId="6EE65633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D2ED6A" w14:textId="6E1DB670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EAA805" w14:textId="197BC788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3C773F" w14:textId="02EA53DD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B784E6" w14:textId="34916D1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7263AA" w14:textId="5F238A3E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66511E" w14:textId="5974B67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42B600" w14:textId="19812CD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4D107E" w14:textId="548078C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7E7A3A" w14:textId="357179C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23F5B6" w14:textId="3C914A3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961D8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</w:t>
            </w:r>
          </w:p>
        </w:tc>
      </w:tr>
      <w:tr w:rsidR="00E50353" w:rsidRPr="004B64D3" w14:paraId="7C37239D" w14:textId="77777777" w:rsidTr="00B77B85">
        <w:trPr>
          <w:trHeight w:val="179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22D4744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13DF0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6116B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B25E1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D1C91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1B6A0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BFEBC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C6267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BD772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8FB15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92F84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4A781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ED866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4945C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005C30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1782C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014F69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503043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5827E5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FF66D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183C9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DA20F7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2F539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A7642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B94BE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A10DA4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95460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ACB20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5BB10D6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A5E3326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5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DD1A96" w14:textId="77777777" w:rsidR="00E5035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F51C7E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6ED9D7" w14:textId="2C4A192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A7B651" w14:textId="4D29E24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0A1784" w14:textId="341AD2E4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3517D7" w14:textId="20D4587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E07ABC" w14:textId="1B2017C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D139CA" w14:textId="6C8411A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A2DCC4" w14:textId="27AF705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FC11A4" w14:textId="637AD7E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3D6A2A" w14:textId="3BB621C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1E9FD4" w14:textId="1863F80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E6684C" w14:textId="5664A93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3C151B" w14:textId="3ABF80F3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402A36C" w14:textId="0721C94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442E63" w14:textId="3F4D0C9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B48919" w14:textId="6764D609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FC4498" w14:textId="04ECDE6D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E0641E" w14:textId="3C0BB55C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6DB821" w14:textId="7BC9DD06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3D8CAC" w14:textId="3F03D23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4A95A6" w14:textId="1B19F694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5BE231" w14:textId="430AF21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011FF5" w14:textId="3B09B12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33CFA6" w14:textId="05A3671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B1DE62" w14:textId="3616A283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AD2F97" w14:textId="2048299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07937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</w:t>
            </w:r>
          </w:p>
        </w:tc>
      </w:tr>
      <w:tr w:rsidR="00E50353" w:rsidRPr="004B64D3" w14:paraId="63D3CC19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25B1137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AB02FB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22626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26FA9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684A8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FFBE1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2C2FC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32B53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5E246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A6F96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B9CB0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AF1F7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55FF9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3B90B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6A2B60D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2E35C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D2C754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358A6E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0C582D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9FBBB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F1738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E9311E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0E458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8D5E9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71F8C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61E029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E12DA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A158A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4CD4E64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F49C076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693F7D" w14:textId="77777777" w:rsidR="00E5035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FB5895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626370" w14:textId="001F05A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8D8659" w14:textId="17E13C4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67C2D2" w14:textId="3BDA1BD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A9DEDC" w14:textId="4D49F6E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D77F55" w14:textId="628A32C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3C9874" w14:textId="1F80321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B152F0" w14:textId="1B54548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OAK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C78EE4" w14:textId="6BEC6C6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C1822B" w14:textId="6C2DEE7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AB6E15" w14:textId="7BE2B7C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EAAF9E3" w14:textId="09F6C75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4166A2" w14:textId="36A8730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80B47A4" w14:textId="4E8212F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C842E7" w14:textId="1C322F8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BBA06F" w14:textId="7BA4B5AE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06C0BB" w14:textId="0E1DB944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1C89D1" w14:textId="0E27B0D4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E0067E" w14:textId="438C408F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65FB5F" w14:textId="71A5C28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693F0F" w14:textId="75C1D8B5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A4EA3C" w14:textId="2245677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BAB3BA" w14:textId="79EFBDF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8D9553" w14:textId="6614C97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A6782F" w14:textId="4F919C6A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5D4D30" w14:textId="4BA7506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66E10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</w:t>
            </w:r>
          </w:p>
        </w:tc>
      </w:tr>
      <w:tr w:rsidR="00E50353" w:rsidRPr="004B64D3" w14:paraId="20BFA309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1E91F68D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AC35C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97A96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4A77E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E7E96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F235F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0D0FE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27320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B844E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397CB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721D9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E5408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E8866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78183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F4511C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C8C4E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37C809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01D87D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DAF75F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50C7B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096C0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8302A5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09383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BDE89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90268B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2385DA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D2D07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95328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4D56A138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2DE4E45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6DA5E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A81DE9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451AA1" w14:textId="0B063F9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1B48CF" w14:textId="0BEF7641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C5217C" w14:textId="39E2522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A28EA6" w14:textId="3B2DF233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477935" w14:textId="1B96369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01A650" w14:textId="2348E7BA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656E2" w14:textId="21C748A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4FCD7B" w14:textId="603A595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8AB610" w14:textId="046F984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773724" w14:textId="6BB2C9A3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8B23D0" w14:textId="3CF7BAE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E9C432" w14:textId="6E991B0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3187FB8" w14:textId="40D613F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E8693F" w14:textId="1D30B0B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1A6097" w14:textId="5200E822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F85E5E" w14:textId="25592BFD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OAK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4909FF" w14:textId="349F467C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117147" w14:textId="79095CCF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336B2A" w14:textId="371496A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A2F0D8" w14:textId="63CEB6C1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FE45FE" w14:textId="2ADA7A0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CFEB9A" w14:textId="3BE7D28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8E53FA" w14:textId="78C0041F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388046" w14:textId="60444EF5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9DF131" w14:textId="60BF0C3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3AD6F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</w:tr>
      <w:tr w:rsidR="00E50353" w:rsidRPr="004B64D3" w14:paraId="09A66F0A" w14:textId="77777777" w:rsidTr="00B77B85">
        <w:trPr>
          <w:trHeight w:val="1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F73BE1C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50E6B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AF598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09D36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00D87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7CF4D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CAC5D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156143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412719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85C92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833D5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D59185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3C5D67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D81A3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371F1F0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5B751A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A85C62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ECF1B2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010831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A4010F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C9A4AB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BF16A7" w14:textId="77777777" w:rsidR="00E50353" w:rsidRPr="00554609" w:rsidRDefault="00E50353" w:rsidP="00E50353">
            <w:pPr>
              <w:rPr>
                <w:rFonts w:ascii="Arial Narrow" w:hAnsi="Arial Narrow"/>
                <w:b/>
                <w:color w:val="FFFF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D4D909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971C5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27090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912536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4D44C9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54A76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1506FE31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0FE7F97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719D18" w14:textId="77777777" w:rsidR="00E5035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7A4885E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107881" w14:textId="6137B9E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EBDE87" w14:textId="52486A5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C4D002" w14:textId="70C4D04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6CDD4D" w14:textId="326546A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72C77D" w14:textId="3C891AE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5BCB44" w14:textId="6793D39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91ED23" w14:textId="5FA3A9CE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430DBD" w14:textId="0D47CD2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72E413" w14:textId="1E6305D4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A493A1" w14:textId="1E7930A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C06274" w14:textId="29D25E89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8DC340" w14:textId="75C0854B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B883030" w14:textId="3B4CFA3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AD7548" w14:textId="06F1943D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792ED0" w14:textId="157F3980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05AB5E" w14:textId="68F94AEB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8C0BC5" w14:textId="486D3069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AC3724" w14:textId="322F81E5" w:rsidR="00E50353" w:rsidRPr="004B64D3" w:rsidRDefault="00A815FF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CC5139" w14:textId="33CF3F55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54B5F9" w14:textId="740CADDB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D5E91F" w14:textId="7743D670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5D3807" w14:textId="318560A8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3B68B8" w14:textId="30F4512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2D1E35" w14:textId="11F002A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EC960B" w14:textId="12E5E483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45061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</w:tr>
      <w:tr w:rsidR="00E50353" w:rsidRPr="004B64D3" w14:paraId="60EE8EDC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85257DF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01D71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A52EF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08DBD6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E6432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AA578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EBCCC4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1B4EE7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AEA346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BA867A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C5E331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A9A5B8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47524A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2CE7E8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AC96F0C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B5E8F0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B62743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0D1AA4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C3F598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B1B756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D34664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4056C0" w14:textId="77777777" w:rsidR="00E50353" w:rsidRPr="00554609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4CD738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E96685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0EDAB9" w14:textId="77777777" w:rsidR="00E50353" w:rsidRPr="004B64D3" w:rsidRDefault="00E50353" w:rsidP="00E50353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E9E650" w14:textId="77777777" w:rsidR="00E50353" w:rsidRPr="00AA5E22" w:rsidRDefault="00E50353" w:rsidP="00E50353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35759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EDC6B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2F0A5EFB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AEB8954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Cs/>
                <w:sz w:val="16"/>
                <w:szCs w:val="16"/>
              </w:rPr>
            </w:pPr>
            <w:r w:rsidRPr="004B64D3">
              <w:rPr>
                <w:rFonts w:ascii="Arial Narrow" w:hAnsi="Arial Narrow"/>
                <w:bCs/>
                <w:sz w:val="16"/>
                <w:szCs w:val="16"/>
              </w:rPr>
              <w:t>1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003B92" w14:textId="77777777" w:rsidR="00E5035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8FA4B00" w14:textId="77777777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1BF552" w14:textId="2BA460C4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9F3F14" w14:textId="727CBDB9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JETS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43B881" w14:textId="73212ABC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0A2FB0" w14:textId="24EC0396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D45278" w14:textId="37E19534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6CB623" w14:textId="3C3A6111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942FD0" w14:textId="17AF8CDB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FB02E5" w14:textId="71FC4516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AAFE35" w14:textId="36F0B4FB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E70A20" w14:textId="71F7324A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7C436B" w14:textId="31F46094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3338E3" w14:textId="5B3A1BA2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C1A2E37" w14:textId="0209CB88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6BADFB" w14:textId="678E294D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FE19EC" w14:textId="3C36F74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35653A" w14:textId="3EBC1A8C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792A87" w14:textId="491ED63E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614953" w14:textId="34F662C0" w:rsidR="00E50353" w:rsidRPr="004B64D3" w:rsidRDefault="00A815FF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46A52F" w14:textId="46D340E5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3BC01D" w14:textId="4FB820C1" w:rsidR="00E50353" w:rsidRPr="00554609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45C950" w14:textId="0E0CBC71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48E56C" w14:textId="66886BB4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960E2A" w14:textId="256EF997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JAX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AA485C" w14:textId="4199AAC8" w:rsidR="00E50353" w:rsidRPr="00AA5E22" w:rsidRDefault="00E50353" w:rsidP="00E50353">
            <w:pPr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  <w:t>WAS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A6C8DD" w14:textId="63CF6F87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OAK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749F26" w14:textId="77777777" w:rsidR="00E50353" w:rsidRPr="004B64D3" w:rsidRDefault="00E50353" w:rsidP="00E5035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1</w:t>
            </w:r>
          </w:p>
        </w:tc>
      </w:tr>
      <w:tr w:rsidR="00E50353" w:rsidRPr="004B64D3" w14:paraId="7EF03096" w14:textId="77777777" w:rsidTr="00B77B85">
        <w:trPr>
          <w:trHeight w:val="287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BEA856C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0D4997" w14:textId="77777777" w:rsidR="00E50353" w:rsidRPr="006C093F" w:rsidRDefault="00E50353" w:rsidP="00E50353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CCF907" w14:textId="77777777" w:rsidR="00E50353" w:rsidRPr="006C093F" w:rsidRDefault="00E50353" w:rsidP="00E50353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7A4CD8" w14:textId="77777777" w:rsidR="00E50353" w:rsidRPr="006C093F" w:rsidRDefault="00E50353" w:rsidP="00E50353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E2E95C" w14:textId="77777777" w:rsidR="00E50353" w:rsidRPr="006C093F" w:rsidRDefault="00E50353" w:rsidP="00E50353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1F6808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E6CD41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5D01FE" w14:textId="77777777" w:rsidR="00E50353" w:rsidRPr="001E56A2" w:rsidRDefault="00E50353" w:rsidP="00E50353">
            <w:pPr>
              <w:pStyle w:val="Heading2"/>
              <w:rPr>
                <w:rFonts w:ascii="Arial Narrow" w:hAnsi="Arial Narrow"/>
                <w:color w:val="ED7D31"/>
                <w:sz w:val="28"/>
                <w:szCs w:val="28"/>
                <w:u w:val="none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223CC5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82470D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ECB6BB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2B0B42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5BCF66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304F99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56A8EBB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F24FDC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EE800A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B2E6A8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47B1F2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824E82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0A908B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57EAA0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D0FCEE" w14:textId="77777777" w:rsidR="00E50353" w:rsidRPr="001E56A2" w:rsidRDefault="00E50353" w:rsidP="00E50353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83F33A" w14:textId="77777777" w:rsidR="00E50353" w:rsidRPr="00217BBD" w:rsidRDefault="00E50353" w:rsidP="00E50353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16DDD3" w14:textId="77777777" w:rsidR="00E50353" w:rsidRPr="00217BBD" w:rsidRDefault="00E50353" w:rsidP="00E50353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48B4C2" w14:textId="77777777" w:rsidR="00E50353" w:rsidRPr="00217BBD" w:rsidRDefault="00E50353" w:rsidP="00E50353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4B266F" w14:textId="77777777" w:rsidR="00E50353" w:rsidRPr="00217BBD" w:rsidRDefault="00E50353" w:rsidP="00E50353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0E2D65" w14:textId="77777777" w:rsidR="00E50353" w:rsidRPr="0006511A" w:rsidRDefault="00E50353" w:rsidP="00E50353">
            <w:pPr>
              <w:rPr>
                <w:rFonts w:ascii="Arial Narrow" w:hAnsi="Arial Narrow"/>
                <w:b/>
                <w:color w:val="00B0F0"/>
                <w:sz w:val="28"/>
                <w:szCs w:val="28"/>
              </w:rPr>
            </w:pPr>
          </w:p>
        </w:tc>
      </w:tr>
      <w:tr w:rsidR="00E50353" w:rsidRPr="004B64D3" w14:paraId="484E853C" w14:textId="77777777" w:rsidTr="00ED1AE8">
        <w:trPr>
          <w:trHeight w:val="89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F84F3D6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8B30A3" w14:textId="77777777" w:rsidR="00E50353" w:rsidRPr="000A33F7" w:rsidRDefault="00E50353" w:rsidP="00E50353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D5932A" w14:textId="77777777" w:rsidR="00E50353" w:rsidRPr="000A33F7" w:rsidRDefault="00E50353" w:rsidP="00E50353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7B83B4" w14:textId="77777777" w:rsidR="00E50353" w:rsidRPr="000A33F7" w:rsidRDefault="00E50353" w:rsidP="00E50353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787B3E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1CADC0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426961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D184C8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DFBEA1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A0F564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EF2BB12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FF6ECA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4A1FA3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AC8B67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6CCA6E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769EB9E5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4E8186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CBCAEB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348006" w14:textId="77777777" w:rsidR="00E50353" w:rsidRPr="00ED1AE8" w:rsidRDefault="00E50353" w:rsidP="00E50353">
            <w:pPr>
              <w:rPr>
                <w:rFonts w:ascii="Arial Narrow" w:hAnsi="Arial Narrow"/>
                <w:b/>
                <w:bCs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203A2E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649B94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B13E55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B10AE3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FB6F4B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E97F5D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C7FAEF" w14:textId="77777777" w:rsidR="00E50353" w:rsidRPr="00ED1AE8" w:rsidRDefault="00E50353" w:rsidP="00E50353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F28F3E" w14:textId="77777777" w:rsidR="00E50353" w:rsidRPr="000A33F7" w:rsidRDefault="00E50353" w:rsidP="00E50353">
            <w:pPr>
              <w:rPr>
                <w:rFonts w:ascii="Arial Narrow" w:hAnsi="Arial Narrow"/>
                <w:b/>
                <w:color w:val="008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6E375B" w14:textId="77777777" w:rsidR="00E50353" w:rsidRPr="000A33F7" w:rsidRDefault="00E50353" w:rsidP="00E50353">
            <w:pPr>
              <w:rPr>
                <w:rFonts w:ascii="Arial Narrow" w:hAnsi="Arial Narrow"/>
                <w:b/>
                <w:color w:val="008000"/>
                <w:sz w:val="16"/>
                <w:szCs w:val="16"/>
              </w:rPr>
            </w:pPr>
          </w:p>
        </w:tc>
      </w:tr>
      <w:tr w:rsidR="00E50353" w:rsidRPr="004B64D3" w14:paraId="46F2FCA3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75A2D36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851F00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03072F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377B27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7C625B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D61913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8CA379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68544B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7673F9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4BF02D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49A438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2DE930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579F32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8302F4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615108D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28B6C2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F7F988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2CB411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04CBF7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1189C4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DEDF2D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2472F4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5AB78E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40B647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9D86A7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438BBC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5487AF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E61CFD" w14:textId="77777777" w:rsidR="00E50353" w:rsidRPr="00D1175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5AE452BA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2D2D440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258FB1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063744" w14:textId="7CA161DC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534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830DDD" w14:textId="2F3C5C70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663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B788D0" w14:textId="19CFFAA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629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086FE1" w14:textId="64C957C9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586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B8B5D3" w14:textId="4B5827DC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653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242423" w14:textId="55BC5031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673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8B2D4E" w14:textId="4A86319C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657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55D3F7" w14:textId="0604996C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567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B18147" w14:textId="51756410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621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B92C66" w14:textId="3555815A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607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E93A51" w14:textId="35DE7C32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591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6F199B" w14:textId="464F8C5C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547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E362387" w14:textId="223C4EF2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647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FDD22D" w14:textId="63DE74C2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570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74E3E8" w14:textId="7982DDBF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587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583A23" w14:textId="51919696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621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BB1820" w14:textId="0A46E6FD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627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993B12" w14:textId="34E2A570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689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7C0B43" w14:textId="5399DBF8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607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C8EE7D" w14:textId="623D83F1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592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7239DB" w14:textId="4D33609F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584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22578F" w14:textId="12B756B5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546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85C9FE" w14:textId="5AF3A7C6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684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A2BBDE" w14:textId="66A7EA4F" w:rsidR="00E50353" w:rsidRPr="00554609" w:rsidRDefault="00E50353" w:rsidP="00E50353">
            <w:pPr>
              <w:rPr>
                <w:rFonts w:ascii="Arial Narrow" w:hAnsi="Arial Narrow"/>
                <w:b/>
                <w:color w:val="00206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2060"/>
                <w:sz w:val="16"/>
                <w:szCs w:val="16"/>
              </w:rPr>
              <w:t>713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0DD5AA" w14:textId="36FB390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668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CAD1EE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6B94A82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4469D6A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1197F1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FEC760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338B03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68C376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1F69BF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28A32C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08A035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F6E732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10501D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DE588D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F80844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61F9E3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BC437E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276244B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5B4444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569136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0D9A69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E98728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F301A4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92D103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69312A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8FE044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9B5988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C6A586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C8EDE7" w14:textId="77777777" w:rsidR="00E50353" w:rsidRPr="00D54714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5BAA28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9BA84F" w14:textId="77777777" w:rsidR="00E50353" w:rsidRPr="00A653E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50353" w:rsidRPr="004B64D3" w14:paraId="62F64EDC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102D421" w14:textId="77777777" w:rsidR="00E50353" w:rsidRPr="004B64D3" w:rsidRDefault="00E50353" w:rsidP="00E5035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90BD3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B8E9C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ECA971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2D387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DBA34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133B7A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DD6DA5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C420DF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2DD1E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DA119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E187C7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22A06D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716C3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B511BC6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A351B2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82008B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5B9708" w14:textId="77777777" w:rsidR="00E50353" w:rsidRPr="001C5590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BDF323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25540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14F02C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4EB634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B0CA39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4AC4C0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6ABDA3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F9DF6C" w14:textId="77777777" w:rsidR="00E50353" w:rsidRPr="00554609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FCF778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AE8A24" w14:textId="77777777" w:rsidR="00E50353" w:rsidRPr="004B64D3" w:rsidRDefault="00E50353" w:rsidP="00E5035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1E3C2836" w14:textId="77777777" w:rsidR="00123A71" w:rsidRPr="006D4DC2" w:rsidRDefault="00123A71">
      <w:pPr>
        <w:rPr>
          <w:rFonts w:ascii="Arial" w:hAnsi="Arial"/>
          <w:b/>
          <w:sz w:val="16"/>
          <w:szCs w:val="16"/>
        </w:rPr>
      </w:pPr>
    </w:p>
    <w:p w14:paraId="04DF74BD" w14:textId="77777777" w:rsidR="00123A71" w:rsidRPr="004B64D3" w:rsidRDefault="00123A71">
      <w:pPr>
        <w:rPr>
          <w:rFonts w:ascii="Arial" w:hAnsi="Arial"/>
          <w:b/>
          <w:sz w:val="16"/>
          <w:szCs w:val="16"/>
        </w:rPr>
      </w:pPr>
    </w:p>
    <w:sectPr w:rsidR="00123A71" w:rsidRPr="004B64D3" w:rsidSect="00742AF3">
      <w:pgSz w:w="20160" w:h="12240" w:orient="landscape" w:code="5"/>
      <w:pgMar w:top="432" w:right="720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50"/>
    <w:rsid w:val="00000EE6"/>
    <w:rsid w:val="0000166B"/>
    <w:rsid w:val="000018C5"/>
    <w:rsid w:val="0000222F"/>
    <w:rsid w:val="000027AB"/>
    <w:rsid w:val="00002A18"/>
    <w:rsid w:val="000032E8"/>
    <w:rsid w:val="00003702"/>
    <w:rsid w:val="00003F90"/>
    <w:rsid w:val="000053C2"/>
    <w:rsid w:val="000057CF"/>
    <w:rsid w:val="00005B31"/>
    <w:rsid w:val="00007180"/>
    <w:rsid w:val="00007317"/>
    <w:rsid w:val="00010181"/>
    <w:rsid w:val="00010366"/>
    <w:rsid w:val="00011033"/>
    <w:rsid w:val="00012039"/>
    <w:rsid w:val="000122FA"/>
    <w:rsid w:val="00013404"/>
    <w:rsid w:val="00014314"/>
    <w:rsid w:val="000166B4"/>
    <w:rsid w:val="00016D7E"/>
    <w:rsid w:val="00016F87"/>
    <w:rsid w:val="00017325"/>
    <w:rsid w:val="00020D26"/>
    <w:rsid w:val="00023692"/>
    <w:rsid w:val="000242F4"/>
    <w:rsid w:val="0002450A"/>
    <w:rsid w:val="00024728"/>
    <w:rsid w:val="000251CD"/>
    <w:rsid w:val="00025809"/>
    <w:rsid w:val="00025905"/>
    <w:rsid w:val="00030225"/>
    <w:rsid w:val="000314A7"/>
    <w:rsid w:val="00033225"/>
    <w:rsid w:val="00034990"/>
    <w:rsid w:val="00034CD6"/>
    <w:rsid w:val="00035831"/>
    <w:rsid w:val="00036746"/>
    <w:rsid w:val="000373EA"/>
    <w:rsid w:val="00045408"/>
    <w:rsid w:val="000462D2"/>
    <w:rsid w:val="000474ED"/>
    <w:rsid w:val="00050741"/>
    <w:rsid w:val="000533E1"/>
    <w:rsid w:val="000549FC"/>
    <w:rsid w:val="000551DE"/>
    <w:rsid w:val="00056B33"/>
    <w:rsid w:val="000604C2"/>
    <w:rsid w:val="000630F9"/>
    <w:rsid w:val="00063358"/>
    <w:rsid w:val="000646AA"/>
    <w:rsid w:val="000649BA"/>
    <w:rsid w:val="0006511A"/>
    <w:rsid w:val="000656F4"/>
    <w:rsid w:val="00065F11"/>
    <w:rsid w:val="00067462"/>
    <w:rsid w:val="0006757B"/>
    <w:rsid w:val="000730D1"/>
    <w:rsid w:val="00073867"/>
    <w:rsid w:val="00073872"/>
    <w:rsid w:val="0007395D"/>
    <w:rsid w:val="0007484B"/>
    <w:rsid w:val="00076C30"/>
    <w:rsid w:val="00076F7D"/>
    <w:rsid w:val="00080633"/>
    <w:rsid w:val="00080DE6"/>
    <w:rsid w:val="00080E52"/>
    <w:rsid w:val="00080F8C"/>
    <w:rsid w:val="00082134"/>
    <w:rsid w:val="00082A8E"/>
    <w:rsid w:val="00082EE2"/>
    <w:rsid w:val="00083145"/>
    <w:rsid w:val="00083293"/>
    <w:rsid w:val="00083299"/>
    <w:rsid w:val="0008420C"/>
    <w:rsid w:val="00084C6E"/>
    <w:rsid w:val="000864E5"/>
    <w:rsid w:val="00086D4C"/>
    <w:rsid w:val="00090E42"/>
    <w:rsid w:val="00090EB6"/>
    <w:rsid w:val="000914C1"/>
    <w:rsid w:val="00092DFB"/>
    <w:rsid w:val="000963E7"/>
    <w:rsid w:val="00097061"/>
    <w:rsid w:val="000A02CA"/>
    <w:rsid w:val="000A0843"/>
    <w:rsid w:val="000A0A1F"/>
    <w:rsid w:val="000A1B5E"/>
    <w:rsid w:val="000A26DB"/>
    <w:rsid w:val="000A33F7"/>
    <w:rsid w:val="000A4E3C"/>
    <w:rsid w:val="000A5C43"/>
    <w:rsid w:val="000A6789"/>
    <w:rsid w:val="000A6C42"/>
    <w:rsid w:val="000A7E14"/>
    <w:rsid w:val="000B0CD9"/>
    <w:rsid w:val="000B167B"/>
    <w:rsid w:val="000B16FB"/>
    <w:rsid w:val="000B531B"/>
    <w:rsid w:val="000B6BA9"/>
    <w:rsid w:val="000B6CD2"/>
    <w:rsid w:val="000B7697"/>
    <w:rsid w:val="000C1633"/>
    <w:rsid w:val="000C1A99"/>
    <w:rsid w:val="000C38CC"/>
    <w:rsid w:val="000C4580"/>
    <w:rsid w:val="000C4842"/>
    <w:rsid w:val="000C4F93"/>
    <w:rsid w:val="000C603F"/>
    <w:rsid w:val="000D282E"/>
    <w:rsid w:val="000D50DC"/>
    <w:rsid w:val="000D51B2"/>
    <w:rsid w:val="000D52E3"/>
    <w:rsid w:val="000D6A10"/>
    <w:rsid w:val="000D703D"/>
    <w:rsid w:val="000D7873"/>
    <w:rsid w:val="000E176E"/>
    <w:rsid w:val="000E1E87"/>
    <w:rsid w:val="000E35B5"/>
    <w:rsid w:val="000E44C5"/>
    <w:rsid w:val="000E4837"/>
    <w:rsid w:val="000E54BD"/>
    <w:rsid w:val="000E6FE8"/>
    <w:rsid w:val="000F178F"/>
    <w:rsid w:val="000F242B"/>
    <w:rsid w:val="000F4741"/>
    <w:rsid w:val="000F48CB"/>
    <w:rsid w:val="000F4F54"/>
    <w:rsid w:val="000F51A3"/>
    <w:rsid w:val="000F5AF8"/>
    <w:rsid w:val="000F6641"/>
    <w:rsid w:val="000F705F"/>
    <w:rsid w:val="000F76FD"/>
    <w:rsid w:val="000F7B65"/>
    <w:rsid w:val="000F7C02"/>
    <w:rsid w:val="00100F9C"/>
    <w:rsid w:val="00101400"/>
    <w:rsid w:val="0010175C"/>
    <w:rsid w:val="001018F2"/>
    <w:rsid w:val="001032EF"/>
    <w:rsid w:val="001043F6"/>
    <w:rsid w:val="001067FF"/>
    <w:rsid w:val="00106A00"/>
    <w:rsid w:val="00107C06"/>
    <w:rsid w:val="0011005A"/>
    <w:rsid w:val="001108E2"/>
    <w:rsid w:val="00110C19"/>
    <w:rsid w:val="00111C46"/>
    <w:rsid w:val="00111C75"/>
    <w:rsid w:val="00112233"/>
    <w:rsid w:val="0011277B"/>
    <w:rsid w:val="00112D13"/>
    <w:rsid w:val="00113CE9"/>
    <w:rsid w:val="00113FC2"/>
    <w:rsid w:val="001147E4"/>
    <w:rsid w:val="001158ED"/>
    <w:rsid w:val="001162C6"/>
    <w:rsid w:val="001172A9"/>
    <w:rsid w:val="001202B6"/>
    <w:rsid w:val="00120743"/>
    <w:rsid w:val="00123474"/>
    <w:rsid w:val="00123A71"/>
    <w:rsid w:val="00130CDF"/>
    <w:rsid w:val="001314DA"/>
    <w:rsid w:val="00131ADC"/>
    <w:rsid w:val="001326A8"/>
    <w:rsid w:val="00132B4B"/>
    <w:rsid w:val="00134332"/>
    <w:rsid w:val="00134F59"/>
    <w:rsid w:val="001369E7"/>
    <w:rsid w:val="00136B93"/>
    <w:rsid w:val="00137360"/>
    <w:rsid w:val="001377A5"/>
    <w:rsid w:val="001378F4"/>
    <w:rsid w:val="00137CBF"/>
    <w:rsid w:val="00137ECA"/>
    <w:rsid w:val="0014347B"/>
    <w:rsid w:val="00143D2C"/>
    <w:rsid w:val="0014443F"/>
    <w:rsid w:val="00144D96"/>
    <w:rsid w:val="00146ABB"/>
    <w:rsid w:val="0014718C"/>
    <w:rsid w:val="001475B2"/>
    <w:rsid w:val="00147B55"/>
    <w:rsid w:val="00147ECC"/>
    <w:rsid w:val="00150DE3"/>
    <w:rsid w:val="001520CB"/>
    <w:rsid w:val="001536E2"/>
    <w:rsid w:val="0015515F"/>
    <w:rsid w:val="001553DB"/>
    <w:rsid w:val="001555CA"/>
    <w:rsid w:val="00156514"/>
    <w:rsid w:val="00157033"/>
    <w:rsid w:val="00157622"/>
    <w:rsid w:val="00160435"/>
    <w:rsid w:val="001620EB"/>
    <w:rsid w:val="001620FF"/>
    <w:rsid w:val="0016273F"/>
    <w:rsid w:val="001636DF"/>
    <w:rsid w:val="00163D34"/>
    <w:rsid w:val="001643B9"/>
    <w:rsid w:val="001646E1"/>
    <w:rsid w:val="001658D8"/>
    <w:rsid w:val="00166C04"/>
    <w:rsid w:val="00166D26"/>
    <w:rsid w:val="001676DD"/>
    <w:rsid w:val="00170ADB"/>
    <w:rsid w:val="001731F4"/>
    <w:rsid w:val="00174B71"/>
    <w:rsid w:val="00174D3B"/>
    <w:rsid w:val="001759C6"/>
    <w:rsid w:val="00176631"/>
    <w:rsid w:val="001768BB"/>
    <w:rsid w:val="00177085"/>
    <w:rsid w:val="001826F3"/>
    <w:rsid w:val="001862C2"/>
    <w:rsid w:val="00186505"/>
    <w:rsid w:val="00187799"/>
    <w:rsid w:val="00190FD1"/>
    <w:rsid w:val="00191BF9"/>
    <w:rsid w:val="001936C1"/>
    <w:rsid w:val="00193B1C"/>
    <w:rsid w:val="00193BBA"/>
    <w:rsid w:val="0019414E"/>
    <w:rsid w:val="0019475E"/>
    <w:rsid w:val="0019540B"/>
    <w:rsid w:val="001958BB"/>
    <w:rsid w:val="00195F80"/>
    <w:rsid w:val="00197F24"/>
    <w:rsid w:val="00197FAE"/>
    <w:rsid w:val="001A052F"/>
    <w:rsid w:val="001A12EC"/>
    <w:rsid w:val="001A3057"/>
    <w:rsid w:val="001A40A7"/>
    <w:rsid w:val="001A4A32"/>
    <w:rsid w:val="001A58E9"/>
    <w:rsid w:val="001A5CB9"/>
    <w:rsid w:val="001A60B2"/>
    <w:rsid w:val="001B2EFF"/>
    <w:rsid w:val="001B3908"/>
    <w:rsid w:val="001B52F8"/>
    <w:rsid w:val="001B5E38"/>
    <w:rsid w:val="001B7BB7"/>
    <w:rsid w:val="001C138A"/>
    <w:rsid w:val="001C1D66"/>
    <w:rsid w:val="001C1E96"/>
    <w:rsid w:val="001C29C8"/>
    <w:rsid w:val="001C2E6E"/>
    <w:rsid w:val="001C2EE5"/>
    <w:rsid w:val="001C42FF"/>
    <w:rsid w:val="001C5590"/>
    <w:rsid w:val="001C6032"/>
    <w:rsid w:val="001C78FE"/>
    <w:rsid w:val="001D10EC"/>
    <w:rsid w:val="001D28FB"/>
    <w:rsid w:val="001D5FA9"/>
    <w:rsid w:val="001D6DF5"/>
    <w:rsid w:val="001D7FF0"/>
    <w:rsid w:val="001E0228"/>
    <w:rsid w:val="001E16A7"/>
    <w:rsid w:val="001E2000"/>
    <w:rsid w:val="001E2415"/>
    <w:rsid w:val="001E2838"/>
    <w:rsid w:val="001E2CC4"/>
    <w:rsid w:val="001E35EA"/>
    <w:rsid w:val="001E3FEC"/>
    <w:rsid w:val="001E4332"/>
    <w:rsid w:val="001E56A2"/>
    <w:rsid w:val="001E5D2A"/>
    <w:rsid w:val="001E5DA9"/>
    <w:rsid w:val="001E652B"/>
    <w:rsid w:val="001F1485"/>
    <w:rsid w:val="001F1668"/>
    <w:rsid w:val="001F1A1B"/>
    <w:rsid w:val="001F3FC2"/>
    <w:rsid w:val="001F4100"/>
    <w:rsid w:val="001F5E1A"/>
    <w:rsid w:val="002009ED"/>
    <w:rsid w:val="00202551"/>
    <w:rsid w:val="00202574"/>
    <w:rsid w:val="00203073"/>
    <w:rsid w:val="002049DE"/>
    <w:rsid w:val="00204D69"/>
    <w:rsid w:val="002053F6"/>
    <w:rsid w:val="00205726"/>
    <w:rsid w:val="00210435"/>
    <w:rsid w:val="00210A40"/>
    <w:rsid w:val="002117E1"/>
    <w:rsid w:val="00211A95"/>
    <w:rsid w:val="0021200B"/>
    <w:rsid w:val="0021444A"/>
    <w:rsid w:val="002146BA"/>
    <w:rsid w:val="0021557F"/>
    <w:rsid w:val="0021777D"/>
    <w:rsid w:val="00217BBD"/>
    <w:rsid w:val="00217DC6"/>
    <w:rsid w:val="00221CB7"/>
    <w:rsid w:val="00222C02"/>
    <w:rsid w:val="00222E47"/>
    <w:rsid w:val="0022350C"/>
    <w:rsid w:val="0022528E"/>
    <w:rsid w:val="00225542"/>
    <w:rsid w:val="00226580"/>
    <w:rsid w:val="0022665C"/>
    <w:rsid w:val="00226A29"/>
    <w:rsid w:val="00230465"/>
    <w:rsid w:val="00230FC5"/>
    <w:rsid w:val="00235CFF"/>
    <w:rsid w:val="00245785"/>
    <w:rsid w:val="00245C05"/>
    <w:rsid w:val="0024755B"/>
    <w:rsid w:val="00251E67"/>
    <w:rsid w:val="002526B5"/>
    <w:rsid w:val="00252FF6"/>
    <w:rsid w:val="00254A46"/>
    <w:rsid w:val="002556E9"/>
    <w:rsid w:val="0025596B"/>
    <w:rsid w:val="00260CE4"/>
    <w:rsid w:val="00261EC9"/>
    <w:rsid w:val="0026476B"/>
    <w:rsid w:val="002661B8"/>
    <w:rsid w:val="00266605"/>
    <w:rsid w:val="00266851"/>
    <w:rsid w:val="00266E87"/>
    <w:rsid w:val="0026772A"/>
    <w:rsid w:val="002704CD"/>
    <w:rsid w:val="002717CA"/>
    <w:rsid w:val="00271A6D"/>
    <w:rsid w:val="00271C35"/>
    <w:rsid w:val="00272E63"/>
    <w:rsid w:val="0027529E"/>
    <w:rsid w:val="0027534D"/>
    <w:rsid w:val="002775FF"/>
    <w:rsid w:val="00277DE2"/>
    <w:rsid w:val="002808A0"/>
    <w:rsid w:val="00280B8D"/>
    <w:rsid w:val="00282383"/>
    <w:rsid w:val="00282CB5"/>
    <w:rsid w:val="00282F72"/>
    <w:rsid w:val="00283068"/>
    <w:rsid w:val="00283755"/>
    <w:rsid w:val="002865CE"/>
    <w:rsid w:val="0028675E"/>
    <w:rsid w:val="002901EF"/>
    <w:rsid w:val="00291541"/>
    <w:rsid w:val="002924FB"/>
    <w:rsid w:val="002928F1"/>
    <w:rsid w:val="0029539E"/>
    <w:rsid w:val="002956AC"/>
    <w:rsid w:val="00295B80"/>
    <w:rsid w:val="00295FC0"/>
    <w:rsid w:val="002963F3"/>
    <w:rsid w:val="00297185"/>
    <w:rsid w:val="0029776A"/>
    <w:rsid w:val="00297904"/>
    <w:rsid w:val="00297E11"/>
    <w:rsid w:val="002A00FF"/>
    <w:rsid w:val="002A1019"/>
    <w:rsid w:val="002A18ED"/>
    <w:rsid w:val="002A34B0"/>
    <w:rsid w:val="002A3718"/>
    <w:rsid w:val="002A4C25"/>
    <w:rsid w:val="002A4FE8"/>
    <w:rsid w:val="002A6297"/>
    <w:rsid w:val="002A713B"/>
    <w:rsid w:val="002A782F"/>
    <w:rsid w:val="002B0253"/>
    <w:rsid w:val="002B0724"/>
    <w:rsid w:val="002B220F"/>
    <w:rsid w:val="002B31E9"/>
    <w:rsid w:val="002B5AC7"/>
    <w:rsid w:val="002B6F26"/>
    <w:rsid w:val="002B788D"/>
    <w:rsid w:val="002B7B72"/>
    <w:rsid w:val="002B7D62"/>
    <w:rsid w:val="002C02A8"/>
    <w:rsid w:val="002C0D7C"/>
    <w:rsid w:val="002C1B44"/>
    <w:rsid w:val="002C210F"/>
    <w:rsid w:val="002C3509"/>
    <w:rsid w:val="002C3C9B"/>
    <w:rsid w:val="002C4B2E"/>
    <w:rsid w:val="002C590A"/>
    <w:rsid w:val="002C6BD9"/>
    <w:rsid w:val="002C6FAE"/>
    <w:rsid w:val="002D1A7F"/>
    <w:rsid w:val="002D261D"/>
    <w:rsid w:val="002D3752"/>
    <w:rsid w:val="002D5606"/>
    <w:rsid w:val="002D6684"/>
    <w:rsid w:val="002E11E1"/>
    <w:rsid w:val="002E1FD9"/>
    <w:rsid w:val="002E2177"/>
    <w:rsid w:val="002E23C5"/>
    <w:rsid w:val="002E3046"/>
    <w:rsid w:val="002E3C07"/>
    <w:rsid w:val="002E4B27"/>
    <w:rsid w:val="002F0FAC"/>
    <w:rsid w:val="002F134F"/>
    <w:rsid w:val="002F2488"/>
    <w:rsid w:val="002F2E34"/>
    <w:rsid w:val="002F3932"/>
    <w:rsid w:val="002F4521"/>
    <w:rsid w:val="002F5CC7"/>
    <w:rsid w:val="002F6ACE"/>
    <w:rsid w:val="002F7CCC"/>
    <w:rsid w:val="00300A6B"/>
    <w:rsid w:val="0030436B"/>
    <w:rsid w:val="00305FEC"/>
    <w:rsid w:val="003078BD"/>
    <w:rsid w:val="00311223"/>
    <w:rsid w:val="003131C1"/>
    <w:rsid w:val="0031323C"/>
    <w:rsid w:val="00313B20"/>
    <w:rsid w:val="00313F87"/>
    <w:rsid w:val="00314A71"/>
    <w:rsid w:val="00315D51"/>
    <w:rsid w:val="0031725E"/>
    <w:rsid w:val="00320659"/>
    <w:rsid w:val="00320DCD"/>
    <w:rsid w:val="003218D5"/>
    <w:rsid w:val="00321C91"/>
    <w:rsid w:val="003220EE"/>
    <w:rsid w:val="003230DD"/>
    <w:rsid w:val="0032366F"/>
    <w:rsid w:val="0032485C"/>
    <w:rsid w:val="00324D60"/>
    <w:rsid w:val="003261FA"/>
    <w:rsid w:val="0033008B"/>
    <w:rsid w:val="003308E8"/>
    <w:rsid w:val="00331E06"/>
    <w:rsid w:val="00332ADC"/>
    <w:rsid w:val="0033510A"/>
    <w:rsid w:val="0033523F"/>
    <w:rsid w:val="003353CC"/>
    <w:rsid w:val="0033586D"/>
    <w:rsid w:val="003360DF"/>
    <w:rsid w:val="00337DAB"/>
    <w:rsid w:val="003406EE"/>
    <w:rsid w:val="0034266E"/>
    <w:rsid w:val="00342F35"/>
    <w:rsid w:val="003430C7"/>
    <w:rsid w:val="003430DA"/>
    <w:rsid w:val="00343A48"/>
    <w:rsid w:val="00343DE6"/>
    <w:rsid w:val="00344FC1"/>
    <w:rsid w:val="0034525C"/>
    <w:rsid w:val="00345505"/>
    <w:rsid w:val="00346E29"/>
    <w:rsid w:val="00347441"/>
    <w:rsid w:val="00347721"/>
    <w:rsid w:val="0035092A"/>
    <w:rsid w:val="00350C0B"/>
    <w:rsid w:val="00351592"/>
    <w:rsid w:val="003532CC"/>
    <w:rsid w:val="0035407E"/>
    <w:rsid w:val="00354134"/>
    <w:rsid w:val="00356250"/>
    <w:rsid w:val="0035776E"/>
    <w:rsid w:val="003608CA"/>
    <w:rsid w:val="00361F8D"/>
    <w:rsid w:val="00362E80"/>
    <w:rsid w:val="003639B3"/>
    <w:rsid w:val="00365FDF"/>
    <w:rsid w:val="003664BA"/>
    <w:rsid w:val="0037064C"/>
    <w:rsid w:val="003707C4"/>
    <w:rsid w:val="003712CF"/>
    <w:rsid w:val="00371925"/>
    <w:rsid w:val="003725C8"/>
    <w:rsid w:val="00372C23"/>
    <w:rsid w:val="00373409"/>
    <w:rsid w:val="00373554"/>
    <w:rsid w:val="00373B31"/>
    <w:rsid w:val="00374634"/>
    <w:rsid w:val="003759D9"/>
    <w:rsid w:val="00375E30"/>
    <w:rsid w:val="0038040A"/>
    <w:rsid w:val="003813F7"/>
    <w:rsid w:val="00381FDC"/>
    <w:rsid w:val="00382322"/>
    <w:rsid w:val="00383BAE"/>
    <w:rsid w:val="00384D23"/>
    <w:rsid w:val="00385960"/>
    <w:rsid w:val="003877E6"/>
    <w:rsid w:val="003879B8"/>
    <w:rsid w:val="003912AE"/>
    <w:rsid w:val="003921FA"/>
    <w:rsid w:val="00392F22"/>
    <w:rsid w:val="00393150"/>
    <w:rsid w:val="0039406C"/>
    <w:rsid w:val="00397526"/>
    <w:rsid w:val="00397C02"/>
    <w:rsid w:val="003A070A"/>
    <w:rsid w:val="003A1E34"/>
    <w:rsid w:val="003A26D5"/>
    <w:rsid w:val="003A2C99"/>
    <w:rsid w:val="003A30D2"/>
    <w:rsid w:val="003A37A9"/>
    <w:rsid w:val="003A5F39"/>
    <w:rsid w:val="003A76D4"/>
    <w:rsid w:val="003A79F2"/>
    <w:rsid w:val="003B2131"/>
    <w:rsid w:val="003B2564"/>
    <w:rsid w:val="003B29EC"/>
    <w:rsid w:val="003B486C"/>
    <w:rsid w:val="003B621D"/>
    <w:rsid w:val="003B6B94"/>
    <w:rsid w:val="003B7789"/>
    <w:rsid w:val="003B7E7E"/>
    <w:rsid w:val="003C0998"/>
    <w:rsid w:val="003C0A2D"/>
    <w:rsid w:val="003C202C"/>
    <w:rsid w:val="003C22AA"/>
    <w:rsid w:val="003C57F2"/>
    <w:rsid w:val="003C65BC"/>
    <w:rsid w:val="003C7E85"/>
    <w:rsid w:val="003D0614"/>
    <w:rsid w:val="003D088C"/>
    <w:rsid w:val="003D28AF"/>
    <w:rsid w:val="003D302A"/>
    <w:rsid w:val="003D4233"/>
    <w:rsid w:val="003D6ABC"/>
    <w:rsid w:val="003D6E86"/>
    <w:rsid w:val="003D708A"/>
    <w:rsid w:val="003E14A8"/>
    <w:rsid w:val="003E156A"/>
    <w:rsid w:val="003E1D35"/>
    <w:rsid w:val="003E35B3"/>
    <w:rsid w:val="003E75C7"/>
    <w:rsid w:val="003E7A24"/>
    <w:rsid w:val="003F199F"/>
    <w:rsid w:val="003F1EEC"/>
    <w:rsid w:val="003F33B7"/>
    <w:rsid w:val="003F3F65"/>
    <w:rsid w:val="003F40B4"/>
    <w:rsid w:val="003F58E1"/>
    <w:rsid w:val="003F67C1"/>
    <w:rsid w:val="003F6A41"/>
    <w:rsid w:val="003F6A92"/>
    <w:rsid w:val="003F749A"/>
    <w:rsid w:val="003F7CE7"/>
    <w:rsid w:val="004010D5"/>
    <w:rsid w:val="0040570E"/>
    <w:rsid w:val="00406D0B"/>
    <w:rsid w:val="004073A9"/>
    <w:rsid w:val="00410662"/>
    <w:rsid w:val="00410950"/>
    <w:rsid w:val="00413463"/>
    <w:rsid w:val="00413EE7"/>
    <w:rsid w:val="00414295"/>
    <w:rsid w:val="00416A29"/>
    <w:rsid w:val="00416E61"/>
    <w:rsid w:val="004178D1"/>
    <w:rsid w:val="00417D2C"/>
    <w:rsid w:val="00420130"/>
    <w:rsid w:val="00422C9F"/>
    <w:rsid w:val="004236CC"/>
    <w:rsid w:val="00423EE3"/>
    <w:rsid w:val="004248D1"/>
    <w:rsid w:val="00424918"/>
    <w:rsid w:val="0042526D"/>
    <w:rsid w:val="0042565D"/>
    <w:rsid w:val="00425841"/>
    <w:rsid w:val="0043066F"/>
    <w:rsid w:val="00431249"/>
    <w:rsid w:val="00431AD7"/>
    <w:rsid w:val="00431D28"/>
    <w:rsid w:val="00433201"/>
    <w:rsid w:val="00433581"/>
    <w:rsid w:val="00435C94"/>
    <w:rsid w:val="00436048"/>
    <w:rsid w:val="00437288"/>
    <w:rsid w:val="00437405"/>
    <w:rsid w:val="00440E40"/>
    <w:rsid w:val="00441311"/>
    <w:rsid w:val="004422F7"/>
    <w:rsid w:val="00442DBE"/>
    <w:rsid w:val="00444753"/>
    <w:rsid w:val="00444BDD"/>
    <w:rsid w:val="00444DDE"/>
    <w:rsid w:val="00446679"/>
    <w:rsid w:val="004467A0"/>
    <w:rsid w:val="0044725D"/>
    <w:rsid w:val="004501F5"/>
    <w:rsid w:val="0045102B"/>
    <w:rsid w:val="004510B3"/>
    <w:rsid w:val="004525C2"/>
    <w:rsid w:val="00452D55"/>
    <w:rsid w:val="00453B84"/>
    <w:rsid w:val="00453E10"/>
    <w:rsid w:val="004553FA"/>
    <w:rsid w:val="00455AF4"/>
    <w:rsid w:val="00460501"/>
    <w:rsid w:val="004605E9"/>
    <w:rsid w:val="004608EE"/>
    <w:rsid w:val="0046288A"/>
    <w:rsid w:val="00465F5B"/>
    <w:rsid w:val="00466089"/>
    <w:rsid w:val="00467802"/>
    <w:rsid w:val="00472DDF"/>
    <w:rsid w:val="00474B65"/>
    <w:rsid w:val="00474EA6"/>
    <w:rsid w:val="004763F9"/>
    <w:rsid w:val="00476862"/>
    <w:rsid w:val="00476FA0"/>
    <w:rsid w:val="004770E4"/>
    <w:rsid w:val="00480175"/>
    <w:rsid w:val="004806EE"/>
    <w:rsid w:val="004815D2"/>
    <w:rsid w:val="00481F48"/>
    <w:rsid w:val="00482962"/>
    <w:rsid w:val="0048595A"/>
    <w:rsid w:val="00485966"/>
    <w:rsid w:val="00486565"/>
    <w:rsid w:val="00486A1E"/>
    <w:rsid w:val="00487B16"/>
    <w:rsid w:val="00490ABC"/>
    <w:rsid w:val="00492378"/>
    <w:rsid w:val="00492569"/>
    <w:rsid w:val="00494880"/>
    <w:rsid w:val="00494C0C"/>
    <w:rsid w:val="00494F79"/>
    <w:rsid w:val="004950B5"/>
    <w:rsid w:val="00495A88"/>
    <w:rsid w:val="00495EEC"/>
    <w:rsid w:val="00496550"/>
    <w:rsid w:val="004965F8"/>
    <w:rsid w:val="00496B7A"/>
    <w:rsid w:val="004A1BCE"/>
    <w:rsid w:val="004A290A"/>
    <w:rsid w:val="004A2EE9"/>
    <w:rsid w:val="004A3AEF"/>
    <w:rsid w:val="004A3B15"/>
    <w:rsid w:val="004A48ED"/>
    <w:rsid w:val="004A4C5E"/>
    <w:rsid w:val="004A6FE8"/>
    <w:rsid w:val="004B09A9"/>
    <w:rsid w:val="004B0AF2"/>
    <w:rsid w:val="004B0E9C"/>
    <w:rsid w:val="004B148E"/>
    <w:rsid w:val="004B39F0"/>
    <w:rsid w:val="004B5989"/>
    <w:rsid w:val="004B64D3"/>
    <w:rsid w:val="004B695B"/>
    <w:rsid w:val="004B6CC8"/>
    <w:rsid w:val="004C0244"/>
    <w:rsid w:val="004C0504"/>
    <w:rsid w:val="004C08F5"/>
    <w:rsid w:val="004C0CE0"/>
    <w:rsid w:val="004C12BE"/>
    <w:rsid w:val="004C75FF"/>
    <w:rsid w:val="004C78BA"/>
    <w:rsid w:val="004D0C0A"/>
    <w:rsid w:val="004D18EA"/>
    <w:rsid w:val="004D1E84"/>
    <w:rsid w:val="004D283A"/>
    <w:rsid w:val="004D634C"/>
    <w:rsid w:val="004D6503"/>
    <w:rsid w:val="004D670A"/>
    <w:rsid w:val="004D7409"/>
    <w:rsid w:val="004D7AFB"/>
    <w:rsid w:val="004E0FC9"/>
    <w:rsid w:val="004E1E6B"/>
    <w:rsid w:val="004E28C4"/>
    <w:rsid w:val="004E33AE"/>
    <w:rsid w:val="004E45A6"/>
    <w:rsid w:val="004E4B18"/>
    <w:rsid w:val="004E5162"/>
    <w:rsid w:val="004E5399"/>
    <w:rsid w:val="004E5A62"/>
    <w:rsid w:val="004F072D"/>
    <w:rsid w:val="004F3DA9"/>
    <w:rsid w:val="004F6BD2"/>
    <w:rsid w:val="00501B57"/>
    <w:rsid w:val="005033F2"/>
    <w:rsid w:val="00503AD9"/>
    <w:rsid w:val="00505A89"/>
    <w:rsid w:val="005063E7"/>
    <w:rsid w:val="005068E8"/>
    <w:rsid w:val="00506F23"/>
    <w:rsid w:val="005075FA"/>
    <w:rsid w:val="00510229"/>
    <w:rsid w:val="00510A73"/>
    <w:rsid w:val="00510D01"/>
    <w:rsid w:val="00511194"/>
    <w:rsid w:val="00511FC9"/>
    <w:rsid w:val="0051241C"/>
    <w:rsid w:val="00512B0C"/>
    <w:rsid w:val="005139E8"/>
    <w:rsid w:val="00514AEF"/>
    <w:rsid w:val="00516363"/>
    <w:rsid w:val="00516560"/>
    <w:rsid w:val="005165F6"/>
    <w:rsid w:val="00516F85"/>
    <w:rsid w:val="00517A82"/>
    <w:rsid w:val="00521D40"/>
    <w:rsid w:val="0052234C"/>
    <w:rsid w:val="00523074"/>
    <w:rsid w:val="005230C3"/>
    <w:rsid w:val="0052354F"/>
    <w:rsid w:val="00524A7C"/>
    <w:rsid w:val="00524A85"/>
    <w:rsid w:val="00526FA5"/>
    <w:rsid w:val="00527F9F"/>
    <w:rsid w:val="005313E1"/>
    <w:rsid w:val="00532A69"/>
    <w:rsid w:val="00534168"/>
    <w:rsid w:val="00534A86"/>
    <w:rsid w:val="00534E71"/>
    <w:rsid w:val="00535BF3"/>
    <w:rsid w:val="005361BD"/>
    <w:rsid w:val="0054059C"/>
    <w:rsid w:val="00540A87"/>
    <w:rsid w:val="00541AE3"/>
    <w:rsid w:val="0054309D"/>
    <w:rsid w:val="00544DCF"/>
    <w:rsid w:val="0054736E"/>
    <w:rsid w:val="00550D4F"/>
    <w:rsid w:val="00550F6A"/>
    <w:rsid w:val="00552A9C"/>
    <w:rsid w:val="00554609"/>
    <w:rsid w:val="00554AE0"/>
    <w:rsid w:val="00554F35"/>
    <w:rsid w:val="00555653"/>
    <w:rsid w:val="00555854"/>
    <w:rsid w:val="00557B2F"/>
    <w:rsid w:val="00557D11"/>
    <w:rsid w:val="00561760"/>
    <w:rsid w:val="005625A8"/>
    <w:rsid w:val="005633E9"/>
    <w:rsid w:val="005637DA"/>
    <w:rsid w:val="005638E8"/>
    <w:rsid w:val="00565E0D"/>
    <w:rsid w:val="00567A3C"/>
    <w:rsid w:val="005708A4"/>
    <w:rsid w:val="00570F36"/>
    <w:rsid w:val="005710E7"/>
    <w:rsid w:val="00572E3C"/>
    <w:rsid w:val="00572E3F"/>
    <w:rsid w:val="00573331"/>
    <w:rsid w:val="00573F1F"/>
    <w:rsid w:val="00576511"/>
    <w:rsid w:val="00576EEE"/>
    <w:rsid w:val="00577FE8"/>
    <w:rsid w:val="00581924"/>
    <w:rsid w:val="005821BB"/>
    <w:rsid w:val="00582951"/>
    <w:rsid w:val="00583988"/>
    <w:rsid w:val="00585038"/>
    <w:rsid w:val="0058554B"/>
    <w:rsid w:val="005859E9"/>
    <w:rsid w:val="00585A65"/>
    <w:rsid w:val="005860CC"/>
    <w:rsid w:val="005869A0"/>
    <w:rsid w:val="00591048"/>
    <w:rsid w:val="00591F2C"/>
    <w:rsid w:val="005933FC"/>
    <w:rsid w:val="0059562C"/>
    <w:rsid w:val="005957FD"/>
    <w:rsid w:val="005964FB"/>
    <w:rsid w:val="00597535"/>
    <w:rsid w:val="005975A6"/>
    <w:rsid w:val="00597C21"/>
    <w:rsid w:val="005A0DF6"/>
    <w:rsid w:val="005A13CF"/>
    <w:rsid w:val="005A1E76"/>
    <w:rsid w:val="005A1EA0"/>
    <w:rsid w:val="005A3DE6"/>
    <w:rsid w:val="005A553B"/>
    <w:rsid w:val="005A6449"/>
    <w:rsid w:val="005A672D"/>
    <w:rsid w:val="005A75DD"/>
    <w:rsid w:val="005B0B49"/>
    <w:rsid w:val="005B4D40"/>
    <w:rsid w:val="005B61A8"/>
    <w:rsid w:val="005B6D26"/>
    <w:rsid w:val="005B6E4F"/>
    <w:rsid w:val="005B7C67"/>
    <w:rsid w:val="005C134A"/>
    <w:rsid w:val="005C28F6"/>
    <w:rsid w:val="005C36C4"/>
    <w:rsid w:val="005C3F50"/>
    <w:rsid w:val="005C4C39"/>
    <w:rsid w:val="005C654D"/>
    <w:rsid w:val="005C6625"/>
    <w:rsid w:val="005C72EC"/>
    <w:rsid w:val="005D029A"/>
    <w:rsid w:val="005D0BA1"/>
    <w:rsid w:val="005D194A"/>
    <w:rsid w:val="005D1EEC"/>
    <w:rsid w:val="005D1F01"/>
    <w:rsid w:val="005D2245"/>
    <w:rsid w:val="005D2842"/>
    <w:rsid w:val="005D30E1"/>
    <w:rsid w:val="005D310B"/>
    <w:rsid w:val="005D411B"/>
    <w:rsid w:val="005D4145"/>
    <w:rsid w:val="005D5B8D"/>
    <w:rsid w:val="005D678D"/>
    <w:rsid w:val="005D74FE"/>
    <w:rsid w:val="005E00B3"/>
    <w:rsid w:val="005E0347"/>
    <w:rsid w:val="005E1F68"/>
    <w:rsid w:val="005E23AB"/>
    <w:rsid w:val="005E2737"/>
    <w:rsid w:val="005E29F0"/>
    <w:rsid w:val="005E5B3F"/>
    <w:rsid w:val="005E5C78"/>
    <w:rsid w:val="005E6B5E"/>
    <w:rsid w:val="005E6DFB"/>
    <w:rsid w:val="005E6EB5"/>
    <w:rsid w:val="005F21DF"/>
    <w:rsid w:val="005F3243"/>
    <w:rsid w:val="005F3454"/>
    <w:rsid w:val="005F34D6"/>
    <w:rsid w:val="005F3690"/>
    <w:rsid w:val="005F598D"/>
    <w:rsid w:val="005F6A32"/>
    <w:rsid w:val="005F751B"/>
    <w:rsid w:val="00602AFB"/>
    <w:rsid w:val="00602D8C"/>
    <w:rsid w:val="00602F4D"/>
    <w:rsid w:val="006035FB"/>
    <w:rsid w:val="00606A31"/>
    <w:rsid w:val="00607C2E"/>
    <w:rsid w:val="00607CF6"/>
    <w:rsid w:val="00610AA3"/>
    <w:rsid w:val="0061127C"/>
    <w:rsid w:val="00611865"/>
    <w:rsid w:val="0061198A"/>
    <w:rsid w:val="006121EE"/>
    <w:rsid w:val="00612E08"/>
    <w:rsid w:val="006135F2"/>
    <w:rsid w:val="00614114"/>
    <w:rsid w:val="0061480C"/>
    <w:rsid w:val="006149D3"/>
    <w:rsid w:val="00614B52"/>
    <w:rsid w:val="00614C11"/>
    <w:rsid w:val="0061501A"/>
    <w:rsid w:val="006152B3"/>
    <w:rsid w:val="0061533A"/>
    <w:rsid w:val="00616CC9"/>
    <w:rsid w:val="006174AB"/>
    <w:rsid w:val="0062152D"/>
    <w:rsid w:val="0062187C"/>
    <w:rsid w:val="00621C4A"/>
    <w:rsid w:val="00622162"/>
    <w:rsid w:val="00622527"/>
    <w:rsid w:val="00623EE0"/>
    <w:rsid w:val="00624063"/>
    <w:rsid w:val="006243AB"/>
    <w:rsid w:val="0062535A"/>
    <w:rsid w:val="00625A3E"/>
    <w:rsid w:val="00627E85"/>
    <w:rsid w:val="00630205"/>
    <w:rsid w:val="006302C5"/>
    <w:rsid w:val="00630717"/>
    <w:rsid w:val="00631608"/>
    <w:rsid w:val="00632C85"/>
    <w:rsid w:val="0063311C"/>
    <w:rsid w:val="00633E90"/>
    <w:rsid w:val="006343CB"/>
    <w:rsid w:val="00636C1B"/>
    <w:rsid w:val="006370EA"/>
    <w:rsid w:val="00637685"/>
    <w:rsid w:val="006404CF"/>
    <w:rsid w:val="00641BE1"/>
    <w:rsid w:val="00641C13"/>
    <w:rsid w:val="006453DD"/>
    <w:rsid w:val="00646AD9"/>
    <w:rsid w:val="00646CAD"/>
    <w:rsid w:val="00650792"/>
    <w:rsid w:val="00650A6C"/>
    <w:rsid w:val="00651F64"/>
    <w:rsid w:val="006527B5"/>
    <w:rsid w:val="00654DB2"/>
    <w:rsid w:val="00655564"/>
    <w:rsid w:val="00656704"/>
    <w:rsid w:val="00656927"/>
    <w:rsid w:val="00657A75"/>
    <w:rsid w:val="006608A8"/>
    <w:rsid w:val="00663D36"/>
    <w:rsid w:val="00664989"/>
    <w:rsid w:val="0066543F"/>
    <w:rsid w:val="006654F6"/>
    <w:rsid w:val="00666597"/>
    <w:rsid w:val="006703BE"/>
    <w:rsid w:val="00670AFB"/>
    <w:rsid w:val="00670B63"/>
    <w:rsid w:val="0067115A"/>
    <w:rsid w:val="00671FA4"/>
    <w:rsid w:val="00672770"/>
    <w:rsid w:val="0067448A"/>
    <w:rsid w:val="0067659D"/>
    <w:rsid w:val="006811B0"/>
    <w:rsid w:val="0068210B"/>
    <w:rsid w:val="006825C4"/>
    <w:rsid w:val="00682F64"/>
    <w:rsid w:val="00683317"/>
    <w:rsid w:val="00683824"/>
    <w:rsid w:val="00684081"/>
    <w:rsid w:val="006845D6"/>
    <w:rsid w:val="00684AE3"/>
    <w:rsid w:val="00686AD8"/>
    <w:rsid w:val="00687310"/>
    <w:rsid w:val="00687952"/>
    <w:rsid w:val="0069027D"/>
    <w:rsid w:val="00692C53"/>
    <w:rsid w:val="00694C83"/>
    <w:rsid w:val="00695136"/>
    <w:rsid w:val="00695477"/>
    <w:rsid w:val="00695F06"/>
    <w:rsid w:val="00696574"/>
    <w:rsid w:val="00696F08"/>
    <w:rsid w:val="0069748F"/>
    <w:rsid w:val="006A09AF"/>
    <w:rsid w:val="006A3B7A"/>
    <w:rsid w:val="006A4D08"/>
    <w:rsid w:val="006A5300"/>
    <w:rsid w:val="006A543A"/>
    <w:rsid w:val="006A6F56"/>
    <w:rsid w:val="006A76A7"/>
    <w:rsid w:val="006A7C61"/>
    <w:rsid w:val="006B0286"/>
    <w:rsid w:val="006B26E2"/>
    <w:rsid w:val="006B40D4"/>
    <w:rsid w:val="006C093F"/>
    <w:rsid w:val="006C0CB8"/>
    <w:rsid w:val="006C2E96"/>
    <w:rsid w:val="006C4463"/>
    <w:rsid w:val="006C59F7"/>
    <w:rsid w:val="006C5E86"/>
    <w:rsid w:val="006C673C"/>
    <w:rsid w:val="006D4D69"/>
    <w:rsid w:val="006D4DC2"/>
    <w:rsid w:val="006D57B0"/>
    <w:rsid w:val="006D6A50"/>
    <w:rsid w:val="006D7DE4"/>
    <w:rsid w:val="006E18E7"/>
    <w:rsid w:val="006E2046"/>
    <w:rsid w:val="006E38E8"/>
    <w:rsid w:val="006E4209"/>
    <w:rsid w:val="006E64FA"/>
    <w:rsid w:val="006E66FF"/>
    <w:rsid w:val="006E6A40"/>
    <w:rsid w:val="006E7058"/>
    <w:rsid w:val="006E759C"/>
    <w:rsid w:val="006F032C"/>
    <w:rsid w:val="006F09B2"/>
    <w:rsid w:val="006F0B9C"/>
    <w:rsid w:val="006F10F5"/>
    <w:rsid w:val="006F1138"/>
    <w:rsid w:val="006F4877"/>
    <w:rsid w:val="006F638D"/>
    <w:rsid w:val="006F7322"/>
    <w:rsid w:val="006F7E3F"/>
    <w:rsid w:val="0070003C"/>
    <w:rsid w:val="00700793"/>
    <w:rsid w:val="00700F63"/>
    <w:rsid w:val="00701B44"/>
    <w:rsid w:val="0070208E"/>
    <w:rsid w:val="00703687"/>
    <w:rsid w:val="00704272"/>
    <w:rsid w:val="0070457E"/>
    <w:rsid w:val="00705693"/>
    <w:rsid w:val="00706BC3"/>
    <w:rsid w:val="00706E9B"/>
    <w:rsid w:val="00707E15"/>
    <w:rsid w:val="0071195D"/>
    <w:rsid w:val="00712585"/>
    <w:rsid w:val="0071389E"/>
    <w:rsid w:val="00714F33"/>
    <w:rsid w:val="00715426"/>
    <w:rsid w:val="007170C2"/>
    <w:rsid w:val="00717F8A"/>
    <w:rsid w:val="0072096B"/>
    <w:rsid w:val="00721A75"/>
    <w:rsid w:val="00721E66"/>
    <w:rsid w:val="00722680"/>
    <w:rsid w:val="0072525A"/>
    <w:rsid w:val="007254C3"/>
    <w:rsid w:val="007336B3"/>
    <w:rsid w:val="007336F9"/>
    <w:rsid w:val="007344BA"/>
    <w:rsid w:val="00737026"/>
    <w:rsid w:val="00737811"/>
    <w:rsid w:val="00740463"/>
    <w:rsid w:val="00740784"/>
    <w:rsid w:val="00741D06"/>
    <w:rsid w:val="0074206A"/>
    <w:rsid w:val="007420A2"/>
    <w:rsid w:val="007427BF"/>
    <w:rsid w:val="00742AF3"/>
    <w:rsid w:val="0074370F"/>
    <w:rsid w:val="007439EE"/>
    <w:rsid w:val="00743E04"/>
    <w:rsid w:val="0074653D"/>
    <w:rsid w:val="00746B33"/>
    <w:rsid w:val="007478E9"/>
    <w:rsid w:val="00747C21"/>
    <w:rsid w:val="00750C2A"/>
    <w:rsid w:val="00751C2E"/>
    <w:rsid w:val="00751CC8"/>
    <w:rsid w:val="007529C9"/>
    <w:rsid w:val="00752A3C"/>
    <w:rsid w:val="00753DE4"/>
    <w:rsid w:val="00754FAF"/>
    <w:rsid w:val="00761B60"/>
    <w:rsid w:val="0076264B"/>
    <w:rsid w:val="0076398F"/>
    <w:rsid w:val="00765D38"/>
    <w:rsid w:val="00766FDA"/>
    <w:rsid w:val="00770405"/>
    <w:rsid w:val="0077059B"/>
    <w:rsid w:val="00770F8F"/>
    <w:rsid w:val="0077319E"/>
    <w:rsid w:val="00773402"/>
    <w:rsid w:val="007744FA"/>
    <w:rsid w:val="00774DA8"/>
    <w:rsid w:val="00775435"/>
    <w:rsid w:val="0078046E"/>
    <w:rsid w:val="00780D5A"/>
    <w:rsid w:val="0078286A"/>
    <w:rsid w:val="00782A72"/>
    <w:rsid w:val="00782CA7"/>
    <w:rsid w:val="007836E9"/>
    <w:rsid w:val="0078492F"/>
    <w:rsid w:val="00784BB6"/>
    <w:rsid w:val="00785E76"/>
    <w:rsid w:val="00787387"/>
    <w:rsid w:val="007900D1"/>
    <w:rsid w:val="007903F9"/>
    <w:rsid w:val="00790753"/>
    <w:rsid w:val="00790DEB"/>
    <w:rsid w:val="00791230"/>
    <w:rsid w:val="00791886"/>
    <w:rsid w:val="00791CE7"/>
    <w:rsid w:val="007927EC"/>
    <w:rsid w:val="00792A5C"/>
    <w:rsid w:val="00795671"/>
    <w:rsid w:val="007958B1"/>
    <w:rsid w:val="00795B55"/>
    <w:rsid w:val="0079673D"/>
    <w:rsid w:val="007A2B2E"/>
    <w:rsid w:val="007A2DFF"/>
    <w:rsid w:val="007A45CC"/>
    <w:rsid w:val="007A5248"/>
    <w:rsid w:val="007A5927"/>
    <w:rsid w:val="007A7778"/>
    <w:rsid w:val="007A7D27"/>
    <w:rsid w:val="007B1160"/>
    <w:rsid w:val="007B118A"/>
    <w:rsid w:val="007B4267"/>
    <w:rsid w:val="007B5C23"/>
    <w:rsid w:val="007B5E44"/>
    <w:rsid w:val="007B66B4"/>
    <w:rsid w:val="007B7959"/>
    <w:rsid w:val="007B7B13"/>
    <w:rsid w:val="007C04C3"/>
    <w:rsid w:val="007C15A7"/>
    <w:rsid w:val="007C5365"/>
    <w:rsid w:val="007C7248"/>
    <w:rsid w:val="007D06AA"/>
    <w:rsid w:val="007D1B6E"/>
    <w:rsid w:val="007D4336"/>
    <w:rsid w:val="007D591C"/>
    <w:rsid w:val="007D6ACE"/>
    <w:rsid w:val="007D75BF"/>
    <w:rsid w:val="007E2C9C"/>
    <w:rsid w:val="007E4535"/>
    <w:rsid w:val="007E4AC1"/>
    <w:rsid w:val="007E6812"/>
    <w:rsid w:val="007E749F"/>
    <w:rsid w:val="007F1740"/>
    <w:rsid w:val="007F29AC"/>
    <w:rsid w:val="007F4B28"/>
    <w:rsid w:val="007F4F50"/>
    <w:rsid w:val="007F6680"/>
    <w:rsid w:val="007F6BFD"/>
    <w:rsid w:val="007F756F"/>
    <w:rsid w:val="00800A3F"/>
    <w:rsid w:val="00800CE7"/>
    <w:rsid w:val="0080116E"/>
    <w:rsid w:val="00801E2C"/>
    <w:rsid w:val="008025EC"/>
    <w:rsid w:val="00802D59"/>
    <w:rsid w:val="00804617"/>
    <w:rsid w:val="00804A6E"/>
    <w:rsid w:val="00804B41"/>
    <w:rsid w:val="00805247"/>
    <w:rsid w:val="008069E5"/>
    <w:rsid w:val="00806D03"/>
    <w:rsid w:val="0080799B"/>
    <w:rsid w:val="00810BC7"/>
    <w:rsid w:val="00811298"/>
    <w:rsid w:val="00813252"/>
    <w:rsid w:val="008132A9"/>
    <w:rsid w:val="008143D2"/>
    <w:rsid w:val="00814768"/>
    <w:rsid w:val="008159C9"/>
    <w:rsid w:val="00816CC6"/>
    <w:rsid w:val="00817336"/>
    <w:rsid w:val="008205AE"/>
    <w:rsid w:val="008209C7"/>
    <w:rsid w:val="00820BDD"/>
    <w:rsid w:val="00821885"/>
    <w:rsid w:val="00821AA3"/>
    <w:rsid w:val="00822390"/>
    <w:rsid w:val="00822AF9"/>
    <w:rsid w:val="00823B4B"/>
    <w:rsid w:val="00825929"/>
    <w:rsid w:val="008265A7"/>
    <w:rsid w:val="0082718D"/>
    <w:rsid w:val="0082719F"/>
    <w:rsid w:val="00827981"/>
    <w:rsid w:val="00831CA5"/>
    <w:rsid w:val="00833257"/>
    <w:rsid w:val="00833E52"/>
    <w:rsid w:val="008345AB"/>
    <w:rsid w:val="00834EB3"/>
    <w:rsid w:val="00837917"/>
    <w:rsid w:val="00837B81"/>
    <w:rsid w:val="00840616"/>
    <w:rsid w:val="00840B77"/>
    <w:rsid w:val="00841309"/>
    <w:rsid w:val="00841C9E"/>
    <w:rsid w:val="00841FDD"/>
    <w:rsid w:val="00842120"/>
    <w:rsid w:val="00843928"/>
    <w:rsid w:val="00843F50"/>
    <w:rsid w:val="008456FC"/>
    <w:rsid w:val="008460B5"/>
    <w:rsid w:val="008463E8"/>
    <w:rsid w:val="008464D3"/>
    <w:rsid w:val="0084703B"/>
    <w:rsid w:val="00850971"/>
    <w:rsid w:val="00850B54"/>
    <w:rsid w:val="00851230"/>
    <w:rsid w:val="008514D6"/>
    <w:rsid w:val="00852B8D"/>
    <w:rsid w:val="00854909"/>
    <w:rsid w:val="0085553A"/>
    <w:rsid w:val="008559E0"/>
    <w:rsid w:val="0085741E"/>
    <w:rsid w:val="00860B3C"/>
    <w:rsid w:val="00861A3F"/>
    <w:rsid w:val="00865527"/>
    <w:rsid w:val="00865A38"/>
    <w:rsid w:val="00866581"/>
    <w:rsid w:val="0087416C"/>
    <w:rsid w:val="00876412"/>
    <w:rsid w:val="00876413"/>
    <w:rsid w:val="00877EB0"/>
    <w:rsid w:val="00880163"/>
    <w:rsid w:val="008804C8"/>
    <w:rsid w:val="00880CB3"/>
    <w:rsid w:val="00880E9E"/>
    <w:rsid w:val="008811E0"/>
    <w:rsid w:val="00881A6A"/>
    <w:rsid w:val="00882CF0"/>
    <w:rsid w:val="008841F4"/>
    <w:rsid w:val="0088469B"/>
    <w:rsid w:val="0088530B"/>
    <w:rsid w:val="00891251"/>
    <w:rsid w:val="00891480"/>
    <w:rsid w:val="00891EC5"/>
    <w:rsid w:val="008922A4"/>
    <w:rsid w:val="008956C6"/>
    <w:rsid w:val="00896538"/>
    <w:rsid w:val="008970E8"/>
    <w:rsid w:val="00897810"/>
    <w:rsid w:val="00897DA5"/>
    <w:rsid w:val="008A0E90"/>
    <w:rsid w:val="008A22D8"/>
    <w:rsid w:val="008A378C"/>
    <w:rsid w:val="008A4664"/>
    <w:rsid w:val="008A4B06"/>
    <w:rsid w:val="008A4DDD"/>
    <w:rsid w:val="008A602E"/>
    <w:rsid w:val="008A6694"/>
    <w:rsid w:val="008A692C"/>
    <w:rsid w:val="008A6A44"/>
    <w:rsid w:val="008A6B2F"/>
    <w:rsid w:val="008A73FB"/>
    <w:rsid w:val="008A75B7"/>
    <w:rsid w:val="008B0748"/>
    <w:rsid w:val="008B08D5"/>
    <w:rsid w:val="008B12BC"/>
    <w:rsid w:val="008B18F5"/>
    <w:rsid w:val="008B7047"/>
    <w:rsid w:val="008C2BB0"/>
    <w:rsid w:val="008C3067"/>
    <w:rsid w:val="008C3127"/>
    <w:rsid w:val="008C3186"/>
    <w:rsid w:val="008C46DB"/>
    <w:rsid w:val="008C46DE"/>
    <w:rsid w:val="008C4DD1"/>
    <w:rsid w:val="008C55FC"/>
    <w:rsid w:val="008C5C04"/>
    <w:rsid w:val="008C73E5"/>
    <w:rsid w:val="008D0DF3"/>
    <w:rsid w:val="008D1D36"/>
    <w:rsid w:val="008D3A1B"/>
    <w:rsid w:val="008D52C8"/>
    <w:rsid w:val="008D6765"/>
    <w:rsid w:val="008D7BD9"/>
    <w:rsid w:val="008E0B8B"/>
    <w:rsid w:val="008E1A26"/>
    <w:rsid w:val="008E2BE3"/>
    <w:rsid w:val="008E3980"/>
    <w:rsid w:val="008E5357"/>
    <w:rsid w:val="008E62BD"/>
    <w:rsid w:val="008E64CB"/>
    <w:rsid w:val="008E6B80"/>
    <w:rsid w:val="008E73A9"/>
    <w:rsid w:val="008F00F0"/>
    <w:rsid w:val="008F041F"/>
    <w:rsid w:val="008F17F4"/>
    <w:rsid w:val="008F184D"/>
    <w:rsid w:val="008F303E"/>
    <w:rsid w:val="008F374A"/>
    <w:rsid w:val="008F67B3"/>
    <w:rsid w:val="008F7C8A"/>
    <w:rsid w:val="00903724"/>
    <w:rsid w:val="00905BAF"/>
    <w:rsid w:val="00910B11"/>
    <w:rsid w:val="00911A1A"/>
    <w:rsid w:val="00911D0B"/>
    <w:rsid w:val="00912074"/>
    <w:rsid w:val="00912EB5"/>
    <w:rsid w:val="0091373E"/>
    <w:rsid w:val="00914CF7"/>
    <w:rsid w:val="0091590B"/>
    <w:rsid w:val="009165A6"/>
    <w:rsid w:val="00917238"/>
    <w:rsid w:val="00917BA9"/>
    <w:rsid w:val="0092098F"/>
    <w:rsid w:val="00921D59"/>
    <w:rsid w:val="00922E9F"/>
    <w:rsid w:val="00923FCB"/>
    <w:rsid w:val="00925328"/>
    <w:rsid w:val="00925F80"/>
    <w:rsid w:val="00926F99"/>
    <w:rsid w:val="009277D7"/>
    <w:rsid w:val="00927D32"/>
    <w:rsid w:val="0093039D"/>
    <w:rsid w:val="009303C1"/>
    <w:rsid w:val="009340C7"/>
    <w:rsid w:val="00934F17"/>
    <w:rsid w:val="00935889"/>
    <w:rsid w:val="00936128"/>
    <w:rsid w:val="00937E06"/>
    <w:rsid w:val="00940564"/>
    <w:rsid w:val="00942810"/>
    <w:rsid w:val="0094326B"/>
    <w:rsid w:val="00943991"/>
    <w:rsid w:val="00944941"/>
    <w:rsid w:val="00944F49"/>
    <w:rsid w:val="0094571D"/>
    <w:rsid w:val="00945943"/>
    <w:rsid w:val="009462A9"/>
    <w:rsid w:val="009503FF"/>
    <w:rsid w:val="00951369"/>
    <w:rsid w:val="0095151A"/>
    <w:rsid w:val="0095226E"/>
    <w:rsid w:val="00953FE0"/>
    <w:rsid w:val="00955130"/>
    <w:rsid w:val="00955411"/>
    <w:rsid w:val="009556F4"/>
    <w:rsid w:val="009560BC"/>
    <w:rsid w:val="00956B90"/>
    <w:rsid w:val="00957405"/>
    <w:rsid w:val="00957597"/>
    <w:rsid w:val="009578D2"/>
    <w:rsid w:val="00957AB3"/>
    <w:rsid w:val="0096026F"/>
    <w:rsid w:val="00960C86"/>
    <w:rsid w:val="0096161A"/>
    <w:rsid w:val="00961B37"/>
    <w:rsid w:val="0096232C"/>
    <w:rsid w:val="0096497D"/>
    <w:rsid w:val="00964B0F"/>
    <w:rsid w:val="00964CAD"/>
    <w:rsid w:val="00964FFC"/>
    <w:rsid w:val="00967D2C"/>
    <w:rsid w:val="00970F13"/>
    <w:rsid w:val="00972B0F"/>
    <w:rsid w:val="00973D87"/>
    <w:rsid w:val="0097636D"/>
    <w:rsid w:val="009763A1"/>
    <w:rsid w:val="00976B17"/>
    <w:rsid w:val="009770BF"/>
    <w:rsid w:val="00977D5F"/>
    <w:rsid w:val="00977DA8"/>
    <w:rsid w:val="00980BD4"/>
    <w:rsid w:val="009810FD"/>
    <w:rsid w:val="0098138B"/>
    <w:rsid w:val="00984B83"/>
    <w:rsid w:val="00984F17"/>
    <w:rsid w:val="00990083"/>
    <w:rsid w:val="00990876"/>
    <w:rsid w:val="009946EA"/>
    <w:rsid w:val="00994A2E"/>
    <w:rsid w:val="00994CD9"/>
    <w:rsid w:val="00995551"/>
    <w:rsid w:val="00997688"/>
    <w:rsid w:val="009977EC"/>
    <w:rsid w:val="009A12AB"/>
    <w:rsid w:val="009A157E"/>
    <w:rsid w:val="009A167F"/>
    <w:rsid w:val="009A2064"/>
    <w:rsid w:val="009A44FE"/>
    <w:rsid w:val="009A48A3"/>
    <w:rsid w:val="009A4A7E"/>
    <w:rsid w:val="009A4AFA"/>
    <w:rsid w:val="009A5114"/>
    <w:rsid w:val="009A639A"/>
    <w:rsid w:val="009A7A19"/>
    <w:rsid w:val="009A7EAE"/>
    <w:rsid w:val="009B1289"/>
    <w:rsid w:val="009B1480"/>
    <w:rsid w:val="009B233F"/>
    <w:rsid w:val="009B4C61"/>
    <w:rsid w:val="009B5D6C"/>
    <w:rsid w:val="009B6A59"/>
    <w:rsid w:val="009C0A05"/>
    <w:rsid w:val="009C1868"/>
    <w:rsid w:val="009C20BC"/>
    <w:rsid w:val="009C22BA"/>
    <w:rsid w:val="009C23A1"/>
    <w:rsid w:val="009C2CD1"/>
    <w:rsid w:val="009C34F3"/>
    <w:rsid w:val="009C42D8"/>
    <w:rsid w:val="009C54BA"/>
    <w:rsid w:val="009C5ED3"/>
    <w:rsid w:val="009C713E"/>
    <w:rsid w:val="009C727F"/>
    <w:rsid w:val="009C7F41"/>
    <w:rsid w:val="009D142E"/>
    <w:rsid w:val="009D4E18"/>
    <w:rsid w:val="009D4E8D"/>
    <w:rsid w:val="009D4FC3"/>
    <w:rsid w:val="009D5243"/>
    <w:rsid w:val="009D579D"/>
    <w:rsid w:val="009D6185"/>
    <w:rsid w:val="009D6C0E"/>
    <w:rsid w:val="009D7736"/>
    <w:rsid w:val="009E030A"/>
    <w:rsid w:val="009E0430"/>
    <w:rsid w:val="009E173B"/>
    <w:rsid w:val="009E341F"/>
    <w:rsid w:val="009E357B"/>
    <w:rsid w:val="009E42CA"/>
    <w:rsid w:val="009E517B"/>
    <w:rsid w:val="009E5831"/>
    <w:rsid w:val="009E64A3"/>
    <w:rsid w:val="009F08D3"/>
    <w:rsid w:val="009F0F05"/>
    <w:rsid w:val="009F29F4"/>
    <w:rsid w:val="009F2B86"/>
    <w:rsid w:val="009F44EB"/>
    <w:rsid w:val="009F549A"/>
    <w:rsid w:val="009F6E5E"/>
    <w:rsid w:val="009F7590"/>
    <w:rsid w:val="00A003B6"/>
    <w:rsid w:val="00A0462B"/>
    <w:rsid w:val="00A0607F"/>
    <w:rsid w:val="00A12274"/>
    <w:rsid w:val="00A13F4A"/>
    <w:rsid w:val="00A158D1"/>
    <w:rsid w:val="00A15AD2"/>
    <w:rsid w:val="00A161FF"/>
    <w:rsid w:val="00A16B2E"/>
    <w:rsid w:val="00A16EC9"/>
    <w:rsid w:val="00A20A53"/>
    <w:rsid w:val="00A228E4"/>
    <w:rsid w:val="00A238DB"/>
    <w:rsid w:val="00A23C7E"/>
    <w:rsid w:val="00A24565"/>
    <w:rsid w:val="00A25133"/>
    <w:rsid w:val="00A254BE"/>
    <w:rsid w:val="00A25843"/>
    <w:rsid w:val="00A259B3"/>
    <w:rsid w:val="00A26C8F"/>
    <w:rsid w:val="00A27528"/>
    <w:rsid w:val="00A27A4C"/>
    <w:rsid w:val="00A3029F"/>
    <w:rsid w:val="00A32237"/>
    <w:rsid w:val="00A33870"/>
    <w:rsid w:val="00A342E4"/>
    <w:rsid w:val="00A34377"/>
    <w:rsid w:val="00A34A88"/>
    <w:rsid w:val="00A35623"/>
    <w:rsid w:val="00A363B9"/>
    <w:rsid w:val="00A368BF"/>
    <w:rsid w:val="00A40A8C"/>
    <w:rsid w:val="00A438DD"/>
    <w:rsid w:val="00A438ED"/>
    <w:rsid w:val="00A44C59"/>
    <w:rsid w:val="00A46C74"/>
    <w:rsid w:val="00A474AC"/>
    <w:rsid w:val="00A5076F"/>
    <w:rsid w:val="00A50B24"/>
    <w:rsid w:val="00A53176"/>
    <w:rsid w:val="00A531DA"/>
    <w:rsid w:val="00A534C4"/>
    <w:rsid w:val="00A54BF1"/>
    <w:rsid w:val="00A55A8D"/>
    <w:rsid w:val="00A55E2C"/>
    <w:rsid w:val="00A56B23"/>
    <w:rsid w:val="00A60F97"/>
    <w:rsid w:val="00A61E63"/>
    <w:rsid w:val="00A61EDC"/>
    <w:rsid w:val="00A62525"/>
    <w:rsid w:val="00A627B6"/>
    <w:rsid w:val="00A627FE"/>
    <w:rsid w:val="00A653E0"/>
    <w:rsid w:val="00A67CEF"/>
    <w:rsid w:val="00A71F2B"/>
    <w:rsid w:val="00A7251E"/>
    <w:rsid w:val="00A730D1"/>
    <w:rsid w:val="00A75257"/>
    <w:rsid w:val="00A77C2C"/>
    <w:rsid w:val="00A801A1"/>
    <w:rsid w:val="00A815FF"/>
    <w:rsid w:val="00A81969"/>
    <w:rsid w:val="00A81F17"/>
    <w:rsid w:val="00A83EDE"/>
    <w:rsid w:val="00A841B3"/>
    <w:rsid w:val="00A8470E"/>
    <w:rsid w:val="00A853A6"/>
    <w:rsid w:val="00A85C84"/>
    <w:rsid w:val="00A909BC"/>
    <w:rsid w:val="00A90BB5"/>
    <w:rsid w:val="00A92C53"/>
    <w:rsid w:val="00A92F9C"/>
    <w:rsid w:val="00A93C10"/>
    <w:rsid w:val="00A93E87"/>
    <w:rsid w:val="00A94637"/>
    <w:rsid w:val="00A94B52"/>
    <w:rsid w:val="00A956E0"/>
    <w:rsid w:val="00A95A67"/>
    <w:rsid w:val="00A96566"/>
    <w:rsid w:val="00A96E97"/>
    <w:rsid w:val="00A97399"/>
    <w:rsid w:val="00AA16B0"/>
    <w:rsid w:val="00AA1FED"/>
    <w:rsid w:val="00AA29FE"/>
    <w:rsid w:val="00AA3B8E"/>
    <w:rsid w:val="00AA4078"/>
    <w:rsid w:val="00AA4891"/>
    <w:rsid w:val="00AA4993"/>
    <w:rsid w:val="00AA548F"/>
    <w:rsid w:val="00AA5507"/>
    <w:rsid w:val="00AA5E22"/>
    <w:rsid w:val="00AA5EC9"/>
    <w:rsid w:val="00AA69DB"/>
    <w:rsid w:val="00AA71C3"/>
    <w:rsid w:val="00AA7E34"/>
    <w:rsid w:val="00AB1930"/>
    <w:rsid w:val="00AB2217"/>
    <w:rsid w:val="00AB65F0"/>
    <w:rsid w:val="00AC16BD"/>
    <w:rsid w:val="00AC1E6B"/>
    <w:rsid w:val="00AC301D"/>
    <w:rsid w:val="00AC4724"/>
    <w:rsid w:val="00AC51B7"/>
    <w:rsid w:val="00AC5FA2"/>
    <w:rsid w:val="00AC661B"/>
    <w:rsid w:val="00AD0DDA"/>
    <w:rsid w:val="00AD4887"/>
    <w:rsid w:val="00AD4A0F"/>
    <w:rsid w:val="00AD75D1"/>
    <w:rsid w:val="00AD7F28"/>
    <w:rsid w:val="00AE0B8E"/>
    <w:rsid w:val="00AE0F27"/>
    <w:rsid w:val="00AE1150"/>
    <w:rsid w:val="00AE2100"/>
    <w:rsid w:val="00AE2630"/>
    <w:rsid w:val="00AE2BC1"/>
    <w:rsid w:val="00AE417C"/>
    <w:rsid w:val="00AE5C9F"/>
    <w:rsid w:val="00AE6F51"/>
    <w:rsid w:val="00AE710C"/>
    <w:rsid w:val="00AF39B3"/>
    <w:rsid w:val="00AF4229"/>
    <w:rsid w:val="00AF4DD9"/>
    <w:rsid w:val="00AF587E"/>
    <w:rsid w:val="00AF5992"/>
    <w:rsid w:val="00AF6286"/>
    <w:rsid w:val="00B00BDC"/>
    <w:rsid w:val="00B0232C"/>
    <w:rsid w:val="00B0262E"/>
    <w:rsid w:val="00B04297"/>
    <w:rsid w:val="00B04F97"/>
    <w:rsid w:val="00B05AF1"/>
    <w:rsid w:val="00B0639F"/>
    <w:rsid w:val="00B06450"/>
    <w:rsid w:val="00B06BCD"/>
    <w:rsid w:val="00B06E98"/>
    <w:rsid w:val="00B07E67"/>
    <w:rsid w:val="00B1309F"/>
    <w:rsid w:val="00B13BC4"/>
    <w:rsid w:val="00B15041"/>
    <w:rsid w:val="00B15E8C"/>
    <w:rsid w:val="00B168D5"/>
    <w:rsid w:val="00B17D15"/>
    <w:rsid w:val="00B20A0D"/>
    <w:rsid w:val="00B21F6A"/>
    <w:rsid w:val="00B237FF"/>
    <w:rsid w:val="00B2398F"/>
    <w:rsid w:val="00B23F3B"/>
    <w:rsid w:val="00B26982"/>
    <w:rsid w:val="00B30CE5"/>
    <w:rsid w:val="00B31090"/>
    <w:rsid w:val="00B31B06"/>
    <w:rsid w:val="00B31BBA"/>
    <w:rsid w:val="00B322EB"/>
    <w:rsid w:val="00B3374F"/>
    <w:rsid w:val="00B3417C"/>
    <w:rsid w:val="00B36036"/>
    <w:rsid w:val="00B36470"/>
    <w:rsid w:val="00B372FE"/>
    <w:rsid w:val="00B4147C"/>
    <w:rsid w:val="00B41962"/>
    <w:rsid w:val="00B42627"/>
    <w:rsid w:val="00B43CD1"/>
    <w:rsid w:val="00B43F5E"/>
    <w:rsid w:val="00B448E9"/>
    <w:rsid w:val="00B45FE5"/>
    <w:rsid w:val="00B4726A"/>
    <w:rsid w:val="00B50A48"/>
    <w:rsid w:val="00B518E3"/>
    <w:rsid w:val="00B51A0D"/>
    <w:rsid w:val="00B51B1D"/>
    <w:rsid w:val="00B51B3A"/>
    <w:rsid w:val="00B52EBF"/>
    <w:rsid w:val="00B54455"/>
    <w:rsid w:val="00B5498C"/>
    <w:rsid w:val="00B552DD"/>
    <w:rsid w:val="00B552E0"/>
    <w:rsid w:val="00B56DD0"/>
    <w:rsid w:val="00B56F3A"/>
    <w:rsid w:val="00B60652"/>
    <w:rsid w:val="00B6097D"/>
    <w:rsid w:val="00B61B31"/>
    <w:rsid w:val="00B62ABC"/>
    <w:rsid w:val="00B631E8"/>
    <w:rsid w:val="00B64347"/>
    <w:rsid w:val="00B6597A"/>
    <w:rsid w:val="00B65A84"/>
    <w:rsid w:val="00B65B81"/>
    <w:rsid w:val="00B66277"/>
    <w:rsid w:val="00B66F15"/>
    <w:rsid w:val="00B67F4F"/>
    <w:rsid w:val="00B7102D"/>
    <w:rsid w:val="00B7226D"/>
    <w:rsid w:val="00B7246F"/>
    <w:rsid w:val="00B727AE"/>
    <w:rsid w:val="00B7321B"/>
    <w:rsid w:val="00B73B74"/>
    <w:rsid w:val="00B77B85"/>
    <w:rsid w:val="00B83A99"/>
    <w:rsid w:val="00B83F14"/>
    <w:rsid w:val="00B85B67"/>
    <w:rsid w:val="00B8630A"/>
    <w:rsid w:val="00B907FC"/>
    <w:rsid w:val="00B90DB7"/>
    <w:rsid w:val="00B91286"/>
    <w:rsid w:val="00B91DF4"/>
    <w:rsid w:val="00B91FB2"/>
    <w:rsid w:val="00B92ADE"/>
    <w:rsid w:val="00B934B7"/>
    <w:rsid w:val="00B9535A"/>
    <w:rsid w:val="00B953F0"/>
    <w:rsid w:val="00B9760C"/>
    <w:rsid w:val="00B97724"/>
    <w:rsid w:val="00B97DFF"/>
    <w:rsid w:val="00BA0433"/>
    <w:rsid w:val="00BA046F"/>
    <w:rsid w:val="00BA088B"/>
    <w:rsid w:val="00BA0BA0"/>
    <w:rsid w:val="00BA0FFC"/>
    <w:rsid w:val="00BA213A"/>
    <w:rsid w:val="00BA2994"/>
    <w:rsid w:val="00BA4381"/>
    <w:rsid w:val="00BA444B"/>
    <w:rsid w:val="00BA4A27"/>
    <w:rsid w:val="00BA4BF6"/>
    <w:rsid w:val="00BA5F12"/>
    <w:rsid w:val="00BA7297"/>
    <w:rsid w:val="00BB23F6"/>
    <w:rsid w:val="00BC1436"/>
    <w:rsid w:val="00BC1903"/>
    <w:rsid w:val="00BC5D3A"/>
    <w:rsid w:val="00BC6945"/>
    <w:rsid w:val="00BC7EDC"/>
    <w:rsid w:val="00BD0B9B"/>
    <w:rsid w:val="00BD0E27"/>
    <w:rsid w:val="00BD4724"/>
    <w:rsid w:val="00BD6623"/>
    <w:rsid w:val="00BD7405"/>
    <w:rsid w:val="00BE1317"/>
    <w:rsid w:val="00BE3490"/>
    <w:rsid w:val="00BE36E4"/>
    <w:rsid w:val="00BE5252"/>
    <w:rsid w:val="00BE5AAF"/>
    <w:rsid w:val="00BE696A"/>
    <w:rsid w:val="00BF037D"/>
    <w:rsid w:val="00BF03C2"/>
    <w:rsid w:val="00BF1965"/>
    <w:rsid w:val="00BF31B5"/>
    <w:rsid w:val="00BF397D"/>
    <w:rsid w:val="00BF4DA2"/>
    <w:rsid w:val="00BF4E31"/>
    <w:rsid w:val="00BF5F06"/>
    <w:rsid w:val="00BF64A9"/>
    <w:rsid w:val="00BF693B"/>
    <w:rsid w:val="00BF7A61"/>
    <w:rsid w:val="00C00F6D"/>
    <w:rsid w:val="00C030C5"/>
    <w:rsid w:val="00C04036"/>
    <w:rsid w:val="00C041C7"/>
    <w:rsid w:val="00C05995"/>
    <w:rsid w:val="00C05E40"/>
    <w:rsid w:val="00C05FA9"/>
    <w:rsid w:val="00C076AB"/>
    <w:rsid w:val="00C07EB5"/>
    <w:rsid w:val="00C100A3"/>
    <w:rsid w:val="00C11169"/>
    <w:rsid w:val="00C12C84"/>
    <w:rsid w:val="00C13D41"/>
    <w:rsid w:val="00C14267"/>
    <w:rsid w:val="00C15525"/>
    <w:rsid w:val="00C160DF"/>
    <w:rsid w:val="00C177AD"/>
    <w:rsid w:val="00C20005"/>
    <w:rsid w:val="00C20DA3"/>
    <w:rsid w:val="00C22E68"/>
    <w:rsid w:val="00C2395D"/>
    <w:rsid w:val="00C30364"/>
    <w:rsid w:val="00C3058B"/>
    <w:rsid w:val="00C30B82"/>
    <w:rsid w:val="00C3389A"/>
    <w:rsid w:val="00C34C24"/>
    <w:rsid w:val="00C36AE6"/>
    <w:rsid w:val="00C378A5"/>
    <w:rsid w:val="00C406D5"/>
    <w:rsid w:val="00C40ED7"/>
    <w:rsid w:val="00C4211F"/>
    <w:rsid w:val="00C42D29"/>
    <w:rsid w:val="00C431EA"/>
    <w:rsid w:val="00C432FB"/>
    <w:rsid w:val="00C446FC"/>
    <w:rsid w:val="00C44966"/>
    <w:rsid w:val="00C44B55"/>
    <w:rsid w:val="00C44CFD"/>
    <w:rsid w:val="00C45AD0"/>
    <w:rsid w:val="00C47403"/>
    <w:rsid w:val="00C5086C"/>
    <w:rsid w:val="00C5092C"/>
    <w:rsid w:val="00C50AB6"/>
    <w:rsid w:val="00C50DEA"/>
    <w:rsid w:val="00C51821"/>
    <w:rsid w:val="00C521C3"/>
    <w:rsid w:val="00C52A5A"/>
    <w:rsid w:val="00C531D0"/>
    <w:rsid w:val="00C53C0A"/>
    <w:rsid w:val="00C53D6C"/>
    <w:rsid w:val="00C54377"/>
    <w:rsid w:val="00C55AEA"/>
    <w:rsid w:val="00C5676B"/>
    <w:rsid w:val="00C56C36"/>
    <w:rsid w:val="00C600E8"/>
    <w:rsid w:val="00C619E9"/>
    <w:rsid w:val="00C62974"/>
    <w:rsid w:val="00C662B7"/>
    <w:rsid w:val="00C663EB"/>
    <w:rsid w:val="00C6772F"/>
    <w:rsid w:val="00C70A49"/>
    <w:rsid w:val="00C74293"/>
    <w:rsid w:val="00C75555"/>
    <w:rsid w:val="00C764BD"/>
    <w:rsid w:val="00C766A8"/>
    <w:rsid w:val="00C76747"/>
    <w:rsid w:val="00C76984"/>
    <w:rsid w:val="00C8054F"/>
    <w:rsid w:val="00C81C4B"/>
    <w:rsid w:val="00C81DAB"/>
    <w:rsid w:val="00C82442"/>
    <w:rsid w:val="00C83E47"/>
    <w:rsid w:val="00C84DC3"/>
    <w:rsid w:val="00C8531E"/>
    <w:rsid w:val="00C853E9"/>
    <w:rsid w:val="00C9101C"/>
    <w:rsid w:val="00C91638"/>
    <w:rsid w:val="00C93A2E"/>
    <w:rsid w:val="00C94AC7"/>
    <w:rsid w:val="00C94E0C"/>
    <w:rsid w:val="00C95D42"/>
    <w:rsid w:val="00C9692D"/>
    <w:rsid w:val="00CA15F8"/>
    <w:rsid w:val="00CA3BFA"/>
    <w:rsid w:val="00CA43AA"/>
    <w:rsid w:val="00CA5C1A"/>
    <w:rsid w:val="00CA61FE"/>
    <w:rsid w:val="00CA6275"/>
    <w:rsid w:val="00CB0FC5"/>
    <w:rsid w:val="00CB39C1"/>
    <w:rsid w:val="00CB5428"/>
    <w:rsid w:val="00CB5F62"/>
    <w:rsid w:val="00CB73E5"/>
    <w:rsid w:val="00CC0D41"/>
    <w:rsid w:val="00CC0FCF"/>
    <w:rsid w:val="00CC1955"/>
    <w:rsid w:val="00CC1E91"/>
    <w:rsid w:val="00CC274A"/>
    <w:rsid w:val="00CC27CC"/>
    <w:rsid w:val="00CC360E"/>
    <w:rsid w:val="00CC4542"/>
    <w:rsid w:val="00CC4872"/>
    <w:rsid w:val="00CC4A0F"/>
    <w:rsid w:val="00CC4C12"/>
    <w:rsid w:val="00CC62D5"/>
    <w:rsid w:val="00CC6FBE"/>
    <w:rsid w:val="00CD0F55"/>
    <w:rsid w:val="00CD151E"/>
    <w:rsid w:val="00CD17C5"/>
    <w:rsid w:val="00CD28DA"/>
    <w:rsid w:val="00CD2919"/>
    <w:rsid w:val="00CD3A69"/>
    <w:rsid w:val="00CD51A5"/>
    <w:rsid w:val="00CD652D"/>
    <w:rsid w:val="00CD67E9"/>
    <w:rsid w:val="00CD7591"/>
    <w:rsid w:val="00CE07DA"/>
    <w:rsid w:val="00CE31D8"/>
    <w:rsid w:val="00CE34B2"/>
    <w:rsid w:val="00CE3A4D"/>
    <w:rsid w:val="00CE4DA2"/>
    <w:rsid w:val="00CE6376"/>
    <w:rsid w:val="00CE64DA"/>
    <w:rsid w:val="00CF0184"/>
    <w:rsid w:val="00CF09C2"/>
    <w:rsid w:val="00CF6D5B"/>
    <w:rsid w:val="00D027F0"/>
    <w:rsid w:val="00D0336D"/>
    <w:rsid w:val="00D03720"/>
    <w:rsid w:val="00D03D7D"/>
    <w:rsid w:val="00D04A27"/>
    <w:rsid w:val="00D06B58"/>
    <w:rsid w:val="00D075DC"/>
    <w:rsid w:val="00D10412"/>
    <w:rsid w:val="00D10E8D"/>
    <w:rsid w:val="00D11750"/>
    <w:rsid w:val="00D15010"/>
    <w:rsid w:val="00D1740A"/>
    <w:rsid w:val="00D17CB7"/>
    <w:rsid w:val="00D20E13"/>
    <w:rsid w:val="00D21283"/>
    <w:rsid w:val="00D22451"/>
    <w:rsid w:val="00D22600"/>
    <w:rsid w:val="00D25C6A"/>
    <w:rsid w:val="00D27DAC"/>
    <w:rsid w:val="00D303B6"/>
    <w:rsid w:val="00D31A84"/>
    <w:rsid w:val="00D32445"/>
    <w:rsid w:val="00D32F8A"/>
    <w:rsid w:val="00D34C5C"/>
    <w:rsid w:val="00D35D16"/>
    <w:rsid w:val="00D35ECD"/>
    <w:rsid w:val="00D3637C"/>
    <w:rsid w:val="00D37410"/>
    <w:rsid w:val="00D41EB9"/>
    <w:rsid w:val="00D42776"/>
    <w:rsid w:val="00D43346"/>
    <w:rsid w:val="00D4358E"/>
    <w:rsid w:val="00D43AE0"/>
    <w:rsid w:val="00D43BE3"/>
    <w:rsid w:val="00D44EE0"/>
    <w:rsid w:val="00D44FDD"/>
    <w:rsid w:val="00D46405"/>
    <w:rsid w:val="00D4643D"/>
    <w:rsid w:val="00D4665B"/>
    <w:rsid w:val="00D46696"/>
    <w:rsid w:val="00D514B9"/>
    <w:rsid w:val="00D5161D"/>
    <w:rsid w:val="00D5280E"/>
    <w:rsid w:val="00D52A44"/>
    <w:rsid w:val="00D54714"/>
    <w:rsid w:val="00D54B82"/>
    <w:rsid w:val="00D54E2B"/>
    <w:rsid w:val="00D56110"/>
    <w:rsid w:val="00D561B2"/>
    <w:rsid w:val="00D56D87"/>
    <w:rsid w:val="00D56DA7"/>
    <w:rsid w:val="00D57069"/>
    <w:rsid w:val="00D5735D"/>
    <w:rsid w:val="00D57DB7"/>
    <w:rsid w:val="00D60CB5"/>
    <w:rsid w:val="00D60EBC"/>
    <w:rsid w:val="00D620B6"/>
    <w:rsid w:val="00D63A76"/>
    <w:rsid w:val="00D653ED"/>
    <w:rsid w:val="00D65A4E"/>
    <w:rsid w:val="00D66FD2"/>
    <w:rsid w:val="00D67B97"/>
    <w:rsid w:val="00D705C2"/>
    <w:rsid w:val="00D71E95"/>
    <w:rsid w:val="00D726BF"/>
    <w:rsid w:val="00D72950"/>
    <w:rsid w:val="00D736F8"/>
    <w:rsid w:val="00D73899"/>
    <w:rsid w:val="00D75690"/>
    <w:rsid w:val="00D75B7E"/>
    <w:rsid w:val="00D75FFB"/>
    <w:rsid w:val="00D80747"/>
    <w:rsid w:val="00D812E2"/>
    <w:rsid w:val="00D813E4"/>
    <w:rsid w:val="00D82965"/>
    <w:rsid w:val="00D83DAF"/>
    <w:rsid w:val="00D83E32"/>
    <w:rsid w:val="00D84B64"/>
    <w:rsid w:val="00D84EA9"/>
    <w:rsid w:val="00D86139"/>
    <w:rsid w:val="00D867C9"/>
    <w:rsid w:val="00D86F0F"/>
    <w:rsid w:val="00D874D8"/>
    <w:rsid w:val="00D91C2F"/>
    <w:rsid w:val="00D91EA9"/>
    <w:rsid w:val="00D921FC"/>
    <w:rsid w:val="00D923D1"/>
    <w:rsid w:val="00D92993"/>
    <w:rsid w:val="00D93B6A"/>
    <w:rsid w:val="00D93C02"/>
    <w:rsid w:val="00D949CA"/>
    <w:rsid w:val="00D9538F"/>
    <w:rsid w:val="00D96455"/>
    <w:rsid w:val="00D96AB5"/>
    <w:rsid w:val="00D97BF0"/>
    <w:rsid w:val="00DA0013"/>
    <w:rsid w:val="00DA13CE"/>
    <w:rsid w:val="00DA1C51"/>
    <w:rsid w:val="00DA299C"/>
    <w:rsid w:val="00DA2B74"/>
    <w:rsid w:val="00DA3040"/>
    <w:rsid w:val="00DA3127"/>
    <w:rsid w:val="00DA5148"/>
    <w:rsid w:val="00DA5C3B"/>
    <w:rsid w:val="00DA5FAF"/>
    <w:rsid w:val="00DA7295"/>
    <w:rsid w:val="00DA7C2D"/>
    <w:rsid w:val="00DA7D1C"/>
    <w:rsid w:val="00DB1503"/>
    <w:rsid w:val="00DB3812"/>
    <w:rsid w:val="00DB3B8E"/>
    <w:rsid w:val="00DB3EA4"/>
    <w:rsid w:val="00DB46F6"/>
    <w:rsid w:val="00DB4F45"/>
    <w:rsid w:val="00DB6F08"/>
    <w:rsid w:val="00DB7735"/>
    <w:rsid w:val="00DC0324"/>
    <w:rsid w:val="00DC0865"/>
    <w:rsid w:val="00DC11F1"/>
    <w:rsid w:val="00DC1443"/>
    <w:rsid w:val="00DC1661"/>
    <w:rsid w:val="00DC1EA4"/>
    <w:rsid w:val="00DC5DC0"/>
    <w:rsid w:val="00DC7884"/>
    <w:rsid w:val="00DD0530"/>
    <w:rsid w:val="00DD179A"/>
    <w:rsid w:val="00DD21A8"/>
    <w:rsid w:val="00DD2590"/>
    <w:rsid w:val="00DD2BC0"/>
    <w:rsid w:val="00DD3149"/>
    <w:rsid w:val="00DD399F"/>
    <w:rsid w:val="00DD4F24"/>
    <w:rsid w:val="00DD57AB"/>
    <w:rsid w:val="00DD5ABA"/>
    <w:rsid w:val="00DD6CBE"/>
    <w:rsid w:val="00DD784D"/>
    <w:rsid w:val="00DE1683"/>
    <w:rsid w:val="00DE18CC"/>
    <w:rsid w:val="00DE1AD7"/>
    <w:rsid w:val="00DE221F"/>
    <w:rsid w:val="00DE486B"/>
    <w:rsid w:val="00DE4B16"/>
    <w:rsid w:val="00DE512F"/>
    <w:rsid w:val="00DE61A5"/>
    <w:rsid w:val="00DE7531"/>
    <w:rsid w:val="00DF083D"/>
    <w:rsid w:val="00DF0D0D"/>
    <w:rsid w:val="00DF1F86"/>
    <w:rsid w:val="00DF1FF4"/>
    <w:rsid w:val="00DF27A7"/>
    <w:rsid w:val="00DF2E08"/>
    <w:rsid w:val="00DF3134"/>
    <w:rsid w:val="00DF3823"/>
    <w:rsid w:val="00DF4654"/>
    <w:rsid w:val="00DF4E53"/>
    <w:rsid w:val="00DF5124"/>
    <w:rsid w:val="00DF53ED"/>
    <w:rsid w:val="00DF607D"/>
    <w:rsid w:val="00DF7379"/>
    <w:rsid w:val="00E0109B"/>
    <w:rsid w:val="00E01A41"/>
    <w:rsid w:val="00E02991"/>
    <w:rsid w:val="00E058A5"/>
    <w:rsid w:val="00E10205"/>
    <w:rsid w:val="00E10E6D"/>
    <w:rsid w:val="00E122DF"/>
    <w:rsid w:val="00E12599"/>
    <w:rsid w:val="00E12CF5"/>
    <w:rsid w:val="00E1380B"/>
    <w:rsid w:val="00E14A05"/>
    <w:rsid w:val="00E157EE"/>
    <w:rsid w:val="00E16CE2"/>
    <w:rsid w:val="00E179A6"/>
    <w:rsid w:val="00E17B2F"/>
    <w:rsid w:val="00E21994"/>
    <w:rsid w:val="00E2325A"/>
    <w:rsid w:val="00E25968"/>
    <w:rsid w:val="00E26995"/>
    <w:rsid w:val="00E26F77"/>
    <w:rsid w:val="00E31F08"/>
    <w:rsid w:val="00E32E69"/>
    <w:rsid w:val="00E33A94"/>
    <w:rsid w:val="00E340A7"/>
    <w:rsid w:val="00E34182"/>
    <w:rsid w:val="00E34518"/>
    <w:rsid w:val="00E373C1"/>
    <w:rsid w:val="00E4225A"/>
    <w:rsid w:val="00E42DCE"/>
    <w:rsid w:val="00E43AA8"/>
    <w:rsid w:val="00E453F8"/>
    <w:rsid w:val="00E47AAD"/>
    <w:rsid w:val="00E47C63"/>
    <w:rsid w:val="00E50353"/>
    <w:rsid w:val="00E509BC"/>
    <w:rsid w:val="00E51C78"/>
    <w:rsid w:val="00E5241A"/>
    <w:rsid w:val="00E53678"/>
    <w:rsid w:val="00E55E2C"/>
    <w:rsid w:val="00E55E52"/>
    <w:rsid w:val="00E5772D"/>
    <w:rsid w:val="00E57A97"/>
    <w:rsid w:val="00E602D9"/>
    <w:rsid w:val="00E615B1"/>
    <w:rsid w:val="00E62133"/>
    <w:rsid w:val="00E63CFE"/>
    <w:rsid w:val="00E63F00"/>
    <w:rsid w:val="00E65E6D"/>
    <w:rsid w:val="00E66D40"/>
    <w:rsid w:val="00E66FFB"/>
    <w:rsid w:val="00E67635"/>
    <w:rsid w:val="00E705C5"/>
    <w:rsid w:val="00E708D0"/>
    <w:rsid w:val="00E7247A"/>
    <w:rsid w:val="00E73782"/>
    <w:rsid w:val="00E73BE5"/>
    <w:rsid w:val="00E74C73"/>
    <w:rsid w:val="00E74D02"/>
    <w:rsid w:val="00E74FE4"/>
    <w:rsid w:val="00E7506D"/>
    <w:rsid w:val="00E7519C"/>
    <w:rsid w:val="00E752A0"/>
    <w:rsid w:val="00E75737"/>
    <w:rsid w:val="00E80FB7"/>
    <w:rsid w:val="00E817AA"/>
    <w:rsid w:val="00E81D2E"/>
    <w:rsid w:val="00E82078"/>
    <w:rsid w:val="00E82E34"/>
    <w:rsid w:val="00E857FB"/>
    <w:rsid w:val="00E86655"/>
    <w:rsid w:val="00E86EF7"/>
    <w:rsid w:val="00E87E25"/>
    <w:rsid w:val="00E90A1F"/>
    <w:rsid w:val="00E90A9E"/>
    <w:rsid w:val="00E91044"/>
    <w:rsid w:val="00E91F36"/>
    <w:rsid w:val="00E936E1"/>
    <w:rsid w:val="00E93CC6"/>
    <w:rsid w:val="00E9465D"/>
    <w:rsid w:val="00E96A39"/>
    <w:rsid w:val="00E971CF"/>
    <w:rsid w:val="00E9787A"/>
    <w:rsid w:val="00E97CF6"/>
    <w:rsid w:val="00EA0745"/>
    <w:rsid w:val="00EA0AF5"/>
    <w:rsid w:val="00EA1094"/>
    <w:rsid w:val="00EA24B7"/>
    <w:rsid w:val="00EA27E3"/>
    <w:rsid w:val="00EA2882"/>
    <w:rsid w:val="00EA4212"/>
    <w:rsid w:val="00EA430E"/>
    <w:rsid w:val="00EA5C05"/>
    <w:rsid w:val="00EA6C87"/>
    <w:rsid w:val="00EA6DE0"/>
    <w:rsid w:val="00EA7E0B"/>
    <w:rsid w:val="00EA7F20"/>
    <w:rsid w:val="00EB092D"/>
    <w:rsid w:val="00EB0C63"/>
    <w:rsid w:val="00EB15A3"/>
    <w:rsid w:val="00EB1884"/>
    <w:rsid w:val="00EB1C59"/>
    <w:rsid w:val="00EB274E"/>
    <w:rsid w:val="00EB2F37"/>
    <w:rsid w:val="00EB3033"/>
    <w:rsid w:val="00EB3A4E"/>
    <w:rsid w:val="00EB3F6F"/>
    <w:rsid w:val="00EB3F83"/>
    <w:rsid w:val="00EB48AD"/>
    <w:rsid w:val="00EB52EF"/>
    <w:rsid w:val="00EB55A1"/>
    <w:rsid w:val="00EB5DC7"/>
    <w:rsid w:val="00EB6CAA"/>
    <w:rsid w:val="00EB77D8"/>
    <w:rsid w:val="00EC01A3"/>
    <w:rsid w:val="00EC06B0"/>
    <w:rsid w:val="00EC0DD3"/>
    <w:rsid w:val="00EC251B"/>
    <w:rsid w:val="00EC4A16"/>
    <w:rsid w:val="00EC4F31"/>
    <w:rsid w:val="00EC5434"/>
    <w:rsid w:val="00EC57B5"/>
    <w:rsid w:val="00EC5D3D"/>
    <w:rsid w:val="00EC6474"/>
    <w:rsid w:val="00EC648D"/>
    <w:rsid w:val="00EC770F"/>
    <w:rsid w:val="00ED17D6"/>
    <w:rsid w:val="00ED1AE8"/>
    <w:rsid w:val="00ED2584"/>
    <w:rsid w:val="00ED2FC5"/>
    <w:rsid w:val="00ED35CE"/>
    <w:rsid w:val="00ED446E"/>
    <w:rsid w:val="00ED5A2F"/>
    <w:rsid w:val="00ED5FC9"/>
    <w:rsid w:val="00ED7094"/>
    <w:rsid w:val="00ED7545"/>
    <w:rsid w:val="00ED75F9"/>
    <w:rsid w:val="00ED7805"/>
    <w:rsid w:val="00ED798A"/>
    <w:rsid w:val="00EE28A9"/>
    <w:rsid w:val="00EE3791"/>
    <w:rsid w:val="00EE5054"/>
    <w:rsid w:val="00EE5890"/>
    <w:rsid w:val="00EE78A6"/>
    <w:rsid w:val="00EF0CD9"/>
    <w:rsid w:val="00EF0F1B"/>
    <w:rsid w:val="00EF379A"/>
    <w:rsid w:val="00EF43F9"/>
    <w:rsid w:val="00EF45A3"/>
    <w:rsid w:val="00EF55A4"/>
    <w:rsid w:val="00F006A2"/>
    <w:rsid w:val="00F00F3E"/>
    <w:rsid w:val="00F01E7C"/>
    <w:rsid w:val="00F01F65"/>
    <w:rsid w:val="00F021DC"/>
    <w:rsid w:val="00F02325"/>
    <w:rsid w:val="00F03DB5"/>
    <w:rsid w:val="00F03FA8"/>
    <w:rsid w:val="00F06AE0"/>
    <w:rsid w:val="00F06FCD"/>
    <w:rsid w:val="00F07A8E"/>
    <w:rsid w:val="00F10404"/>
    <w:rsid w:val="00F1044C"/>
    <w:rsid w:val="00F1068D"/>
    <w:rsid w:val="00F1091D"/>
    <w:rsid w:val="00F114FA"/>
    <w:rsid w:val="00F15D33"/>
    <w:rsid w:val="00F17E33"/>
    <w:rsid w:val="00F20150"/>
    <w:rsid w:val="00F2019C"/>
    <w:rsid w:val="00F212A6"/>
    <w:rsid w:val="00F21476"/>
    <w:rsid w:val="00F21D75"/>
    <w:rsid w:val="00F221A4"/>
    <w:rsid w:val="00F23630"/>
    <w:rsid w:val="00F26B88"/>
    <w:rsid w:val="00F31F02"/>
    <w:rsid w:val="00F32BFD"/>
    <w:rsid w:val="00F33185"/>
    <w:rsid w:val="00F355DD"/>
    <w:rsid w:val="00F35778"/>
    <w:rsid w:val="00F36513"/>
    <w:rsid w:val="00F3681B"/>
    <w:rsid w:val="00F37957"/>
    <w:rsid w:val="00F3795D"/>
    <w:rsid w:val="00F37A4A"/>
    <w:rsid w:val="00F40494"/>
    <w:rsid w:val="00F40F75"/>
    <w:rsid w:val="00F411AC"/>
    <w:rsid w:val="00F41285"/>
    <w:rsid w:val="00F418DA"/>
    <w:rsid w:val="00F41CA4"/>
    <w:rsid w:val="00F41E67"/>
    <w:rsid w:val="00F42B79"/>
    <w:rsid w:val="00F42F29"/>
    <w:rsid w:val="00F43DAC"/>
    <w:rsid w:val="00F45DEC"/>
    <w:rsid w:val="00F46CEA"/>
    <w:rsid w:val="00F46EA3"/>
    <w:rsid w:val="00F46F21"/>
    <w:rsid w:val="00F478A7"/>
    <w:rsid w:val="00F47B8E"/>
    <w:rsid w:val="00F47F24"/>
    <w:rsid w:val="00F507E6"/>
    <w:rsid w:val="00F50B71"/>
    <w:rsid w:val="00F51635"/>
    <w:rsid w:val="00F51D63"/>
    <w:rsid w:val="00F52781"/>
    <w:rsid w:val="00F52E87"/>
    <w:rsid w:val="00F5398D"/>
    <w:rsid w:val="00F541E4"/>
    <w:rsid w:val="00F54363"/>
    <w:rsid w:val="00F56624"/>
    <w:rsid w:val="00F566D9"/>
    <w:rsid w:val="00F56941"/>
    <w:rsid w:val="00F62950"/>
    <w:rsid w:val="00F64C71"/>
    <w:rsid w:val="00F65DDA"/>
    <w:rsid w:val="00F67345"/>
    <w:rsid w:val="00F67455"/>
    <w:rsid w:val="00F73134"/>
    <w:rsid w:val="00F73644"/>
    <w:rsid w:val="00F73821"/>
    <w:rsid w:val="00F744D5"/>
    <w:rsid w:val="00F74FBA"/>
    <w:rsid w:val="00F7585B"/>
    <w:rsid w:val="00F75AF8"/>
    <w:rsid w:val="00F75D4E"/>
    <w:rsid w:val="00F76199"/>
    <w:rsid w:val="00F765B5"/>
    <w:rsid w:val="00F77787"/>
    <w:rsid w:val="00F77E38"/>
    <w:rsid w:val="00F80634"/>
    <w:rsid w:val="00F81613"/>
    <w:rsid w:val="00F84FDE"/>
    <w:rsid w:val="00F85AB8"/>
    <w:rsid w:val="00F85AED"/>
    <w:rsid w:val="00F90566"/>
    <w:rsid w:val="00F94CAC"/>
    <w:rsid w:val="00FA030D"/>
    <w:rsid w:val="00FA0626"/>
    <w:rsid w:val="00FA096E"/>
    <w:rsid w:val="00FA47D3"/>
    <w:rsid w:val="00FA7BA1"/>
    <w:rsid w:val="00FB0416"/>
    <w:rsid w:val="00FB0991"/>
    <w:rsid w:val="00FB1070"/>
    <w:rsid w:val="00FB1154"/>
    <w:rsid w:val="00FB2246"/>
    <w:rsid w:val="00FB2684"/>
    <w:rsid w:val="00FB2D1D"/>
    <w:rsid w:val="00FB3ED6"/>
    <w:rsid w:val="00FB5F65"/>
    <w:rsid w:val="00FB71B6"/>
    <w:rsid w:val="00FB7A60"/>
    <w:rsid w:val="00FC1850"/>
    <w:rsid w:val="00FC244D"/>
    <w:rsid w:val="00FC27F8"/>
    <w:rsid w:val="00FC2E48"/>
    <w:rsid w:val="00FC3BD1"/>
    <w:rsid w:val="00FC3C8C"/>
    <w:rsid w:val="00FC75B1"/>
    <w:rsid w:val="00FD39C3"/>
    <w:rsid w:val="00FD4A0A"/>
    <w:rsid w:val="00FD4C3C"/>
    <w:rsid w:val="00FD53AB"/>
    <w:rsid w:val="00FD5412"/>
    <w:rsid w:val="00FD56DC"/>
    <w:rsid w:val="00FD712A"/>
    <w:rsid w:val="00FD7276"/>
    <w:rsid w:val="00FE0A28"/>
    <w:rsid w:val="00FE0BD3"/>
    <w:rsid w:val="00FE0DD0"/>
    <w:rsid w:val="00FE0F69"/>
    <w:rsid w:val="00FE19E1"/>
    <w:rsid w:val="00FE1BCA"/>
    <w:rsid w:val="00FE297A"/>
    <w:rsid w:val="00FE35D7"/>
    <w:rsid w:val="00FE58FC"/>
    <w:rsid w:val="00FE619A"/>
    <w:rsid w:val="00FE745E"/>
    <w:rsid w:val="00FF0B02"/>
    <w:rsid w:val="00FF1966"/>
    <w:rsid w:val="00FF1F49"/>
    <w:rsid w:val="00FF2343"/>
    <w:rsid w:val="00FF2C0D"/>
    <w:rsid w:val="00FF3301"/>
    <w:rsid w:val="00FF3B51"/>
    <w:rsid w:val="00FF59D3"/>
    <w:rsid w:val="00FF7696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D3BA0"/>
  <w15:chartTrackingRefBased/>
  <w15:docId w15:val="{D954A5B9-0E6C-4034-ABD5-E82A3C9E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64D3"/>
    <w:rPr>
      <w:rFonts w:ascii="Tahoma" w:hAnsi="Tahoma" w:cs="Tahoma"/>
      <w:sz w:val="16"/>
      <w:szCs w:val="16"/>
    </w:rPr>
  </w:style>
  <w:style w:type="character" w:styleId="Strong">
    <w:name w:val="Strong"/>
    <w:qFormat/>
    <w:rsid w:val="001C5590"/>
    <w:rPr>
      <w:b/>
      <w:bCs/>
    </w:rPr>
  </w:style>
  <w:style w:type="character" w:styleId="Emphasis">
    <w:name w:val="Emphasis"/>
    <w:qFormat/>
    <w:rsid w:val="001C55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Pool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Pool Sheet</Template>
  <TotalTime>737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</vt:lpstr>
    </vt:vector>
  </TitlesOfParts>
  <Company> 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</dc:title>
  <dc:subject/>
  <dc:creator>Irene Czop</dc:creator>
  <cp:keywords/>
  <cp:lastModifiedBy>Mike and Emily</cp:lastModifiedBy>
  <cp:revision>14</cp:revision>
  <cp:lastPrinted>2018-12-06T23:38:00Z</cp:lastPrinted>
  <dcterms:created xsi:type="dcterms:W3CDTF">2018-12-06T02:16:00Z</dcterms:created>
  <dcterms:modified xsi:type="dcterms:W3CDTF">2018-12-15T01:19:00Z</dcterms:modified>
</cp:coreProperties>
</file>