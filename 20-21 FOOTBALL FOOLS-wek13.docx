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2CFD3" w14:textId="3078ACB4" w:rsidR="0033008B" w:rsidRDefault="0033008B"/>
    <w:tbl>
      <w:tblPr>
        <w:tblW w:w="19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BD0B9B" w:rsidRPr="004B64D3" w14:paraId="587F2289" w14:textId="77777777" w:rsidTr="00C11169">
        <w:trPr>
          <w:trHeight w:val="593"/>
          <w:jc w:val="center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115" w:type="dxa"/>
            </w:tcMar>
          </w:tcPr>
          <w:p w14:paraId="41F01D77" w14:textId="77777777" w:rsidR="007637D4" w:rsidRDefault="00A16D01" w:rsidP="00285E27">
            <w:pPr>
              <w:pStyle w:val="Heading2"/>
              <w:rPr>
                <w:b w:val="0"/>
                <w:bCs/>
              </w:rPr>
            </w:pPr>
            <w:r>
              <w:rPr>
                <w:rFonts w:ascii="Arial Narrow" w:hAnsi="Arial Narrow"/>
                <w:szCs w:val="16"/>
              </w:rPr>
              <w:t xml:space="preserve"> </w:t>
            </w:r>
            <w:r w:rsidR="00262F71">
              <w:t xml:space="preserve"> </w:t>
            </w:r>
          </w:p>
          <w:p w14:paraId="670B89D9" w14:textId="79211A33" w:rsidR="00262F71" w:rsidRPr="00262F71" w:rsidRDefault="00FD2019" w:rsidP="00285E27">
            <w:pPr>
              <w:pStyle w:val="Heading2"/>
            </w:pPr>
            <w:r>
              <w:t>13</w:t>
            </w:r>
          </w:p>
        </w:tc>
        <w:tc>
          <w:tcPr>
            <w:tcW w:w="718" w:type="dxa"/>
            <w:tcBorders>
              <w:left w:val="nil"/>
            </w:tcBorders>
            <w:tcMar>
              <w:left w:w="115" w:type="dxa"/>
              <w:right w:w="115" w:type="dxa"/>
            </w:tcMar>
          </w:tcPr>
          <w:p w14:paraId="40B42C83" w14:textId="4AFF9F4D" w:rsidR="00BD0B9B" w:rsidRPr="004B64D3" w:rsidRDefault="00D4140E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NU</w:t>
            </w:r>
          </w:p>
        </w:tc>
        <w:tc>
          <w:tcPr>
            <w:tcW w:w="718" w:type="dxa"/>
            <w:tcBorders>
              <w:left w:val="nil"/>
            </w:tcBorders>
            <w:tcMar>
              <w:left w:w="115" w:type="dxa"/>
              <w:right w:w="115" w:type="dxa"/>
            </w:tcMar>
          </w:tcPr>
          <w:p w14:paraId="5B1C7FE5" w14:textId="43E88EEE" w:rsidR="00BD0B9B" w:rsidRPr="004B64D3" w:rsidRDefault="00D4140E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JABO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635A04" w14:textId="21824F62" w:rsidR="00BD0B9B" w:rsidRPr="004B64D3" w:rsidRDefault="003F7D04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</w:t>
            </w:r>
            <w:r w:rsidR="00D4140E">
              <w:rPr>
                <w:rFonts w:ascii="Arial Narrow" w:hAnsi="Arial Narrow"/>
                <w:b/>
                <w:sz w:val="16"/>
                <w:szCs w:val="16"/>
                <w:u w:val="single"/>
              </w:rPr>
              <w:t>LUKE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8145E3" w14:textId="7710590E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CAKE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62E7CF" w14:textId="350C44DB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WHEEL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63E1F0" w14:textId="0089D484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DMC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DFAA0E" w14:textId="76BC8799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NORM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8B83D9" w14:textId="370FF03F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NITNY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4DEE7B" w14:textId="0C090E14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HANK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C2A592" w14:textId="2EB64E6A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ADOLF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56B76C" w14:textId="44436BDC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C7547F" w14:textId="60FC734C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MILT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0150B3" w14:textId="4FE1F2EB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OB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819E39" w14:textId="1F78BD0E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SQUIG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59FB737" w14:textId="745BAFC4" w:rsidR="00CF7C33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TOKYO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448FE6" w14:textId="0F7374C7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LEFTY</w:t>
            </w:r>
            <w:r w:rsidR="0038208B"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       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513902" w14:textId="0C550714" w:rsidR="00BD0B9B" w:rsidRPr="001C5590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FSU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04BC05" w14:textId="40DB14B3" w:rsidR="00BD0B9B" w:rsidRPr="001C5590" w:rsidRDefault="00CD6C25" w:rsidP="00BD0B9B">
            <w:pPr>
              <w:pStyle w:val="Heading2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SIEG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ADF1CB" w14:textId="1E3C9958" w:rsidR="00BD0B9B" w:rsidRPr="00554609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21DAC1" w14:textId="598C307B" w:rsidR="0038208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LI’L 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D1E810" w14:textId="0FECE079" w:rsidR="00BD0B9B" w:rsidRPr="004B64D3" w:rsidRDefault="00534B7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WHALE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C0B8BB" w14:textId="38AC2E94" w:rsidR="00BD0B9B" w:rsidRPr="00554609" w:rsidRDefault="00B847FD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MATT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7BAEC8" w14:textId="743A8F58" w:rsidR="00BD0B9B" w:rsidRPr="00554609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4JULY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ED081E" w14:textId="4840E5C1" w:rsidR="00BD0B9B" w:rsidRPr="004B64D3" w:rsidRDefault="00467E9C" w:rsidP="00BD0B9B">
            <w:pPr>
              <w:pStyle w:val="Heading1"/>
              <w:rPr>
                <w:rFonts w:ascii="Arial Narrow" w:hAnsi="Arial Narrow"/>
                <w:szCs w:val="16"/>
                <w:u w:val="single"/>
              </w:rPr>
            </w:pPr>
            <w:r>
              <w:rPr>
                <w:rFonts w:ascii="Arial Narrow" w:hAnsi="Arial Narrow"/>
                <w:szCs w:val="16"/>
                <w:u w:val="single"/>
              </w:rPr>
              <w:t>KEY     LARGO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5D6275" w14:textId="6D01ACAE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NJN     EER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96EA23" w14:textId="34E1B2A4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ESPN   PALS</w:t>
            </w:r>
            <w:r w:rsidR="00B65B81"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     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A10D11" w14:textId="77777777" w:rsidR="00BD0B9B" w:rsidRPr="004B64D3" w:rsidRDefault="00BD0B9B" w:rsidP="00BD0B9B">
            <w:pPr>
              <w:pStyle w:val="Heading2"/>
              <w:rPr>
                <w:rFonts w:ascii="Arial Narrow" w:hAnsi="Arial Narrow"/>
                <w:szCs w:val="16"/>
              </w:rPr>
            </w:pPr>
          </w:p>
        </w:tc>
      </w:tr>
      <w:tr w:rsidR="002B5E9C" w:rsidRPr="004B64D3" w14:paraId="0908D034" w14:textId="77777777" w:rsidTr="00E122DF">
        <w:trPr>
          <w:trHeight w:val="440"/>
          <w:jc w:val="center"/>
        </w:trPr>
        <w:tc>
          <w:tcPr>
            <w:tcW w:w="430" w:type="dxa"/>
            <w:tcBorders>
              <w:top w:val="nil"/>
            </w:tcBorders>
            <w:tcMar>
              <w:left w:w="115" w:type="dxa"/>
              <w:right w:w="115" w:type="dxa"/>
            </w:tcMar>
          </w:tcPr>
          <w:p w14:paraId="205CC80D" w14:textId="77777777" w:rsidR="002B5E9C" w:rsidRPr="004B64D3" w:rsidRDefault="002B5E9C" w:rsidP="002B5E9C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32B035" w14:textId="4A0EA5E1" w:rsidR="002B5E9C" w:rsidRPr="004B64D3" w:rsidRDefault="00A344A9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9EC74D" w14:textId="202D6F0A" w:rsidR="002B5E9C" w:rsidRPr="004B64D3" w:rsidRDefault="00BE4C78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0E450" w14:textId="12590C80" w:rsidR="002B5E9C" w:rsidRPr="004B64D3" w:rsidRDefault="000C021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5396F8" w14:textId="30C3164E" w:rsidR="002B5E9C" w:rsidRPr="004B64D3" w:rsidRDefault="00BE4C78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D393FE" w14:textId="094408C2" w:rsidR="002B5E9C" w:rsidRPr="004B64D3" w:rsidRDefault="008456A6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E14055" w14:textId="655D1CEC" w:rsidR="002B5E9C" w:rsidRPr="004B64D3" w:rsidRDefault="000C021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6DB42C" w14:textId="0CBC2453" w:rsidR="002B5E9C" w:rsidRPr="004B64D3" w:rsidRDefault="005D1A34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A5FE22" w14:textId="25CD2EFD" w:rsidR="002B5E9C" w:rsidRPr="004B64D3" w:rsidRDefault="008456A6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134BD2" w14:textId="7A01797C" w:rsidR="002B5E9C" w:rsidRPr="004B64D3" w:rsidRDefault="00BE4C78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509F98" w14:textId="54F19174" w:rsidR="002B5E9C" w:rsidRPr="004B64D3" w:rsidRDefault="000A0FCF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0737B4" w14:textId="57DA69BB" w:rsidR="002B5E9C" w:rsidRPr="004B64D3" w:rsidRDefault="000A0FCF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F0B1AF" w14:textId="261B9437" w:rsidR="002B5E9C" w:rsidRPr="004B64D3" w:rsidRDefault="008456A6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DD5061" w14:textId="076BA965" w:rsidR="002B5E9C" w:rsidRPr="004B64D3" w:rsidRDefault="00BE4C78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8617D7E" w14:textId="6F51E6C6" w:rsidR="002B5E9C" w:rsidRPr="004B64D3" w:rsidRDefault="00AD29B4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1825F6" w14:textId="148A86D3" w:rsidR="002B5E9C" w:rsidRPr="004B64D3" w:rsidRDefault="00AD29B4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752A62" w14:textId="44C855DD" w:rsidR="002B5E9C" w:rsidRPr="001C5590" w:rsidRDefault="008456A6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E7A72D" w14:textId="6C14AC91" w:rsidR="002B5E9C" w:rsidRPr="001C5590" w:rsidRDefault="00BE4C78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053E51" w14:textId="48F29D86" w:rsidR="002B5E9C" w:rsidRPr="00554609" w:rsidRDefault="00404331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348283" w14:textId="054D7DCD" w:rsidR="002B5E9C" w:rsidRPr="004B64D3" w:rsidRDefault="008456A6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7FDAAB" w14:textId="06CA434A" w:rsidR="002B5E9C" w:rsidRPr="004B64D3" w:rsidRDefault="008456A6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F4AE5C" w14:textId="497305A6" w:rsidR="002B5E9C" w:rsidRPr="00554609" w:rsidRDefault="008456A6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FAD584" w14:textId="77777777" w:rsidR="002B5E9C" w:rsidRDefault="00284F67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  <w:p w14:paraId="34D1C9E7" w14:textId="6EDE0D0E" w:rsidR="00284F67" w:rsidRPr="004B64D3" w:rsidRDefault="00284F67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3B6B85" w14:textId="0576F529" w:rsidR="002B5E9C" w:rsidRPr="004B64D3" w:rsidRDefault="008456A6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98CDE4" w14:textId="2411C116" w:rsidR="002B5E9C" w:rsidRPr="004B64D3" w:rsidRDefault="00103828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1F9857" w14:textId="267A8292" w:rsidR="002B5E9C" w:rsidRPr="00AA5E22" w:rsidRDefault="00A344A9" w:rsidP="002B5E9C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242CC0" w14:textId="434AE880" w:rsidR="002B5E9C" w:rsidRPr="00AA5E22" w:rsidRDefault="008456A6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D5B837" w14:textId="5108B325" w:rsidR="002B5E9C" w:rsidRPr="004B64D3" w:rsidRDefault="009E2B8D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16</w:t>
            </w:r>
          </w:p>
        </w:tc>
      </w:tr>
      <w:tr w:rsidR="002B5E9C" w:rsidRPr="004B64D3" w14:paraId="51623E30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228138A" w14:textId="77777777" w:rsidR="002B5E9C" w:rsidRPr="004B64D3" w:rsidRDefault="002B5E9C" w:rsidP="002B5E9C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8254E6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FFC523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3A916D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E9E7E7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725292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D69A16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E1F8CF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130D98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FD4560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5B66D1" w14:textId="19EA43BC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842BFB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97FDAB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EB7FE2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395D720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6A87D2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E948AC" w14:textId="77777777" w:rsidR="002B5E9C" w:rsidRPr="001C5590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95CFF8" w14:textId="77777777" w:rsidR="002B5E9C" w:rsidRPr="001C5590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581CA1" w14:textId="77777777" w:rsidR="002B5E9C" w:rsidRPr="00554609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4F4DE4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6BF1FB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2EEEF9" w14:textId="77777777" w:rsidR="002B5E9C" w:rsidRPr="00554609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927032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E6E850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6B023E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41C010" w14:textId="77777777" w:rsidR="002B5E9C" w:rsidRPr="00AA5E22" w:rsidRDefault="002B5E9C" w:rsidP="002B5E9C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7207BE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9FED5F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46DB8" w:rsidRPr="004B64D3" w14:paraId="307AE255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0F887C3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15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C04D6F" w14:textId="4F092ADC" w:rsidR="00246DB8" w:rsidRDefault="00A344A9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  <w:p w14:paraId="6E4A8081" w14:textId="3283F7A5" w:rsidR="00285E27" w:rsidRPr="004B64D3" w:rsidRDefault="00285E2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30C03C" w14:textId="556ED3E0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4BA2E0" w14:textId="71C7504C" w:rsidR="00246DB8" w:rsidRPr="004B64D3" w:rsidRDefault="000C021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B4467C" w14:textId="51B8D9F5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00FE74" w14:textId="468EA97D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2E8833" w14:textId="614C0E60" w:rsidR="00246DB8" w:rsidRPr="004B64D3" w:rsidRDefault="000C021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2BE120" w14:textId="5972A9E1" w:rsidR="00246DB8" w:rsidRPr="004B64D3" w:rsidRDefault="005D1A3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683EDF" w14:textId="0E184B0F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40DE56" w14:textId="6F1FF33C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9E3D51" w14:textId="5DB19DE6" w:rsidR="00246DB8" w:rsidRPr="004B64D3" w:rsidRDefault="000A0FC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A32F7B" w14:textId="192C6455" w:rsidR="00246DB8" w:rsidRPr="004B64D3" w:rsidRDefault="000A0FC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616EDB" w14:textId="4450B9CF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E6940F" w14:textId="77017AE0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BCAEEC0" w14:textId="4405A0D4" w:rsidR="00246DB8" w:rsidRPr="004B64D3" w:rsidRDefault="00AD29B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35F36C" w14:textId="61853DFF" w:rsidR="00246DB8" w:rsidRPr="004B64D3" w:rsidRDefault="00AD29B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C84E7F" w14:textId="0F1AE381" w:rsidR="00246DB8" w:rsidRPr="001C5590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785D4B" w14:textId="112C2CA9" w:rsidR="00246DB8" w:rsidRPr="001C5590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9FC316" w14:textId="268CA7F4" w:rsidR="00246DB8" w:rsidRPr="00554609" w:rsidRDefault="0040433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0C0FB6" w14:textId="670D46D5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C3A876" w14:textId="10A5FDDE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228DB5" w14:textId="6165E77E" w:rsidR="00246DB8" w:rsidRPr="00554609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A3469A" w14:textId="07DCAD38" w:rsidR="00246DB8" w:rsidRPr="004B64D3" w:rsidRDefault="00284F6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D8405C" w14:textId="2B66FAE3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29EF06" w14:textId="3C91F521" w:rsidR="00246DB8" w:rsidRPr="004B64D3" w:rsidRDefault="0010382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C39EB6" w14:textId="41BDCE00" w:rsidR="00246DB8" w:rsidRPr="00AA5E22" w:rsidRDefault="00A344A9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AC6451" w14:textId="742152F6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9133BE" w14:textId="438685ED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15</w:t>
            </w:r>
          </w:p>
        </w:tc>
      </w:tr>
      <w:tr w:rsidR="00246DB8" w:rsidRPr="004B64D3" w14:paraId="0E500EE4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5499657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19820A" w14:textId="7055D9B5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9E8BFB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6CE78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FC4EC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6850C3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EF228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0C7F24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7669B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C2389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01F229" w14:textId="47712893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B4120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241EDC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C0BDFC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2451AC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2120E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F82B3D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9F9D99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6DD9A3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4320F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55CE3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D536A7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9E6541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9F5E7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8F875CB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CBAFCF" w14:textId="77777777" w:rsidR="00246DB8" w:rsidRPr="00AA5E22" w:rsidRDefault="00246DB8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24617B" w14:textId="2C09882E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BC77E3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46DB8" w:rsidRPr="004B64D3" w14:paraId="3CE95CC8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05808FC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87D3D7" w14:textId="6B57405B" w:rsidR="00246DB8" w:rsidRDefault="00A344A9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  <w:p w14:paraId="6A5D1DF0" w14:textId="1A7240D6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526917" w14:textId="3208F4DE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965639" w14:textId="7C1AEE2F" w:rsidR="00246DB8" w:rsidRPr="004B64D3" w:rsidRDefault="000C021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768B65" w14:textId="45122711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CE6E7F" w14:textId="50B6583C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71B896" w14:textId="23DC1E29" w:rsidR="00246DB8" w:rsidRPr="004B64D3" w:rsidRDefault="000C021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C2F9AE" w14:textId="03AF2475" w:rsidR="00246DB8" w:rsidRPr="004B64D3" w:rsidRDefault="005D1A3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F161FA" w14:textId="1F57C79D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487E86" w14:textId="4F1B1039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2AB831" w14:textId="6F9DEAE7" w:rsidR="00246DB8" w:rsidRPr="004B64D3" w:rsidRDefault="000A0FC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E8FDA7" w14:textId="27064DF0" w:rsidR="00246DB8" w:rsidRPr="004B64D3" w:rsidRDefault="000A0FC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57BEF1" w14:textId="41A10333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450422" w14:textId="71E0E007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6BC6B5D" w14:textId="6F43D5DC" w:rsidR="00246DB8" w:rsidRPr="004B64D3" w:rsidRDefault="00AD29B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6F8E8D" w14:textId="062A328B" w:rsidR="00246DB8" w:rsidRPr="004B64D3" w:rsidRDefault="00AD29B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BC80CD" w14:textId="414AD4A3" w:rsidR="00246DB8" w:rsidRPr="001C5590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A6208D" w14:textId="3363B6B9" w:rsidR="00246DB8" w:rsidRPr="001C5590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3B8029" w14:textId="030529D7" w:rsidR="00246DB8" w:rsidRPr="00554609" w:rsidRDefault="0040433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B094E9" w14:textId="133D1427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4D9DB0" w14:textId="69B51B87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A74A45" w14:textId="3B84497B" w:rsidR="00246DB8" w:rsidRPr="00554609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D91108" w14:textId="3DF1BD53" w:rsidR="00246DB8" w:rsidRPr="004B64D3" w:rsidRDefault="00284F6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6F432F" w14:textId="0E070E76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7155C3" w14:textId="0373C07A" w:rsidR="00246DB8" w:rsidRPr="004B64D3" w:rsidRDefault="0010382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F4050F" w14:textId="120DC068" w:rsidR="00246DB8" w:rsidRPr="00AA5E22" w:rsidRDefault="00A344A9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730DE2" w14:textId="5275C5D9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E84D45" w14:textId="37A272E8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14</w:t>
            </w:r>
          </w:p>
        </w:tc>
      </w:tr>
      <w:tr w:rsidR="00246DB8" w:rsidRPr="004B64D3" w14:paraId="39726E07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F99434A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B75789" w14:textId="40242AE5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A5DA9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BFB90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2B44F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02CE9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BC5CAE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3C79A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138149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53BF43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DD3CD7" w14:textId="19921C48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73D33A" w14:textId="00F991BB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7B5114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E2539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9ADB44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E9DB5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906063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CE9042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80E2BC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8706F6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22DBD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58A417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9BF02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58F44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A098D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1467C5" w14:textId="77777777" w:rsidR="00246DB8" w:rsidRPr="00AA5E22" w:rsidRDefault="00246DB8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DDA71D" w14:textId="724399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60E65D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46DB8" w:rsidRPr="004B64D3" w14:paraId="79CC3E78" w14:textId="77777777" w:rsidTr="00B77B85">
        <w:trPr>
          <w:trHeight w:val="26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5F3E046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E9BB42" w14:textId="69398D90" w:rsidR="00FD2019" w:rsidRDefault="00A344A9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  <w:p w14:paraId="396C7249" w14:textId="2EC1CE63" w:rsidR="00A344A9" w:rsidRPr="004B64D3" w:rsidRDefault="00A344A9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6923CD" w14:textId="02896F42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8F3BAD" w14:textId="50101036" w:rsidR="00246DB8" w:rsidRPr="004B64D3" w:rsidRDefault="000C021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F12B46" w14:textId="766D1A3F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15E495" w14:textId="57ED5D32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EF2542" w14:textId="371B444B" w:rsidR="00246DB8" w:rsidRPr="004B64D3" w:rsidRDefault="000C021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753C01" w14:textId="01BC0E34" w:rsidR="00246DB8" w:rsidRPr="004B64D3" w:rsidRDefault="005D1A3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8BC2EA" w14:textId="14E817AE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C1489A" w14:textId="4057B66C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0AFB42" w14:textId="4DA0B20B" w:rsidR="00246DB8" w:rsidRPr="004B64D3" w:rsidRDefault="000A0FC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55FF79" w14:textId="3333587B" w:rsidR="00246DB8" w:rsidRPr="004B64D3" w:rsidRDefault="000A0FC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369F66" w14:textId="30AF7886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8DC8BF" w14:textId="1058570A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35B262D" w14:textId="0AD43A10" w:rsidR="00246DB8" w:rsidRPr="004B64D3" w:rsidRDefault="00AD29B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D43735" w14:textId="6644667A" w:rsidR="00246DB8" w:rsidRPr="004B64D3" w:rsidRDefault="00AD29B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56C233" w14:textId="2CF27A92" w:rsidR="00246DB8" w:rsidRPr="001C5590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64DF1E" w14:textId="3F824851" w:rsidR="00246DB8" w:rsidRPr="001C5590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D04B66" w14:textId="686F8F68" w:rsidR="00246DB8" w:rsidRPr="00554609" w:rsidRDefault="0040433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EE98F86" w14:textId="507BFBC4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33F11B" w14:textId="3A8EB3D8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B56218" w14:textId="60D1A144" w:rsidR="00246DB8" w:rsidRPr="00554609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80D88F" w14:textId="07DD1399" w:rsidR="00246DB8" w:rsidRPr="004B64D3" w:rsidRDefault="00284F6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00B55F" w14:textId="757D8B32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3AF780" w14:textId="7BE854E7" w:rsidR="00246DB8" w:rsidRPr="004B64D3" w:rsidRDefault="0010382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3591E3" w14:textId="24427A3E" w:rsidR="00246DB8" w:rsidRPr="00AA5E22" w:rsidRDefault="00A344A9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2A87A2" w14:textId="64A37274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A22758" w14:textId="357396DC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13</w:t>
            </w:r>
          </w:p>
        </w:tc>
      </w:tr>
      <w:tr w:rsidR="00246DB8" w:rsidRPr="004B64D3" w14:paraId="0364080A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2B858A31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13325F" w14:textId="13E42101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8045AC" w14:textId="6EA746EC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FDA52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8B6E3C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4D0BC1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C8C961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E22ED6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2B7BBE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37041D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A5A01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FB0D69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3E4F6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7A2A72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2BB1814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9787BC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3F3AA6" w14:textId="4C1736B3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B9B5D1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80DFA6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10E381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F4C3F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0F07D2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ABA70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33C10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812E1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D20E90" w14:textId="77777777" w:rsidR="00246DB8" w:rsidRPr="00AA5E22" w:rsidRDefault="00246DB8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85547F" w14:textId="4B819DE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07701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46DB8" w:rsidRPr="004B64D3" w14:paraId="1CD1E85B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2F950767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4060F1" w14:textId="6308BFA1" w:rsidR="00246DB8" w:rsidRDefault="00A344A9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  <w:p w14:paraId="4277B89D" w14:textId="4D951480" w:rsidR="00FD2019" w:rsidRPr="004B64D3" w:rsidRDefault="00FD2019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F23DD3" w14:textId="7E192FB3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3A8984" w14:textId="37484787" w:rsidR="00246DB8" w:rsidRPr="004B64D3" w:rsidRDefault="000C021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BA59D5" w14:textId="5006A533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1501CB" w14:textId="768B5457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F2922E" w14:textId="24868D28" w:rsidR="00246DB8" w:rsidRPr="004B64D3" w:rsidRDefault="000C021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DEA27C" w14:textId="1F4F4212" w:rsidR="00246DB8" w:rsidRPr="004B64D3" w:rsidRDefault="005D1A3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0C5C98" w14:textId="1D0C42B4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48FC1F" w14:textId="54AF2FC1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FD2759" w14:textId="7A624E1A" w:rsidR="00246DB8" w:rsidRPr="004B64D3" w:rsidRDefault="000A0FC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DB655C" w14:textId="5B5B2E99" w:rsidR="00246DB8" w:rsidRPr="004B64D3" w:rsidRDefault="000A0FC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CC6712" w14:textId="2DCC7976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9ADF8C" w14:textId="2EB8AC48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D7EFF09" w14:textId="22DA4643" w:rsidR="00246DB8" w:rsidRPr="004B64D3" w:rsidRDefault="00AD29B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0ADBCD" w14:textId="289555AD" w:rsidR="00246DB8" w:rsidRPr="004B64D3" w:rsidRDefault="00AD29B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9F3803" w14:textId="2262D94F" w:rsidR="00246DB8" w:rsidRPr="001C5590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34C4B3" w14:textId="3347583F" w:rsidR="00246DB8" w:rsidRPr="001C5590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6AD960" w14:textId="181D5E9C" w:rsidR="00246DB8" w:rsidRPr="00554609" w:rsidRDefault="0040433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220340" w14:textId="401A1649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E3A41C" w14:textId="3EA0CA6F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1BBBBC" w14:textId="46E6605B" w:rsidR="00246DB8" w:rsidRPr="00554609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FDF4FC" w14:textId="18B4C07E" w:rsidR="00246DB8" w:rsidRPr="004B64D3" w:rsidRDefault="00284F6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AC51A5" w14:textId="4DA6AD9C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C50894" w14:textId="69BA0A7B" w:rsidR="00246DB8" w:rsidRPr="004B64D3" w:rsidRDefault="0010382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E6BCE1" w14:textId="4BBC36BC" w:rsidR="00246DB8" w:rsidRPr="00AA5E22" w:rsidRDefault="00A344A9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E8D68A" w14:textId="08A9DDAD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7B1498" w14:textId="7E8A8690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12</w:t>
            </w:r>
          </w:p>
        </w:tc>
      </w:tr>
      <w:tr w:rsidR="00246DB8" w:rsidRPr="004B64D3" w14:paraId="0C24256F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BCBBC6E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08ABD8" w14:textId="301232F9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B535D0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DE5D2E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A987D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CD7D61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4FBB2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CB4A2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E9114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490A2B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17D5A2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6B82A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80934B" w14:textId="70901D23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9F6E6D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15C1EB2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125700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A067A7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B5448B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1337EC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5581E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222249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8A0483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DC060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E139A6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6D8B1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7DDFE1" w14:textId="77777777" w:rsidR="00246DB8" w:rsidRPr="00AA5E22" w:rsidRDefault="00246DB8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026B38" w14:textId="6E7A0EDE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D80AD3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46DB8" w:rsidRPr="004B64D3" w14:paraId="703187E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1BCD290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E6C3D8" w14:textId="64FF6F0D" w:rsidR="00246DB8" w:rsidRDefault="00A344A9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  <w:p w14:paraId="66F3EDAA" w14:textId="5D040B84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F17570" w14:textId="31AD1890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332BFE" w14:textId="0A8179E0" w:rsidR="00246DB8" w:rsidRPr="004B64D3" w:rsidRDefault="000C021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2B951B" w14:textId="578AD551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03DA84" w14:textId="6C4C1C5C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E2CC26" w14:textId="5DC06134" w:rsidR="00246DB8" w:rsidRPr="004B64D3" w:rsidRDefault="000C021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BEB19D" w14:textId="101D26DC" w:rsidR="00246DB8" w:rsidRPr="004B64D3" w:rsidRDefault="005D1A3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B0856A" w14:textId="2837064F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FB01E2" w14:textId="2CF71FB5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8414CB" w14:textId="6521C221" w:rsidR="00246DB8" w:rsidRPr="004B64D3" w:rsidRDefault="000A0FC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1E737C" w14:textId="27D3E023" w:rsidR="00246DB8" w:rsidRPr="004B64D3" w:rsidRDefault="000A0FC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411750" w14:textId="1E32ADCD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284BE8" w14:textId="308D1520" w:rsidR="00246DB8" w:rsidRPr="004B64D3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3F4AFDE" w14:textId="6F0CFD93" w:rsidR="00246DB8" w:rsidRPr="004B64D3" w:rsidRDefault="00AD29B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0B8E0B" w14:textId="3DC2293A" w:rsidR="00246DB8" w:rsidRPr="004B64D3" w:rsidRDefault="00AD29B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553741" w14:textId="17C4E1DA" w:rsidR="00246DB8" w:rsidRPr="001C5590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358ACF" w14:textId="0970AD86" w:rsidR="00246DB8" w:rsidRPr="001C5590" w:rsidRDefault="00BE4C7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1B0B00" w14:textId="2792050A" w:rsidR="00246DB8" w:rsidRPr="00554609" w:rsidRDefault="00404331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81FD1B" w14:textId="6BC8E2C1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D7C342" w14:textId="430CEC74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6A9BA2" w14:textId="031F7E88" w:rsidR="00246DB8" w:rsidRPr="00554609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E17BD5" w14:textId="2453AF4D" w:rsidR="00246DB8" w:rsidRPr="004B64D3" w:rsidRDefault="00284F6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585606" w14:textId="6F6E266A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E8EE23" w14:textId="061F9262" w:rsidR="00246DB8" w:rsidRPr="004B64D3" w:rsidRDefault="0010382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0489E8" w14:textId="3E34ED34" w:rsidR="00246DB8" w:rsidRPr="00AA5E22" w:rsidRDefault="00A344A9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2B7746" w14:textId="32273F1B" w:rsidR="00246DB8" w:rsidRPr="004B64D3" w:rsidRDefault="008456A6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8BAB26" w14:textId="2F85344B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</w:tr>
      <w:tr w:rsidR="00246DB8" w:rsidRPr="004B64D3" w14:paraId="75FD22BC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736899F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4A6C4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29DA7B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AF7AF9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0D7793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B1296E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8F3170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684C50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445C80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9D6042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82AD71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4481AB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2F711D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131FE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0BBCDDE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D5752C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FCE350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A9608F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EA2863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1C4106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F73B99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B6542C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C7CB90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D93A44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9D0C3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EA2E5D" w14:textId="77777777" w:rsidR="00246DB8" w:rsidRPr="00AA5E22" w:rsidRDefault="00246DB8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0168D9" w14:textId="58ABBD38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20161C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245EA" w:rsidRPr="004B64D3" w14:paraId="272065FE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B2A7C2A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E25812" w14:textId="57792462" w:rsidR="001245EA" w:rsidRDefault="00A344A9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  <w:p w14:paraId="67127255" w14:textId="20FEE6A0" w:rsidR="00285E27" w:rsidRPr="004B64D3" w:rsidRDefault="00285E2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B90A02" w14:textId="4318DF6A" w:rsidR="001245EA" w:rsidRPr="004B64D3" w:rsidRDefault="00BE4C7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C1D47A" w14:textId="1A7F9BEA" w:rsidR="001245EA" w:rsidRPr="004B64D3" w:rsidRDefault="000C021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013FC9" w14:textId="652E0572" w:rsidR="001245EA" w:rsidRPr="004B64D3" w:rsidRDefault="00BE4C7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F8D857" w14:textId="072A0F39" w:rsidR="001245EA" w:rsidRPr="004B64D3" w:rsidRDefault="008456A6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903EAC" w14:textId="04E03227" w:rsidR="001245EA" w:rsidRPr="004B64D3" w:rsidRDefault="000C021C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C127BF" w14:textId="74061123" w:rsidR="001245EA" w:rsidRPr="004B64D3" w:rsidRDefault="005D1A3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1EAD5E" w14:textId="45DBD3D8" w:rsidR="001245EA" w:rsidRPr="004B64D3" w:rsidRDefault="008456A6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EDC6F7" w14:textId="4589E76C" w:rsidR="001245EA" w:rsidRPr="004B64D3" w:rsidRDefault="00BE4C7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F6C713" w14:textId="26C2C4B7" w:rsidR="001245EA" w:rsidRPr="004B64D3" w:rsidRDefault="000A0FCF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3FF978" w14:textId="1B67E40F" w:rsidR="001245EA" w:rsidRPr="004B64D3" w:rsidRDefault="000A0FCF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525B12" w14:textId="4BBFC1B0" w:rsidR="001245EA" w:rsidRPr="004B64D3" w:rsidRDefault="008456A6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7C795D" w14:textId="7FFEA3E7" w:rsidR="001245EA" w:rsidRPr="004B64D3" w:rsidRDefault="00BE4C7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B48A4A0" w14:textId="2E4E47D0" w:rsidR="001245EA" w:rsidRPr="004B64D3" w:rsidRDefault="00AD29B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E05EAC" w14:textId="26D6C715" w:rsidR="001245EA" w:rsidRPr="004B64D3" w:rsidRDefault="00AD29B4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9CD071" w14:textId="179B7556" w:rsidR="001245EA" w:rsidRPr="001C5590" w:rsidRDefault="008456A6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F53E5D" w14:textId="41228DFE" w:rsidR="001245EA" w:rsidRPr="001C5590" w:rsidRDefault="00BE4C7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666249" w14:textId="086DE978" w:rsidR="001245EA" w:rsidRPr="00554609" w:rsidRDefault="00404331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D53E99" w14:textId="23238C77" w:rsidR="001245EA" w:rsidRPr="004B64D3" w:rsidRDefault="008456A6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CF3046" w14:textId="32714AF7" w:rsidR="001245EA" w:rsidRPr="004B64D3" w:rsidRDefault="008456A6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7BCC37" w14:textId="335346DA" w:rsidR="001245EA" w:rsidRPr="00554609" w:rsidRDefault="008456A6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562B34" w14:textId="61E6C0FE" w:rsidR="001245EA" w:rsidRPr="004B64D3" w:rsidRDefault="00284F67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C43FD5" w14:textId="27A0BCE9" w:rsidR="001245EA" w:rsidRPr="004B64D3" w:rsidRDefault="008456A6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D1B555" w14:textId="3892CC54" w:rsidR="001245EA" w:rsidRPr="004B64D3" w:rsidRDefault="00103828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264763" w14:textId="568F194D" w:rsidR="001245EA" w:rsidRPr="00AA5E22" w:rsidRDefault="00A344A9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8D5BB6" w14:textId="414154EA" w:rsidR="001245EA" w:rsidRPr="004B64D3" w:rsidRDefault="008456A6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04182E" w14:textId="74D61EF8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</w:tr>
      <w:tr w:rsidR="001245EA" w:rsidRPr="004B64D3" w14:paraId="52858817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20F58D7A" w14:textId="77777777" w:rsidR="001245EA" w:rsidRPr="004B64D3" w:rsidRDefault="001245EA" w:rsidP="001245E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4150C0" w14:textId="620F496A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C3778A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CDE644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077F5E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AE09A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B3F5BF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E78A3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AD1933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AC7120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7CA9EB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8F9FA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EC5FC5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22F8D0" w14:textId="5F0142D3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FAFFACA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34C5D6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969443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C28902" w14:textId="77777777" w:rsidR="001245EA" w:rsidRPr="001C5590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0EF42E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BA7C7A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462027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4C24C0" w14:textId="77777777" w:rsidR="001245EA" w:rsidRPr="00554609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2AB682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A8947B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552B2C" w14:textId="77777777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65ED75" w14:textId="77777777" w:rsidR="001245EA" w:rsidRPr="00AA5E22" w:rsidRDefault="001245EA" w:rsidP="001245E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537D5D" w14:textId="050EDD52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FD4D27" w14:textId="1F867428" w:rsidR="001245EA" w:rsidRPr="004B64D3" w:rsidRDefault="001245EA" w:rsidP="001245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15835" w:rsidRPr="004B64D3" w14:paraId="420E2F2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7C2B9AA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598A65" w14:textId="618318AF" w:rsidR="00F15835" w:rsidRPr="004B64D3" w:rsidRDefault="00A344A9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  <w:p w14:paraId="6A1F2426" w14:textId="6E522233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BAAF61" w14:textId="23CD9451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E6F374" w14:textId="68F6EE76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169377" w14:textId="76C535D0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240C68" w14:textId="6571E604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FCB2E4" w14:textId="059BD161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67CF1D" w14:textId="283F7412" w:rsidR="00F15835" w:rsidRPr="004B64D3" w:rsidRDefault="005D1A3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814FCC" w14:textId="747103FF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DF0ACB" w14:textId="642E4F45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ADE4BC" w14:textId="65F86D67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2CFC14" w14:textId="15041645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CF67CD" w14:textId="393C0C27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CE09D2" w14:textId="38D8FFEB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705BC222" w14:textId="216E1474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339481" w14:textId="7DF1345F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D4DFF8" w14:textId="3778EF61" w:rsidR="00F15835" w:rsidRPr="001C5590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A11566" w14:textId="38948687" w:rsidR="00F15835" w:rsidRPr="001C5590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BE978A" w14:textId="0301B502" w:rsidR="00F15835" w:rsidRPr="00554609" w:rsidRDefault="0040433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C8466D" w14:textId="491B69C0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428D67" w14:textId="4A746127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377F09" w14:textId="5E5CC078" w:rsidR="00F15835" w:rsidRPr="00554609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115535" w14:textId="428AA98D" w:rsidR="00F15835" w:rsidRPr="004B64D3" w:rsidRDefault="00284F67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FEC365" w14:textId="156DDCF4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9ADE2B" w14:textId="5694CA47" w:rsidR="00F15835" w:rsidRPr="004B64D3" w:rsidRDefault="0010382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4A07B8" w14:textId="00F950FC" w:rsidR="00F15835" w:rsidRPr="00AA5E22" w:rsidRDefault="00A344A9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16C721" w14:textId="05E31BBA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E21A0E" w14:textId="0422E320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</w:tr>
      <w:tr w:rsidR="00F15835" w:rsidRPr="004B64D3" w14:paraId="0249FB64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532C6A0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FAC675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A9C6AA4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B40467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198955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B65845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653977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5A6160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565CDE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3584F1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39F8A6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04F61C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62691D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674850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14E098B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D0E33A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A9F7B7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912AE7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27D0D5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837164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A1E66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1054BC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A8F7202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159C09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0FB407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7A3134" w14:textId="77777777" w:rsidR="00F15835" w:rsidRPr="00AA5E22" w:rsidRDefault="00F15835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BE8EBB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76528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15835" w:rsidRPr="004B64D3" w14:paraId="599ECA46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B3DCAB9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96F92C" w14:textId="6B5626C5" w:rsidR="00F15835" w:rsidRDefault="00A344A9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  <w:p w14:paraId="06E1CF00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CEE774" w14:textId="78BFC2CA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92064F" w14:textId="5F952B0C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08F53F" w14:textId="6CE0E60A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B51E9E" w14:textId="0B5AED50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647E19" w14:textId="54F63C49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465F86" w14:textId="6EA3C90C" w:rsidR="00F15835" w:rsidRPr="004B64D3" w:rsidRDefault="005D1A3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CB5460" w14:textId="7C554BD7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709F4C" w14:textId="5576B368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9BF7D6" w14:textId="60D05D80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7F7C53" w14:textId="4DE81D3A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D13CBD" w14:textId="6F8A5CCD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140E88" w14:textId="31EB2A9C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6C7E3226" w14:textId="7E170431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56C53B" w14:textId="7A0AEEA5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D931C9" w14:textId="5EE165E1" w:rsidR="00F15835" w:rsidRPr="001C5590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57E58E" w14:textId="1BF1A8A7" w:rsidR="00F15835" w:rsidRPr="007D62EF" w:rsidRDefault="00BE4C78" w:rsidP="00F15835">
            <w:pPr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0E43E3" w14:textId="0724954D" w:rsidR="00F15835" w:rsidRPr="00554609" w:rsidRDefault="0040433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4F4A5B" w14:textId="4B8F626F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E47EAB" w14:textId="780D0837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DC3879" w14:textId="242A2DA3" w:rsidR="00F15835" w:rsidRPr="00554609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6F1EF9" w14:textId="0BA95AEC" w:rsidR="00F15835" w:rsidRPr="004B64D3" w:rsidRDefault="00284F67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0405F5" w14:textId="3D9A652F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655722" w14:textId="453F65C0" w:rsidR="00F15835" w:rsidRPr="004B64D3" w:rsidRDefault="0010382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CC5FA2" w14:textId="2CCC8460" w:rsidR="00F15835" w:rsidRPr="00AA5E22" w:rsidRDefault="00A344A9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7DB11A" w14:textId="23C6DB03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0017D2" w14:textId="496FE5C4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</w:tr>
      <w:tr w:rsidR="00F15835" w:rsidRPr="004B64D3" w14:paraId="196D7ADD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BC2CA5A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D9C041" w14:textId="317A1D44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B1441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8F302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382329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A9BC8E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B35EBE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46599E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E8DDE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951EFD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D29B5C" w14:textId="68FE38AE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9F1540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FF29C4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F2253D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98B5141" w14:textId="1CCE30DA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B8F80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0F7D48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460619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64F035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5FF64C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78A1AB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DEF1B7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EBD618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811DAD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5C5035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7E03B4" w14:textId="77777777" w:rsidR="00F15835" w:rsidRPr="00AA5E22" w:rsidRDefault="00F15835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60F35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655B54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15835" w:rsidRPr="004B64D3" w14:paraId="1D91941F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180F1F7E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37E8E3" w14:textId="511497D2" w:rsidR="00F15835" w:rsidRDefault="00A344A9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  <w:p w14:paraId="56EE0436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246ADB" w14:textId="6FFB2BEA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2401DE" w14:textId="08B61946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685EDD" w14:textId="3D5947C5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0C2D7C" w14:textId="796262D8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39C8C8" w14:textId="3540FCA7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D89F95" w14:textId="5FE5945F" w:rsidR="00F15835" w:rsidRPr="004B64D3" w:rsidRDefault="005D1A3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6F0BCB" w14:textId="0C2957F0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243D8C" w14:textId="75E7E7F5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9CC53" w14:textId="3AAEAC20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0042ED" w14:textId="6F63FFF7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145DDA" w14:textId="0DAE3C68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611DA1" w14:textId="257F2349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66BA947C" w14:textId="6E3F8E49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EDF4193" w14:textId="04D3AE0A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E366C9" w14:textId="38821265" w:rsidR="00F15835" w:rsidRPr="001C5590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EB2AAD" w14:textId="484C733C" w:rsidR="00F15835" w:rsidRPr="001C5590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D0F9D9" w14:textId="1A33B5C4" w:rsidR="00F15835" w:rsidRPr="00554609" w:rsidRDefault="0040433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0DF337" w14:textId="59B6D8CC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3868B5" w14:textId="4955424A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15DEE4" w14:textId="17E23425" w:rsidR="00F15835" w:rsidRPr="00554609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14A37A" w14:textId="617B5968" w:rsidR="00F15835" w:rsidRPr="004B64D3" w:rsidRDefault="00284F67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D04035" w14:textId="5BC28E2F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3C16A1" w14:textId="2906ECBD" w:rsidR="00F15835" w:rsidRPr="004B64D3" w:rsidRDefault="0010382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3D157A" w14:textId="135F7C9B" w:rsidR="00F15835" w:rsidRPr="00AA5E22" w:rsidRDefault="00A344A9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6DADE2" w14:textId="32A29C34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B4724B" w14:textId="64CE714F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</w:tr>
      <w:tr w:rsidR="00F15835" w:rsidRPr="004B64D3" w14:paraId="0EC391ED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4EC19D0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A73561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B7849B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671B42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8D6A80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3B7AD5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E3F80C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AFC6D1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6B2454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5D93A4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F5CE58" w14:textId="3B380B16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FA0904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38D2D1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FC792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AC00C0E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9B54D7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12C18E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982B65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C58E1F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E9F93A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0B083B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E4770F7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C569AE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7409A8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A35CE2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2EFE7B" w14:textId="77777777" w:rsidR="00F15835" w:rsidRPr="00AA5E22" w:rsidRDefault="00F15835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E566E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A8E0C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15835" w:rsidRPr="004B64D3" w14:paraId="2EF6EEA0" w14:textId="77777777" w:rsidTr="00B77B85">
        <w:trPr>
          <w:trHeight w:val="305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FC1F8F3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7889E6" w14:textId="054E4A16" w:rsidR="00F15835" w:rsidRDefault="00A344A9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  <w:p w14:paraId="5E4F0DB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CD815E" w14:textId="39B78AD0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E8B7DB" w14:textId="4FF4606E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E23C0E" w14:textId="2A94C37E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26A359" w14:textId="424ED157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558B5C" w14:textId="5F7BAC92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D03630" w14:textId="3814BFD6" w:rsidR="00F15835" w:rsidRPr="004B64D3" w:rsidRDefault="005D1A3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BBD39C" w14:textId="7B56839F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B1F165" w14:textId="6B346D55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8694D9" w14:textId="43A9921D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0904B3" w14:textId="71D49A9E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0625E3" w14:textId="17BC70E7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E84DA7" w14:textId="2FAEA4F5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2F7F7DB" w14:textId="1CB23A5A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EC4D85" w14:textId="41BE288B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66D3AA" w14:textId="6E62993D" w:rsidR="00F15835" w:rsidRPr="001C5590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D2ED6A" w14:textId="335014DA" w:rsidR="00F15835" w:rsidRPr="001C5590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EAA805" w14:textId="07A134E1" w:rsidR="00F15835" w:rsidRPr="00554609" w:rsidRDefault="0040433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3C773F" w14:textId="2218CF64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B784E6" w14:textId="467B71FB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7263AA" w14:textId="05A2D631" w:rsidR="00F15835" w:rsidRPr="00554609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66511E" w14:textId="2EA07803" w:rsidR="00F15835" w:rsidRPr="004B64D3" w:rsidRDefault="00284F67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42B600" w14:textId="25FAAB5B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4D107E" w14:textId="707D23E2" w:rsidR="00F15835" w:rsidRPr="004B64D3" w:rsidRDefault="0010382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7E7A3A" w14:textId="08CA1914" w:rsidR="00F15835" w:rsidRPr="00AA5E22" w:rsidRDefault="00A344A9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23F5B6" w14:textId="0BE1914C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961D83" w14:textId="5EDDCD1F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</w:t>
            </w:r>
          </w:p>
        </w:tc>
      </w:tr>
      <w:tr w:rsidR="00F15835" w:rsidRPr="004B64D3" w14:paraId="7C37239D" w14:textId="77777777" w:rsidTr="000E7E6F">
        <w:trPr>
          <w:trHeight w:val="197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22D4744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13DF0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6116BE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B25E1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D1C911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1B6A0B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BFEBCE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C62671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BD7720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8FB155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92F840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4A7815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ED8662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4945C0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005C307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1782C9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014F69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503043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5827E5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FF66D2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183C9C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DA20F7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2F539B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A7642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B94BE2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A10DA4" w14:textId="77777777" w:rsidR="00F15835" w:rsidRPr="00AA5E22" w:rsidRDefault="00F15835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95460A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ACB20C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15835" w:rsidRPr="004B64D3" w14:paraId="5BB10D6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A5E3326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5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DD1A96" w14:textId="7EDC7380" w:rsidR="00F15835" w:rsidRDefault="00A344A9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  <w:p w14:paraId="4F51C7E7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6ED9D7" w14:textId="5AE207B7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A7B651" w14:textId="131BFD7D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0A1784" w14:textId="69291A1D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3517D7" w14:textId="7B7778DB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E07ABC" w14:textId="3B8C043C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D139CA" w14:textId="3E4DB54A" w:rsidR="00F15835" w:rsidRPr="004B64D3" w:rsidRDefault="005D1A3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A2DCC4" w14:textId="607A23A2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FC11A4" w14:textId="6892B787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3D6A2A" w14:textId="7BC1DEAD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1E9FD4" w14:textId="17102438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E6684C" w14:textId="443FF61B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3C151B" w14:textId="0F576B75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402A36C" w14:textId="037D9BC5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442E63" w14:textId="6A19FA43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B48919" w14:textId="590AF476" w:rsidR="00F15835" w:rsidRPr="001C5590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FC4498" w14:textId="07EEB888" w:rsidR="00F15835" w:rsidRPr="001C5590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E0641E" w14:textId="10270564" w:rsidR="00F15835" w:rsidRPr="00554609" w:rsidRDefault="0040433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6DB821" w14:textId="1B0B58C7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3D8CAC" w14:textId="2A157AD1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4A95A6" w14:textId="2E7FB061" w:rsidR="00F15835" w:rsidRPr="00554609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5BE231" w14:textId="7A4B0E90" w:rsidR="00F15835" w:rsidRPr="004B64D3" w:rsidRDefault="00284F67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011FF5" w14:textId="6E7B2325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33CFA6" w14:textId="63D37048" w:rsidR="00F15835" w:rsidRPr="004B64D3" w:rsidRDefault="0010382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B1DE62" w14:textId="782D5919" w:rsidR="00F15835" w:rsidRPr="00AA5E22" w:rsidRDefault="00A344A9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AD2F97" w14:textId="79878014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079377" w14:textId="7E130DE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</w:t>
            </w:r>
          </w:p>
        </w:tc>
      </w:tr>
      <w:tr w:rsidR="00F15835" w:rsidRPr="004B64D3" w14:paraId="63D3CC19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25B1137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AB02FB0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22626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26FA97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684A86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FFBE17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2C2FCD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32B532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5E2464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A6F961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B9CB0A" w14:textId="4144F8C3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AF1F71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55FF9A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3B90B6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6A2B60D2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2E35CD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D2C754" w14:textId="16B3F1C8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358A6E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0C582D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9FBBB9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F1738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E9311E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0E458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8D5E92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71F8C8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61E029" w14:textId="77777777" w:rsidR="00F15835" w:rsidRPr="00AA5E22" w:rsidRDefault="00F15835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E12DA9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A158AD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15835" w:rsidRPr="004B64D3" w14:paraId="4CD4E64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F49C076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693F7D" w14:textId="0DB13A87" w:rsidR="00F15835" w:rsidRDefault="00A344A9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  <w:p w14:paraId="6FB58955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626370" w14:textId="3D13D312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8D8659" w14:textId="67C8BFC9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67C2D2" w14:textId="090CE617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A9DEDC" w14:textId="4DDA5B3A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D77F55" w14:textId="503277C1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3C9874" w14:textId="6DDA9729" w:rsidR="00F15835" w:rsidRPr="004B64D3" w:rsidRDefault="005D1A3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B152F0" w14:textId="12963EDF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C78EE4" w14:textId="16B62672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C1822B" w14:textId="06390202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AB6E15" w14:textId="58753D8B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EAAF9E3" w14:textId="5B5CA595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4166A2" w14:textId="6046762D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80B47A4" w14:textId="5E02677C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C842E7" w14:textId="30332556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BBA06F" w14:textId="75BBE1F9" w:rsidR="00F15835" w:rsidRPr="001C5590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06C0BB" w14:textId="0C7A4052" w:rsidR="00F15835" w:rsidRPr="001C5590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1C89D1" w14:textId="5E641158" w:rsidR="00F15835" w:rsidRPr="00554609" w:rsidRDefault="0040433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E0067E" w14:textId="276FCF87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65FB5F" w14:textId="70C0C553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693F0F" w14:textId="19BD6D5B" w:rsidR="00F15835" w:rsidRPr="00554609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A4EA3C" w14:textId="775FAD8B" w:rsidR="00F15835" w:rsidRPr="004B64D3" w:rsidRDefault="00284F67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BAB3BA" w14:textId="27CA77C2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8D9553" w14:textId="3A1ECEA2" w:rsidR="00F15835" w:rsidRPr="004B64D3" w:rsidRDefault="0010382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A6782F" w14:textId="43939C4F" w:rsidR="00F15835" w:rsidRPr="00AA5E22" w:rsidRDefault="00A344A9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5D4D30" w14:textId="74456483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66E10F" w14:textId="3C09497C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</w:tr>
      <w:tr w:rsidR="00F15835" w:rsidRPr="004B64D3" w14:paraId="20BFA309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1E91F68D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AC35C5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97A966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4A77E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E7E968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F235F6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0D0FE2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27320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B844E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397CB6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721D91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E54081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E88661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781831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F4511CD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C8C4EE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37C809" w14:textId="2D0223E8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01D87D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DAF75F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50C7B0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096C0D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8302A5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09383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BDE89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90268B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2385DA" w14:textId="77777777" w:rsidR="00F15835" w:rsidRPr="00AA5E22" w:rsidRDefault="00F15835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D2D07E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95328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15835" w:rsidRPr="004B64D3" w14:paraId="4D56A138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2DE4E45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6DA5E3" w14:textId="362A6E16" w:rsidR="00F15835" w:rsidRPr="004B64D3" w:rsidRDefault="00A344A9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  <w:p w14:paraId="6A81DE96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451AA1" w14:textId="119131F7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1B48CF" w14:textId="758070EF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C5217C" w14:textId="0FA20DA0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A28EA6" w14:textId="5E225CB2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477935" w14:textId="32385E3B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01A650" w14:textId="1079876C" w:rsidR="00F15835" w:rsidRPr="004B64D3" w:rsidRDefault="005D1A3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656E2" w14:textId="02226E0E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4FCD7B" w14:textId="5918EEC6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8AB610" w14:textId="52FBFAB8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773724" w14:textId="4DB5DC29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8B23D0" w14:textId="13FB5907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E9C432" w14:textId="1EDCF263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3187FB8" w14:textId="243A1EAF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E8693F" w14:textId="794FE00D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1A6097" w14:textId="21DB9958" w:rsidR="00F15835" w:rsidRPr="001C5590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F85E5E" w14:textId="10A181A9" w:rsidR="00F15835" w:rsidRPr="001C5590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4909FF" w14:textId="5A3B3AF5" w:rsidR="00F15835" w:rsidRPr="00554609" w:rsidRDefault="0040433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117147" w14:textId="6B8859AF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336B2A" w14:textId="0E3C8C61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A2F0D8" w14:textId="1534A050" w:rsidR="00F15835" w:rsidRPr="00554609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FE45FE" w14:textId="6BB8DE16" w:rsidR="00F15835" w:rsidRPr="004B64D3" w:rsidRDefault="00284F67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CFEB9A" w14:textId="76A66BC4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8E53FA" w14:textId="0E72C16A" w:rsidR="00F15835" w:rsidRPr="004B64D3" w:rsidRDefault="0010382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388046" w14:textId="78CEA3F7" w:rsidR="00F15835" w:rsidRPr="00AA5E22" w:rsidRDefault="00A344A9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9DF131" w14:textId="64FC37E7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3AD6FE" w14:textId="4B54E98C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</w:tr>
      <w:tr w:rsidR="00F15835" w:rsidRPr="004B64D3" w14:paraId="09A66F0A" w14:textId="77777777" w:rsidTr="00B77B85">
        <w:trPr>
          <w:trHeight w:val="1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F73BE1C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50E6B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AF598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09D36E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00D876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7CF4DE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CAC5DC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156143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412719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85C92A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833D5A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D59185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3C5D67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D81A3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371F1F0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5B751A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A85C62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ECF1B2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010831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A4010F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C9A4AB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BF16A7" w14:textId="77777777" w:rsidR="00F15835" w:rsidRPr="00554609" w:rsidRDefault="00F15835" w:rsidP="00F15835">
            <w:pPr>
              <w:rPr>
                <w:rFonts w:ascii="Arial Narrow" w:hAnsi="Arial Narrow"/>
                <w:b/>
                <w:color w:val="FFFF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D4D909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971C56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270900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912536" w14:textId="77777777" w:rsidR="00F15835" w:rsidRPr="00AA5E22" w:rsidRDefault="00F15835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4D44C9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54A76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15835" w:rsidRPr="004B64D3" w14:paraId="1506FE31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0FE7F97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719D18" w14:textId="40510019" w:rsidR="00F15835" w:rsidRDefault="00A344A9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  <w:p w14:paraId="77A4885E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107881" w14:textId="17122B24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EBDE87" w14:textId="5B6282E2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C4D002" w14:textId="1836914A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6CDD4D" w14:textId="121EAC74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72C77D" w14:textId="1DFAF9DA" w:rsidR="00F15835" w:rsidRPr="004B64D3" w:rsidRDefault="000C021C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5BCB44" w14:textId="202B4693" w:rsidR="00F15835" w:rsidRPr="004B64D3" w:rsidRDefault="005D1A3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91ED23" w14:textId="0BA4D40D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430DBD" w14:textId="5E28E6E1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72E413" w14:textId="7EB62A76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A493A1" w14:textId="09BE5513" w:rsidR="00F15835" w:rsidRPr="004B64D3" w:rsidRDefault="000A0FCF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C06274" w14:textId="34DB1154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8DC340" w14:textId="795739EA" w:rsidR="00F15835" w:rsidRPr="004B64D3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B883030" w14:textId="48BB0BEE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AD7548" w14:textId="53F66456" w:rsidR="00F15835" w:rsidRPr="004B64D3" w:rsidRDefault="00AD29B4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792ED0" w14:textId="51F7A565" w:rsidR="00F15835" w:rsidRPr="001C5590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05AB5E" w14:textId="27103222" w:rsidR="00F15835" w:rsidRPr="001C5590" w:rsidRDefault="00BE4C7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8C0BC5" w14:textId="24365029" w:rsidR="00F15835" w:rsidRPr="00554609" w:rsidRDefault="0040433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AC3724" w14:textId="13ED90F4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CC5139" w14:textId="2FFFACB1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54B5F9" w14:textId="0AF0C97B" w:rsidR="00F15835" w:rsidRPr="00554609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D5E91F" w14:textId="64295C78" w:rsidR="00F15835" w:rsidRPr="004B64D3" w:rsidRDefault="00284F67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5D3807" w14:textId="350B580B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3B68B8" w14:textId="501DAFDF" w:rsidR="00F15835" w:rsidRPr="004B64D3" w:rsidRDefault="00103828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2D1E35" w14:textId="6E1DB7AC" w:rsidR="00F15835" w:rsidRPr="00AA5E22" w:rsidRDefault="00A344A9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EC960B" w14:textId="558E0B12" w:rsidR="00F15835" w:rsidRPr="004B64D3" w:rsidRDefault="008456A6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450615" w14:textId="13906EFD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</w:tr>
      <w:tr w:rsidR="00F15835" w:rsidRPr="004B64D3" w14:paraId="60EE8EDC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85257DF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01D716" w14:textId="08F294EC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A52EF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08DBD6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E6432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AA5780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EBCCC4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1B4EE7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AEA346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BA867A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C5E331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A9A5B8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47524A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2CE7E8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AC96F0C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B5E8F0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B62743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0D1AA4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C3F598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B1B756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D34664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4056C0" w14:textId="77777777" w:rsidR="00F15835" w:rsidRPr="00554609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4CD738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E96685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0EDAB9" w14:textId="77777777" w:rsidR="00F15835" w:rsidRPr="004B64D3" w:rsidRDefault="00F15835" w:rsidP="00F15835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E9E650" w14:textId="77777777" w:rsidR="00F15835" w:rsidRPr="00AA5E22" w:rsidRDefault="00F15835" w:rsidP="00F15835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35759C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EDC6B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15835" w:rsidRPr="004B64D3" w14:paraId="2F0A5EFB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AEB8954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Cs/>
                <w:sz w:val="16"/>
                <w:szCs w:val="16"/>
              </w:rPr>
            </w:pPr>
            <w:r w:rsidRPr="004B64D3">
              <w:rPr>
                <w:rFonts w:ascii="Arial Narrow" w:hAnsi="Arial Narrow"/>
                <w:bCs/>
                <w:sz w:val="16"/>
                <w:szCs w:val="16"/>
              </w:rPr>
              <w:t>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003B92" w14:textId="3283A73A" w:rsidR="00F15835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8FA4B00" w14:textId="77777777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1BF552" w14:textId="5D19278E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9F3F14" w14:textId="51FE6D29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43B881" w14:textId="4DFDE41B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0A2FB0" w14:textId="69AA86AF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D45278" w14:textId="5EAB38AF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6CB623" w14:textId="4AC76645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942FD0" w14:textId="61B3D38B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FB02E5" w14:textId="2ECD0954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AAFE35" w14:textId="583593CB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E70A20" w14:textId="7B3C6D2F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7C436B" w14:textId="49EB9130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3338E3" w14:textId="37BBDACB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C1A2E37" w14:textId="107370D2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6BADFB" w14:textId="5AF8A8E0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FE19EC" w14:textId="6D9A7EA0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35653A" w14:textId="16EF18E3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792A87" w14:textId="7841FF61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614953" w14:textId="4489DF22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46A52F" w14:textId="4146647D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3BC01D" w14:textId="5D668698" w:rsidR="00F15835" w:rsidRPr="00554609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45C950" w14:textId="144CB272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48E56C" w14:textId="0E6358A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960E2A" w14:textId="23B26898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AA485C" w14:textId="2149B506" w:rsidR="00F15835" w:rsidRPr="00AA5E22" w:rsidRDefault="00F15835" w:rsidP="00F15835">
            <w:pPr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A6C8DD" w14:textId="710D2B79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749F26" w14:textId="26FE8C32" w:rsidR="00F15835" w:rsidRPr="004B64D3" w:rsidRDefault="00F15835" w:rsidP="00F1583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</w:p>
        </w:tc>
      </w:tr>
      <w:tr w:rsidR="00F15835" w:rsidRPr="004B64D3" w14:paraId="7EF03096" w14:textId="77777777" w:rsidTr="00B77B85">
        <w:trPr>
          <w:trHeight w:val="287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BEA856C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0D4997" w14:textId="77777777" w:rsidR="00F15835" w:rsidRPr="006C093F" w:rsidRDefault="00F15835" w:rsidP="00F15835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CCF907" w14:textId="77777777" w:rsidR="00F15835" w:rsidRPr="006C093F" w:rsidRDefault="00F15835" w:rsidP="00F15835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7A4CD8" w14:textId="77777777" w:rsidR="00F15835" w:rsidRPr="006C093F" w:rsidRDefault="00F15835" w:rsidP="00F15835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E2E95C" w14:textId="77777777" w:rsidR="00F15835" w:rsidRPr="006C093F" w:rsidRDefault="00F15835" w:rsidP="00F15835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1F6808" w14:textId="77777777" w:rsidR="00F15835" w:rsidRPr="001E56A2" w:rsidRDefault="00F15835" w:rsidP="00F15835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E6CD41" w14:textId="432C50F6" w:rsidR="00F15835" w:rsidRPr="00F04184" w:rsidRDefault="00F15835" w:rsidP="00F15835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5D01FE" w14:textId="65C371A8" w:rsidR="00F15835" w:rsidRPr="00A21A36" w:rsidRDefault="00F15835" w:rsidP="00F15835">
            <w:pPr>
              <w:pStyle w:val="Heading2"/>
              <w:rPr>
                <w:rFonts w:ascii="Arial Narrow" w:hAnsi="Arial Narrow"/>
                <w:color w:val="ED7D31" w:themeColor="accent2"/>
                <w:sz w:val="28"/>
                <w:szCs w:val="28"/>
                <w:u w:val="none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223CC5" w14:textId="60F6590F" w:rsidR="00F15835" w:rsidRPr="00A21A36" w:rsidRDefault="00F15835" w:rsidP="00F15835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82470D" w14:textId="1ABD085B" w:rsidR="00F15835" w:rsidRPr="00A21A36" w:rsidRDefault="00F15835" w:rsidP="00F15835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ECB6BB" w14:textId="3EC15A96" w:rsidR="00F15835" w:rsidRPr="00A21A36" w:rsidRDefault="00F15835" w:rsidP="00F15835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2B0B42" w14:textId="420B18C0" w:rsidR="00F15835" w:rsidRPr="00A21A36" w:rsidRDefault="00F15835" w:rsidP="00F15835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5BCF66" w14:textId="31CB6EA4" w:rsidR="00F15835" w:rsidRPr="00F04184" w:rsidRDefault="00F15835" w:rsidP="00F15835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304F99" w14:textId="1AD39515" w:rsidR="00F15835" w:rsidRPr="00A21A36" w:rsidRDefault="00F15835" w:rsidP="00F15835">
            <w:pPr>
              <w:rPr>
                <w:rFonts w:ascii="Arial Narrow" w:hAnsi="Arial Narrow"/>
                <w:b/>
                <w:color w:val="00B050"/>
                <w:sz w:val="28"/>
                <w:szCs w:val="28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56A8EBB" w14:textId="574F5DF0" w:rsidR="00F15835" w:rsidRPr="00A21A36" w:rsidRDefault="00F15835" w:rsidP="00F15835">
            <w:pPr>
              <w:rPr>
                <w:rFonts w:ascii="Arial Narrow" w:hAnsi="Arial Narrow"/>
                <w:b/>
                <w:color w:val="00B05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F24FDC" w14:textId="34B67911" w:rsidR="00F15835" w:rsidRPr="00A21A36" w:rsidRDefault="00F15835" w:rsidP="00F15835">
            <w:pPr>
              <w:rPr>
                <w:rFonts w:ascii="Arial Narrow" w:hAnsi="Arial Narrow"/>
                <w:b/>
                <w:color w:val="00B05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EE800A" w14:textId="36314DE1" w:rsidR="00F15835" w:rsidRPr="00F04184" w:rsidRDefault="00F15835" w:rsidP="00F15835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B2E6A8" w14:textId="1203BEAC" w:rsidR="00F15835" w:rsidRPr="00A21A36" w:rsidRDefault="00F15835" w:rsidP="00F15835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47B1F2" w14:textId="2DF102C3" w:rsidR="00F15835" w:rsidRPr="00A21A36" w:rsidRDefault="00F15835" w:rsidP="00F15835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824E82" w14:textId="50537D0C" w:rsidR="00F15835" w:rsidRPr="00A21A36" w:rsidRDefault="00F15835" w:rsidP="00F15835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0A908B" w14:textId="43BD4D83" w:rsidR="00F15835" w:rsidRPr="00A21A36" w:rsidRDefault="00F15835" w:rsidP="00F15835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57EAA0" w14:textId="0DA94222" w:rsidR="00F15835" w:rsidRPr="00F04184" w:rsidRDefault="00F15835" w:rsidP="00F15835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D0FCEE" w14:textId="22060F32" w:rsidR="00F15835" w:rsidRPr="00F04184" w:rsidRDefault="00F15835" w:rsidP="00F15835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83F33A" w14:textId="77777777" w:rsidR="00F15835" w:rsidRPr="00F04184" w:rsidRDefault="00F15835" w:rsidP="00F15835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16DDD3" w14:textId="77777777" w:rsidR="00F15835" w:rsidRPr="00217BBD" w:rsidRDefault="00F15835" w:rsidP="00F15835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48B4C2" w14:textId="77777777" w:rsidR="00F15835" w:rsidRPr="00217BBD" w:rsidRDefault="00F15835" w:rsidP="00F15835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4B266F" w14:textId="77777777" w:rsidR="00F15835" w:rsidRPr="00217BBD" w:rsidRDefault="00F15835" w:rsidP="00F15835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0E2D65" w14:textId="77777777" w:rsidR="00F15835" w:rsidRPr="0006511A" w:rsidRDefault="00F15835" w:rsidP="00F15835">
            <w:pPr>
              <w:rPr>
                <w:rFonts w:ascii="Arial Narrow" w:hAnsi="Arial Narrow"/>
                <w:b/>
                <w:color w:val="00B0F0"/>
                <w:sz w:val="28"/>
                <w:szCs w:val="28"/>
              </w:rPr>
            </w:pPr>
          </w:p>
        </w:tc>
      </w:tr>
      <w:tr w:rsidR="00F15835" w:rsidRPr="004B64D3" w14:paraId="484E853C" w14:textId="77777777" w:rsidTr="00ED1AE8">
        <w:trPr>
          <w:trHeight w:val="89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F84F3D6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8B30A3" w14:textId="77777777" w:rsidR="00F15835" w:rsidRPr="000A33F7" w:rsidRDefault="00F15835" w:rsidP="00F15835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D5932A" w14:textId="77777777" w:rsidR="00F15835" w:rsidRPr="000A33F7" w:rsidRDefault="00F15835" w:rsidP="00F15835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7B83B4" w14:textId="77777777" w:rsidR="00F15835" w:rsidRPr="000A33F7" w:rsidRDefault="00F15835" w:rsidP="00F15835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787B3E" w14:textId="77777777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1CADC0" w14:textId="54535FDF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426961" w14:textId="0B78B4F7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D184C8" w14:textId="61BF85B1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DFBEA1" w14:textId="1A2A3EFF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A0F564" w14:textId="789C2AFE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EF2BB12" w14:textId="77777777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FF6ECA" w14:textId="51A31652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4A1FA3" w14:textId="1D6F4B29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AC8B67" w14:textId="2BCAC834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6CCA6E" w14:textId="39B33A27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769EB9E5" w14:textId="7063A4B9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4E8186" w14:textId="2F79D817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CBCAEB" w14:textId="7EEEEFFE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348006" w14:textId="4D9C4424" w:rsidR="00F15835" w:rsidRPr="00ED1AE8" w:rsidRDefault="00F15835" w:rsidP="00F15835">
            <w:pPr>
              <w:rPr>
                <w:rFonts w:ascii="Arial Narrow" w:hAnsi="Arial Narrow"/>
                <w:b/>
                <w:bCs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203A2E" w14:textId="342A160A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649B94" w14:textId="405C68B7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B13E55" w14:textId="3516A248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B10AE3" w14:textId="220BADC8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FB6F4B" w14:textId="77777777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E97F5D" w14:textId="77777777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C7FAEF" w14:textId="77777777" w:rsidR="00F15835" w:rsidRPr="00ED1AE8" w:rsidRDefault="00F15835" w:rsidP="00F15835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F28F3E" w14:textId="77777777" w:rsidR="00F15835" w:rsidRPr="000A33F7" w:rsidRDefault="00F15835" w:rsidP="00F15835">
            <w:pPr>
              <w:rPr>
                <w:rFonts w:ascii="Arial Narrow" w:hAnsi="Arial Narrow"/>
                <w:b/>
                <w:color w:val="008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6E375B" w14:textId="77777777" w:rsidR="00F15835" w:rsidRPr="000A33F7" w:rsidRDefault="00F15835" w:rsidP="00F15835">
            <w:pPr>
              <w:rPr>
                <w:rFonts w:ascii="Arial Narrow" w:hAnsi="Arial Narrow"/>
                <w:b/>
                <w:color w:val="008000"/>
                <w:sz w:val="16"/>
                <w:szCs w:val="16"/>
              </w:rPr>
            </w:pPr>
          </w:p>
        </w:tc>
      </w:tr>
      <w:tr w:rsidR="00F15835" w:rsidRPr="004B64D3" w14:paraId="46F2FCA3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75A2D36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851F00" w14:textId="77777777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03072F" w14:textId="77777777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377B27" w14:textId="77777777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7C625B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D61913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8CA379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68544B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7673F9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4BF02D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49A438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2DE930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579F32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8302F4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615108D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28B6C2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F7F988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2CB411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04CBF7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1189C4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DEDF2D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2472F4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5AB78E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40B647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9D86A7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438BBC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5487AF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E61CFD" w14:textId="77777777" w:rsidR="00F15835" w:rsidRPr="00D1175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15835" w:rsidRPr="004B64D3" w14:paraId="5AE452BA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2D2D440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258FB1" w14:textId="0E37963B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063744" w14:textId="562FE892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830DDD" w14:textId="2C01A551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B788D0" w14:textId="7A911C8F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086FE1" w14:textId="7DFAD9A5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B8B5D3" w14:textId="6C8435A8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242423" w14:textId="50C33990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8B2D4E" w14:textId="5B185D61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55D3F7" w14:textId="483602DB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B18147" w14:textId="5B9397DE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B92C66" w14:textId="007D2225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E93A51" w14:textId="121D1361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6F199B" w14:textId="07062744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E362387" w14:textId="47619E63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FDD22D" w14:textId="586C2202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74E3E8" w14:textId="00585972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583A23" w14:textId="39A1697B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BB1820" w14:textId="751B769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993B12" w14:textId="6C7239AC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7C0B43" w14:textId="288E0C15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C8EE7D" w14:textId="3D7ABC13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7239DB" w14:textId="06386B58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22578F" w14:textId="5ABC55E7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85C9FE" w14:textId="34988894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A2BBDE" w14:textId="3F4E2970" w:rsidR="00F15835" w:rsidRPr="00554609" w:rsidRDefault="00F15835" w:rsidP="00F15835">
            <w:pPr>
              <w:rPr>
                <w:rFonts w:ascii="Arial Narrow" w:hAnsi="Arial Narrow"/>
                <w:b/>
                <w:color w:val="00206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0DD5AA" w14:textId="09D80540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CAD1EE" w14:textId="77777777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15835" w:rsidRPr="004B64D3" w14:paraId="6B94A82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4469D6A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1197F1" w14:textId="746CA5D5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425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FEC760" w14:textId="473858F9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454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338B03" w14:textId="7BA7B4C4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460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68C376" w14:textId="03E03365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442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1F69BF" w14:textId="4403F994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473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28A32C" w14:textId="0B488F39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541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08A035" w14:textId="6D90ACED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503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F6E732" w14:textId="3D3018CD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502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10501D" w14:textId="06C97A59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463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DE588D" w14:textId="1951EFB5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450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F80844" w14:textId="3D8FEE3A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430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61F9E3" w14:textId="7DB8295D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487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BC437E" w14:textId="3941EE13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441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276244B" w14:textId="1FA72F77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454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5B4444" w14:textId="4B299904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498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569136" w14:textId="7A864ABC" w:rsidR="00F15835" w:rsidRPr="001C559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473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0D9A69" w14:textId="798D0E1C" w:rsidR="00F15835" w:rsidRPr="001C559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493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E98728" w14:textId="13B58D79" w:rsidR="00F15835" w:rsidRPr="00554609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452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F301A4" w14:textId="56D452B6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528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92D103" w14:textId="599C3EA1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454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69312A" w14:textId="6C9AD2BE" w:rsidR="00F15835" w:rsidRPr="00554609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466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8FE044" w14:textId="4A42FBA8" w:rsidR="00F15835" w:rsidRPr="00554609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450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9B5988" w14:textId="4D98ACD0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464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C6A586" w14:textId="236740FD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433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C8EDE7" w14:textId="329B1725" w:rsidR="00F15835" w:rsidRPr="00D54714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539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5BAA28" w14:textId="43462302" w:rsidR="00F15835" w:rsidRPr="00A653E0" w:rsidRDefault="00572271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498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9BA84F" w14:textId="77777777" w:rsidR="00F15835" w:rsidRPr="00A653E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15835" w:rsidRPr="004B64D3" w14:paraId="62F64EDC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102D421" w14:textId="77777777" w:rsidR="00F15835" w:rsidRPr="004B64D3" w:rsidRDefault="00F15835" w:rsidP="00F158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90BD3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B8E9C2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ECA971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2D3875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DBA345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133B7A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DD6DA5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C420DF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2DD1E4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DA1196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E187C7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22A06D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716C36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B511BC6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A351B2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82008B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5B9708" w14:textId="77777777" w:rsidR="00F15835" w:rsidRPr="001C5590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BDF323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25540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14F02C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4EB634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B0CA39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4AC4C0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6ABDA3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F9DF6C" w14:textId="77777777" w:rsidR="00F15835" w:rsidRPr="00554609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FCF778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AE8A24" w14:textId="77777777" w:rsidR="00F15835" w:rsidRPr="004B64D3" w:rsidRDefault="00F15835" w:rsidP="00F158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1E3C2836" w14:textId="77777777" w:rsidR="00123A71" w:rsidRPr="006D4DC2" w:rsidRDefault="00123A71">
      <w:pPr>
        <w:rPr>
          <w:rFonts w:ascii="Arial" w:hAnsi="Arial"/>
          <w:b/>
          <w:sz w:val="16"/>
          <w:szCs w:val="16"/>
        </w:rPr>
      </w:pPr>
    </w:p>
    <w:p w14:paraId="04DF74BD" w14:textId="77777777" w:rsidR="00123A71" w:rsidRPr="004B64D3" w:rsidRDefault="00123A71">
      <w:pPr>
        <w:rPr>
          <w:rFonts w:ascii="Arial" w:hAnsi="Arial"/>
          <w:b/>
          <w:sz w:val="16"/>
          <w:szCs w:val="16"/>
        </w:rPr>
      </w:pPr>
    </w:p>
    <w:sectPr w:rsidR="00123A71" w:rsidRPr="004B64D3" w:rsidSect="00742AF3">
      <w:pgSz w:w="20160" w:h="12240" w:orient="landscape" w:code="5"/>
      <w:pgMar w:top="432" w:right="720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50"/>
    <w:rsid w:val="00000EE6"/>
    <w:rsid w:val="0000166B"/>
    <w:rsid w:val="000018C5"/>
    <w:rsid w:val="0000222F"/>
    <w:rsid w:val="000027AB"/>
    <w:rsid w:val="00002A18"/>
    <w:rsid w:val="00002D22"/>
    <w:rsid w:val="000032E8"/>
    <w:rsid w:val="00003702"/>
    <w:rsid w:val="00003F90"/>
    <w:rsid w:val="000048A2"/>
    <w:rsid w:val="000053C2"/>
    <w:rsid w:val="000057CF"/>
    <w:rsid w:val="00005B31"/>
    <w:rsid w:val="00007180"/>
    <w:rsid w:val="00007317"/>
    <w:rsid w:val="00007DA8"/>
    <w:rsid w:val="00010181"/>
    <w:rsid w:val="00010366"/>
    <w:rsid w:val="00011033"/>
    <w:rsid w:val="00012039"/>
    <w:rsid w:val="000122FA"/>
    <w:rsid w:val="00013404"/>
    <w:rsid w:val="00014314"/>
    <w:rsid w:val="000145F4"/>
    <w:rsid w:val="0001640A"/>
    <w:rsid w:val="000166B4"/>
    <w:rsid w:val="00016D7E"/>
    <w:rsid w:val="00016F87"/>
    <w:rsid w:val="00017325"/>
    <w:rsid w:val="00020D26"/>
    <w:rsid w:val="00020D76"/>
    <w:rsid w:val="00023692"/>
    <w:rsid w:val="0002403F"/>
    <w:rsid w:val="000242F4"/>
    <w:rsid w:val="0002450A"/>
    <w:rsid w:val="00024728"/>
    <w:rsid w:val="000251CD"/>
    <w:rsid w:val="00025809"/>
    <w:rsid w:val="00025905"/>
    <w:rsid w:val="00030225"/>
    <w:rsid w:val="00030461"/>
    <w:rsid w:val="000308CF"/>
    <w:rsid w:val="000314A7"/>
    <w:rsid w:val="000326D5"/>
    <w:rsid w:val="00033225"/>
    <w:rsid w:val="00034990"/>
    <w:rsid w:val="00034CD6"/>
    <w:rsid w:val="00035831"/>
    <w:rsid w:val="00036746"/>
    <w:rsid w:val="000373EA"/>
    <w:rsid w:val="00045408"/>
    <w:rsid w:val="000462D2"/>
    <w:rsid w:val="000474ED"/>
    <w:rsid w:val="00050741"/>
    <w:rsid w:val="000533E1"/>
    <w:rsid w:val="000548DB"/>
    <w:rsid w:val="000549FC"/>
    <w:rsid w:val="000551DE"/>
    <w:rsid w:val="00056B33"/>
    <w:rsid w:val="000604C2"/>
    <w:rsid w:val="000630F9"/>
    <w:rsid w:val="00063358"/>
    <w:rsid w:val="000646AA"/>
    <w:rsid w:val="000649BA"/>
    <w:rsid w:val="0006511A"/>
    <w:rsid w:val="000656F4"/>
    <w:rsid w:val="00065F11"/>
    <w:rsid w:val="00067462"/>
    <w:rsid w:val="0006757B"/>
    <w:rsid w:val="000730D1"/>
    <w:rsid w:val="00073867"/>
    <w:rsid w:val="00073872"/>
    <w:rsid w:val="0007395D"/>
    <w:rsid w:val="0007484B"/>
    <w:rsid w:val="00076C30"/>
    <w:rsid w:val="00076F7D"/>
    <w:rsid w:val="00080633"/>
    <w:rsid w:val="00080DE6"/>
    <w:rsid w:val="00080E52"/>
    <w:rsid w:val="00080F8C"/>
    <w:rsid w:val="00081284"/>
    <w:rsid w:val="00082134"/>
    <w:rsid w:val="00082A8E"/>
    <w:rsid w:val="00082EE2"/>
    <w:rsid w:val="00083145"/>
    <w:rsid w:val="00083293"/>
    <w:rsid w:val="00083299"/>
    <w:rsid w:val="0008420C"/>
    <w:rsid w:val="00084C6E"/>
    <w:rsid w:val="000864E5"/>
    <w:rsid w:val="00086618"/>
    <w:rsid w:val="00086D03"/>
    <w:rsid w:val="00086D4C"/>
    <w:rsid w:val="00087674"/>
    <w:rsid w:val="00090E42"/>
    <w:rsid w:val="00090EB6"/>
    <w:rsid w:val="000914C1"/>
    <w:rsid w:val="000915A5"/>
    <w:rsid w:val="00092674"/>
    <w:rsid w:val="00092DAE"/>
    <w:rsid w:val="00092DFB"/>
    <w:rsid w:val="000963E7"/>
    <w:rsid w:val="00097061"/>
    <w:rsid w:val="000A02CA"/>
    <w:rsid w:val="000A0843"/>
    <w:rsid w:val="000A0A1F"/>
    <w:rsid w:val="000A0FCF"/>
    <w:rsid w:val="000A1B5E"/>
    <w:rsid w:val="000A26DB"/>
    <w:rsid w:val="000A33F7"/>
    <w:rsid w:val="000A4E3C"/>
    <w:rsid w:val="000A5C43"/>
    <w:rsid w:val="000A6789"/>
    <w:rsid w:val="000A6C42"/>
    <w:rsid w:val="000A7E14"/>
    <w:rsid w:val="000B0CD9"/>
    <w:rsid w:val="000B167B"/>
    <w:rsid w:val="000B16FB"/>
    <w:rsid w:val="000B531B"/>
    <w:rsid w:val="000B6BA9"/>
    <w:rsid w:val="000B6CD2"/>
    <w:rsid w:val="000B6F8C"/>
    <w:rsid w:val="000B7697"/>
    <w:rsid w:val="000C021C"/>
    <w:rsid w:val="000C1633"/>
    <w:rsid w:val="000C1A99"/>
    <w:rsid w:val="000C38CC"/>
    <w:rsid w:val="000C4580"/>
    <w:rsid w:val="000C4842"/>
    <w:rsid w:val="000C4F93"/>
    <w:rsid w:val="000C603F"/>
    <w:rsid w:val="000D282E"/>
    <w:rsid w:val="000D50DC"/>
    <w:rsid w:val="000D51B2"/>
    <w:rsid w:val="000D52E3"/>
    <w:rsid w:val="000D6A10"/>
    <w:rsid w:val="000D703D"/>
    <w:rsid w:val="000D7873"/>
    <w:rsid w:val="000E176E"/>
    <w:rsid w:val="000E1E87"/>
    <w:rsid w:val="000E35B5"/>
    <w:rsid w:val="000E3A1F"/>
    <w:rsid w:val="000E44C5"/>
    <w:rsid w:val="000E4837"/>
    <w:rsid w:val="000E54BD"/>
    <w:rsid w:val="000E6FE8"/>
    <w:rsid w:val="000E75EB"/>
    <w:rsid w:val="000E7E6F"/>
    <w:rsid w:val="000F178F"/>
    <w:rsid w:val="000F242B"/>
    <w:rsid w:val="000F4741"/>
    <w:rsid w:val="000F48CB"/>
    <w:rsid w:val="000F4F54"/>
    <w:rsid w:val="000F51A3"/>
    <w:rsid w:val="000F5AF8"/>
    <w:rsid w:val="000F6641"/>
    <w:rsid w:val="000F705F"/>
    <w:rsid w:val="000F76FD"/>
    <w:rsid w:val="000F7B65"/>
    <w:rsid w:val="000F7C02"/>
    <w:rsid w:val="00100F9C"/>
    <w:rsid w:val="00101400"/>
    <w:rsid w:val="0010175C"/>
    <w:rsid w:val="001018F2"/>
    <w:rsid w:val="001032EF"/>
    <w:rsid w:val="00103828"/>
    <w:rsid w:val="001043F6"/>
    <w:rsid w:val="001067FF"/>
    <w:rsid w:val="00106A00"/>
    <w:rsid w:val="00107C06"/>
    <w:rsid w:val="0011005A"/>
    <w:rsid w:val="001108E2"/>
    <w:rsid w:val="00110C19"/>
    <w:rsid w:val="00111C46"/>
    <w:rsid w:val="00111C75"/>
    <w:rsid w:val="00112233"/>
    <w:rsid w:val="0011277B"/>
    <w:rsid w:val="00112D13"/>
    <w:rsid w:val="00112DC3"/>
    <w:rsid w:val="00113CE9"/>
    <w:rsid w:val="00113FC2"/>
    <w:rsid w:val="00114013"/>
    <w:rsid w:val="001147E4"/>
    <w:rsid w:val="001158ED"/>
    <w:rsid w:val="001162C6"/>
    <w:rsid w:val="00116D14"/>
    <w:rsid w:val="001172A9"/>
    <w:rsid w:val="00117A74"/>
    <w:rsid w:val="001202B6"/>
    <w:rsid w:val="00120743"/>
    <w:rsid w:val="0012328B"/>
    <w:rsid w:val="00123474"/>
    <w:rsid w:val="00123A71"/>
    <w:rsid w:val="001245EA"/>
    <w:rsid w:val="00127F07"/>
    <w:rsid w:val="00130CDF"/>
    <w:rsid w:val="001314DA"/>
    <w:rsid w:val="00131ADC"/>
    <w:rsid w:val="001326A8"/>
    <w:rsid w:val="00132B4B"/>
    <w:rsid w:val="00134332"/>
    <w:rsid w:val="00134F59"/>
    <w:rsid w:val="0013638A"/>
    <w:rsid w:val="001369E7"/>
    <w:rsid w:val="00136B93"/>
    <w:rsid w:val="00137360"/>
    <w:rsid w:val="001377A5"/>
    <w:rsid w:val="001378F4"/>
    <w:rsid w:val="00137CBF"/>
    <w:rsid w:val="00137ECA"/>
    <w:rsid w:val="0014347B"/>
    <w:rsid w:val="00143D2C"/>
    <w:rsid w:val="0014443F"/>
    <w:rsid w:val="00144D96"/>
    <w:rsid w:val="001461FA"/>
    <w:rsid w:val="00146388"/>
    <w:rsid w:val="00146ABB"/>
    <w:rsid w:val="0014718C"/>
    <w:rsid w:val="001475B2"/>
    <w:rsid w:val="00147B55"/>
    <w:rsid w:val="00147E7B"/>
    <w:rsid w:val="00147ECC"/>
    <w:rsid w:val="00150DE3"/>
    <w:rsid w:val="00151D9E"/>
    <w:rsid w:val="001520CB"/>
    <w:rsid w:val="0015285D"/>
    <w:rsid w:val="00152BE4"/>
    <w:rsid w:val="001536E2"/>
    <w:rsid w:val="0015515F"/>
    <w:rsid w:val="001553DB"/>
    <w:rsid w:val="001555CA"/>
    <w:rsid w:val="00156514"/>
    <w:rsid w:val="00157033"/>
    <w:rsid w:val="00157622"/>
    <w:rsid w:val="00160184"/>
    <w:rsid w:val="00160435"/>
    <w:rsid w:val="00160827"/>
    <w:rsid w:val="001620EB"/>
    <w:rsid w:val="001620FF"/>
    <w:rsid w:val="0016273F"/>
    <w:rsid w:val="001636DF"/>
    <w:rsid w:val="00163D34"/>
    <w:rsid w:val="001643B9"/>
    <w:rsid w:val="001646E1"/>
    <w:rsid w:val="001658D8"/>
    <w:rsid w:val="00166C04"/>
    <w:rsid w:val="00166D26"/>
    <w:rsid w:val="001673F5"/>
    <w:rsid w:val="001676DD"/>
    <w:rsid w:val="00170ADB"/>
    <w:rsid w:val="001716DD"/>
    <w:rsid w:val="001731F4"/>
    <w:rsid w:val="00174B71"/>
    <w:rsid w:val="00174D3B"/>
    <w:rsid w:val="00175468"/>
    <w:rsid w:val="001759C6"/>
    <w:rsid w:val="00176631"/>
    <w:rsid w:val="001768BB"/>
    <w:rsid w:val="00177085"/>
    <w:rsid w:val="001826F3"/>
    <w:rsid w:val="001862C2"/>
    <w:rsid w:val="00186505"/>
    <w:rsid w:val="00187799"/>
    <w:rsid w:val="00190FD1"/>
    <w:rsid w:val="00191BF9"/>
    <w:rsid w:val="001936C1"/>
    <w:rsid w:val="00193B1C"/>
    <w:rsid w:val="00193BBA"/>
    <w:rsid w:val="0019414E"/>
    <w:rsid w:val="0019475E"/>
    <w:rsid w:val="0019540B"/>
    <w:rsid w:val="001958BB"/>
    <w:rsid w:val="00195F80"/>
    <w:rsid w:val="00197F24"/>
    <w:rsid w:val="00197FAE"/>
    <w:rsid w:val="001A052F"/>
    <w:rsid w:val="001A12EC"/>
    <w:rsid w:val="001A3057"/>
    <w:rsid w:val="001A40A7"/>
    <w:rsid w:val="001A4A32"/>
    <w:rsid w:val="001A58E9"/>
    <w:rsid w:val="001A5CB9"/>
    <w:rsid w:val="001A60B2"/>
    <w:rsid w:val="001A7A4F"/>
    <w:rsid w:val="001B2EFF"/>
    <w:rsid w:val="001B3908"/>
    <w:rsid w:val="001B52F8"/>
    <w:rsid w:val="001B5E38"/>
    <w:rsid w:val="001B7BB7"/>
    <w:rsid w:val="001C138A"/>
    <w:rsid w:val="001C1D66"/>
    <w:rsid w:val="001C1E96"/>
    <w:rsid w:val="001C29C8"/>
    <w:rsid w:val="001C2E6E"/>
    <w:rsid w:val="001C2EE5"/>
    <w:rsid w:val="001C42FF"/>
    <w:rsid w:val="001C5590"/>
    <w:rsid w:val="001C6032"/>
    <w:rsid w:val="001C78FE"/>
    <w:rsid w:val="001C7BA2"/>
    <w:rsid w:val="001D02EF"/>
    <w:rsid w:val="001D0CC3"/>
    <w:rsid w:val="001D10EC"/>
    <w:rsid w:val="001D28FB"/>
    <w:rsid w:val="001D5FA9"/>
    <w:rsid w:val="001D69B0"/>
    <w:rsid w:val="001D6DF5"/>
    <w:rsid w:val="001D7FF0"/>
    <w:rsid w:val="001E0228"/>
    <w:rsid w:val="001E16A7"/>
    <w:rsid w:val="001E2000"/>
    <w:rsid w:val="001E2374"/>
    <w:rsid w:val="001E2415"/>
    <w:rsid w:val="001E2838"/>
    <w:rsid w:val="001E2CC4"/>
    <w:rsid w:val="001E35EA"/>
    <w:rsid w:val="001E3FEC"/>
    <w:rsid w:val="001E4332"/>
    <w:rsid w:val="001E56A2"/>
    <w:rsid w:val="001E5D2A"/>
    <w:rsid w:val="001E5DA9"/>
    <w:rsid w:val="001E652B"/>
    <w:rsid w:val="001F1485"/>
    <w:rsid w:val="001F1668"/>
    <w:rsid w:val="001F16D9"/>
    <w:rsid w:val="001F1A1B"/>
    <w:rsid w:val="001F3011"/>
    <w:rsid w:val="001F3FC2"/>
    <w:rsid w:val="001F4100"/>
    <w:rsid w:val="001F5E1A"/>
    <w:rsid w:val="001F712E"/>
    <w:rsid w:val="002009ED"/>
    <w:rsid w:val="00202551"/>
    <w:rsid w:val="00202574"/>
    <w:rsid w:val="00203073"/>
    <w:rsid w:val="002049DE"/>
    <w:rsid w:val="00204D69"/>
    <w:rsid w:val="002053F6"/>
    <w:rsid w:val="00205726"/>
    <w:rsid w:val="00210435"/>
    <w:rsid w:val="00210A40"/>
    <w:rsid w:val="002117E1"/>
    <w:rsid w:val="00211962"/>
    <w:rsid w:val="00211A95"/>
    <w:rsid w:val="0021200B"/>
    <w:rsid w:val="0021444A"/>
    <w:rsid w:val="00214570"/>
    <w:rsid w:val="002146BA"/>
    <w:rsid w:val="0021557F"/>
    <w:rsid w:val="0021777D"/>
    <w:rsid w:val="00217BBD"/>
    <w:rsid w:val="00217DC6"/>
    <w:rsid w:val="00221CB7"/>
    <w:rsid w:val="00222C02"/>
    <w:rsid w:val="00222E47"/>
    <w:rsid w:val="0022350C"/>
    <w:rsid w:val="0022528E"/>
    <w:rsid w:val="00225542"/>
    <w:rsid w:val="00226580"/>
    <w:rsid w:val="0022665C"/>
    <w:rsid w:val="00226A29"/>
    <w:rsid w:val="00230465"/>
    <w:rsid w:val="00230FC5"/>
    <w:rsid w:val="002334DF"/>
    <w:rsid w:val="00235732"/>
    <w:rsid w:val="00235CFF"/>
    <w:rsid w:val="00244A6F"/>
    <w:rsid w:val="00244C7C"/>
    <w:rsid w:val="00245785"/>
    <w:rsid w:val="00245C05"/>
    <w:rsid w:val="00246B03"/>
    <w:rsid w:val="00246DB8"/>
    <w:rsid w:val="0024755B"/>
    <w:rsid w:val="00251E67"/>
    <w:rsid w:val="002526B5"/>
    <w:rsid w:val="00252FF6"/>
    <w:rsid w:val="00254A46"/>
    <w:rsid w:val="002556E9"/>
    <w:rsid w:val="0025596B"/>
    <w:rsid w:val="00260CE4"/>
    <w:rsid w:val="00261EC9"/>
    <w:rsid w:val="002626BB"/>
    <w:rsid w:val="00262F71"/>
    <w:rsid w:val="0026476B"/>
    <w:rsid w:val="002661B8"/>
    <w:rsid w:val="00266605"/>
    <w:rsid w:val="00266851"/>
    <w:rsid w:val="00266E87"/>
    <w:rsid w:val="0026772A"/>
    <w:rsid w:val="002704CD"/>
    <w:rsid w:val="002717CA"/>
    <w:rsid w:val="00271A6D"/>
    <w:rsid w:val="00271C35"/>
    <w:rsid w:val="00272380"/>
    <w:rsid w:val="00272E63"/>
    <w:rsid w:val="0027529E"/>
    <w:rsid w:val="0027534D"/>
    <w:rsid w:val="00276E8C"/>
    <w:rsid w:val="002775FF"/>
    <w:rsid w:val="00277DE2"/>
    <w:rsid w:val="002808A0"/>
    <w:rsid w:val="00280B8D"/>
    <w:rsid w:val="00282383"/>
    <w:rsid w:val="00282CB5"/>
    <w:rsid w:val="00282F72"/>
    <w:rsid w:val="00283068"/>
    <w:rsid w:val="00283755"/>
    <w:rsid w:val="0028442F"/>
    <w:rsid w:val="00284F67"/>
    <w:rsid w:val="00285E27"/>
    <w:rsid w:val="002865CE"/>
    <w:rsid w:val="0028675E"/>
    <w:rsid w:val="002901EF"/>
    <w:rsid w:val="00291541"/>
    <w:rsid w:val="002924FB"/>
    <w:rsid w:val="002928F1"/>
    <w:rsid w:val="0029415F"/>
    <w:rsid w:val="0029539E"/>
    <w:rsid w:val="002956AC"/>
    <w:rsid w:val="00295B80"/>
    <w:rsid w:val="00295FC0"/>
    <w:rsid w:val="002963F3"/>
    <w:rsid w:val="00296676"/>
    <w:rsid w:val="00297185"/>
    <w:rsid w:val="0029776A"/>
    <w:rsid w:val="00297904"/>
    <w:rsid w:val="00297E11"/>
    <w:rsid w:val="002A00FF"/>
    <w:rsid w:val="002A1019"/>
    <w:rsid w:val="002A18ED"/>
    <w:rsid w:val="002A34B0"/>
    <w:rsid w:val="002A3718"/>
    <w:rsid w:val="002A4C25"/>
    <w:rsid w:val="002A4CF6"/>
    <w:rsid w:val="002A4FE8"/>
    <w:rsid w:val="002A6297"/>
    <w:rsid w:val="002A713B"/>
    <w:rsid w:val="002A782F"/>
    <w:rsid w:val="002B0253"/>
    <w:rsid w:val="002B0724"/>
    <w:rsid w:val="002B220F"/>
    <w:rsid w:val="002B2C7F"/>
    <w:rsid w:val="002B31E9"/>
    <w:rsid w:val="002B5AC7"/>
    <w:rsid w:val="002B5E9C"/>
    <w:rsid w:val="002B61DA"/>
    <w:rsid w:val="002B6F26"/>
    <w:rsid w:val="002B788D"/>
    <w:rsid w:val="002B7B72"/>
    <w:rsid w:val="002B7D62"/>
    <w:rsid w:val="002C01B7"/>
    <w:rsid w:val="002C02A8"/>
    <w:rsid w:val="002C0D7C"/>
    <w:rsid w:val="002C12CC"/>
    <w:rsid w:val="002C1B44"/>
    <w:rsid w:val="002C210F"/>
    <w:rsid w:val="002C3509"/>
    <w:rsid w:val="002C3C9B"/>
    <w:rsid w:val="002C4B2E"/>
    <w:rsid w:val="002C58AF"/>
    <w:rsid w:val="002C590A"/>
    <w:rsid w:val="002C59BA"/>
    <w:rsid w:val="002C68A6"/>
    <w:rsid w:val="002C6BD9"/>
    <w:rsid w:val="002C6FAE"/>
    <w:rsid w:val="002D1A7F"/>
    <w:rsid w:val="002D261D"/>
    <w:rsid w:val="002D3752"/>
    <w:rsid w:val="002D5606"/>
    <w:rsid w:val="002D6684"/>
    <w:rsid w:val="002D755F"/>
    <w:rsid w:val="002E11E1"/>
    <w:rsid w:val="002E1FD9"/>
    <w:rsid w:val="002E2177"/>
    <w:rsid w:val="002E23C5"/>
    <w:rsid w:val="002E3046"/>
    <w:rsid w:val="002E3C07"/>
    <w:rsid w:val="002E4B27"/>
    <w:rsid w:val="002E5D3F"/>
    <w:rsid w:val="002F0FAC"/>
    <w:rsid w:val="002F134F"/>
    <w:rsid w:val="002F2488"/>
    <w:rsid w:val="002F2E34"/>
    <w:rsid w:val="002F3932"/>
    <w:rsid w:val="002F4521"/>
    <w:rsid w:val="002F5CC7"/>
    <w:rsid w:val="002F6ACE"/>
    <w:rsid w:val="002F7CCC"/>
    <w:rsid w:val="00300A6B"/>
    <w:rsid w:val="00303606"/>
    <w:rsid w:val="0030436B"/>
    <w:rsid w:val="00305FEC"/>
    <w:rsid w:val="003078BD"/>
    <w:rsid w:val="00311223"/>
    <w:rsid w:val="003113DA"/>
    <w:rsid w:val="003131C1"/>
    <w:rsid w:val="0031323C"/>
    <w:rsid w:val="00313B20"/>
    <w:rsid w:val="00313F87"/>
    <w:rsid w:val="00314A71"/>
    <w:rsid w:val="00315D51"/>
    <w:rsid w:val="0031725E"/>
    <w:rsid w:val="00320659"/>
    <w:rsid w:val="00320DCD"/>
    <w:rsid w:val="003218D5"/>
    <w:rsid w:val="00321C91"/>
    <w:rsid w:val="00321D4F"/>
    <w:rsid w:val="003220EE"/>
    <w:rsid w:val="003230DD"/>
    <w:rsid w:val="0032366F"/>
    <w:rsid w:val="0032485C"/>
    <w:rsid w:val="00324D60"/>
    <w:rsid w:val="003261FA"/>
    <w:rsid w:val="003267BF"/>
    <w:rsid w:val="0033008B"/>
    <w:rsid w:val="003308E8"/>
    <w:rsid w:val="00331E06"/>
    <w:rsid w:val="00332ADC"/>
    <w:rsid w:val="0033510A"/>
    <w:rsid w:val="0033523F"/>
    <w:rsid w:val="003353CC"/>
    <w:rsid w:val="0033586D"/>
    <w:rsid w:val="003360DF"/>
    <w:rsid w:val="003376B8"/>
    <w:rsid w:val="00337DAB"/>
    <w:rsid w:val="003406EE"/>
    <w:rsid w:val="0034266E"/>
    <w:rsid w:val="00342F35"/>
    <w:rsid w:val="003430C7"/>
    <w:rsid w:val="003430DA"/>
    <w:rsid w:val="00343849"/>
    <w:rsid w:val="00343A48"/>
    <w:rsid w:val="00343DE6"/>
    <w:rsid w:val="00344FC1"/>
    <w:rsid w:val="0034525C"/>
    <w:rsid w:val="00345505"/>
    <w:rsid w:val="00345FB9"/>
    <w:rsid w:val="00346E29"/>
    <w:rsid w:val="00347441"/>
    <w:rsid w:val="00347721"/>
    <w:rsid w:val="0035092A"/>
    <w:rsid w:val="00350C0B"/>
    <w:rsid w:val="00351592"/>
    <w:rsid w:val="003532CC"/>
    <w:rsid w:val="0035407E"/>
    <w:rsid w:val="00354134"/>
    <w:rsid w:val="00356250"/>
    <w:rsid w:val="0035776E"/>
    <w:rsid w:val="00357BAF"/>
    <w:rsid w:val="003608CA"/>
    <w:rsid w:val="00361F8D"/>
    <w:rsid w:val="00362E80"/>
    <w:rsid w:val="003639B3"/>
    <w:rsid w:val="00365FDF"/>
    <w:rsid w:val="003664BA"/>
    <w:rsid w:val="0037064C"/>
    <w:rsid w:val="003707C4"/>
    <w:rsid w:val="003712CF"/>
    <w:rsid w:val="00371925"/>
    <w:rsid w:val="00372125"/>
    <w:rsid w:val="003725C8"/>
    <w:rsid w:val="00372C23"/>
    <w:rsid w:val="00373409"/>
    <w:rsid w:val="00373554"/>
    <w:rsid w:val="00373B31"/>
    <w:rsid w:val="0037413D"/>
    <w:rsid w:val="00374634"/>
    <w:rsid w:val="003759D9"/>
    <w:rsid w:val="00375E30"/>
    <w:rsid w:val="00376658"/>
    <w:rsid w:val="0038040A"/>
    <w:rsid w:val="003813F7"/>
    <w:rsid w:val="00381FDC"/>
    <w:rsid w:val="0038208B"/>
    <w:rsid w:val="00382322"/>
    <w:rsid w:val="00383A62"/>
    <w:rsid w:val="00383BAE"/>
    <w:rsid w:val="00384D23"/>
    <w:rsid w:val="00385960"/>
    <w:rsid w:val="003877E6"/>
    <w:rsid w:val="003879B8"/>
    <w:rsid w:val="003912AE"/>
    <w:rsid w:val="003921FA"/>
    <w:rsid w:val="00392F22"/>
    <w:rsid w:val="00393150"/>
    <w:rsid w:val="0039406C"/>
    <w:rsid w:val="00397526"/>
    <w:rsid w:val="00397C02"/>
    <w:rsid w:val="003A070A"/>
    <w:rsid w:val="003A1E34"/>
    <w:rsid w:val="003A2497"/>
    <w:rsid w:val="003A26D5"/>
    <w:rsid w:val="003A2C99"/>
    <w:rsid w:val="003A30D2"/>
    <w:rsid w:val="003A37A9"/>
    <w:rsid w:val="003A3B7B"/>
    <w:rsid w:val="003A5F39"/>
    <w:rsid w:val="003A76D4"/>
    <w:rsid w:val="003A79F2"/>
    <w:rsid w:val="003B1A42"/>
    <w:rsid w:val="003B2131"/>
    <w:rsid w:val="003B2564"/>
    <w:rsid w:val="003B29EC"/>
    <w:rsid w:val="003B486C"/>
    <w:rsid w:val="003B621D"/>
    <w:rsid w:val="003B6B94"/>
    <w:rsid w:val="003B7789"/>
    <w:rsid w:val="003B7E7E"/>
    <w:rsid w:val="003C0998"/>
    <w:rsid w:val="003C0A2D"/>
    <w:rsid w:val="003C202C"/>
    <w:rsid w:val="003C22AA"/>
    <w:rsid w:val="003C57F2"/>
    <w:rsid w:val="003C65BC"/>
    <w:rsid w:val="003C7E85"/>
    <w:rsid w:val="003D0614"/>
    <w:rsid w:val="003D088C"/>
    <w:rsid w:val="003D28AF"/>
    <w:rsid w:val="003D302A"/>
    <w:rsid w:val="003D4233"/>
    <w:rsid w:val="003D66EA"/>
    <w:rsid w:val="003D6ABC"/>
    <w:rsid w:val="003D6E86"/>
    <w:rsid w:val="003D708A"/>
    <w:rsid w:val="003E14A8"/>
    <w:rsid w:val="003E156A"/>
    <w:rsid w:val="003E1D35"/>
    <w:rsid w:val="003E35B3"/>
    <w:rsid w:val="003E75C7"/>
    <w:rsid w:val="003E7A24"/>
    <w:rsid w:val="003F0A2E"/>
    <w:rsid w:val="003F199F"/>
    <w:rsid w:val="003F1EEC"/>
    <w:rsid w:val="003F33B7"/>
    <w:rsid w:val="003F3F65"/>
    <w:rsid w:val="003F40B4"/>
    <w:rsid w:val="003F586D"/>
    <w:rsid w:val="003F58E1"/>
    <w:rsid w:val="003F67C1"/>
    <w:rsid w:val="003F6A41"/>
    <w:rsid w:val="003F6A92"/>
    <w:rsid w:val="003F749A"/>
    <w:rsid w:val="003F7CE7"/>
    <w:rsid w:val="003F7D04"/>
    <w:rsid w:val="004010D5"/>
    <w:rsid w:val="00404331"/>
    <w:rsid w:val="00404A8F"/>
    <w:rsid w:val="0040570E"/>
    <w:rsid w:val="00406D0B"/>
    <w:rsid w:val="004073A9"/>
    <w:rsid w:val="00410662"/>
    <w:rsid w:val="00410950"/>
    <w:rsid w:val="00413463"/>
    <w:rsid w:val="00413E16"/>
    <w:rsid w:val="00413EE7"/>
    <w:rsid w:val="00414295"/>
    <w:rsid w:val="00415843"/>
    <w:rsid w:val="00416A29"/>
    <w:rsid w:val="00416E61"/>
    <w:rsid w:val="004178D1"/>
    <w:rsid w:val="00417D2C"/>
    <w:rsid w:val="00420130"/>
    <w:rsid w:val="0042151E"/>
    <w:rsid w:val="00422C9F"/>
    <w:rsid w:val="004236CC"/>
    <w:rsid w:val="00423EE3"/>
    <w:rsid w:val="004248D1"/>
    <w:rsid w:val="00424918"/>
    <w:rsid w:val="00424F54"/>
    <w:rsid w:val="00425125"/>
    <w:rsid w:val="0042526D"/>
    <w:rsid w:val="0042565D"/>
    <w:rsid w:val="00425841"/>
    <w:rsid w:val="00426469"/>
    <w:rsid w:val="0043066F"/>
    <w:rsid w:val="00431249"/>
    <w:rsid w:val="00431AD7"/>
    <w:rsid w:val="00431D28"/>
    <w:rsid w:val="00432E15"/>
    <w:rsid w:val="00433201"/>
    <w:rsid w:val="00433581"/>
    <w:rsid w:val="004350AC"/>
    <w:rsid w:val="004352D7"/>
    <w:rsid w:val="00435C94"/>
    <w:rsid w:val="00436048"/>
    <w:rsid w:val="00437288"/>
    <w:rsid w:val="00437405"/>
    <w:rsid w:val="00440E40"/>
    <w:rsid w:val="00441311"/>
    <w:rsid w:val="004422F7"/>
    <w:rsid w:val="00442DBE"/>
    <w:rsid w:val="00444753"/>
    <w:rsid w:val="00444BDD"/>
    <w:rsid w:val="00444DDE"/>
    <w:rsid w:val="00446679"/>
    <w:rsid w:val="004467A0"/>
    <w:rsid w:val="0044725D"/>
    <w:rsid w:val="004501F5"/>
    <w:rsid w:val="0045102B"/>
    <w:rsid w:val="004510B3"/>
    <w:rsid w:val="00451192"/>
    <w:rsid w:val="004525C2"/>
    <w:rsid w:val="00452D55"/>
    <w:rsid w:val="00453B84"/>
    <w:rsid w:val="00453E10"/>
    <w:rsid w:val="00454D06"/>
    <w:rsid w:val="004553FA"/>
    <w:rsid w:val="00455AF4"/>
    <w:rsid w:val="004565C6"/>
    <w:rsid w:val="00460501"/>
    <w:rsid w:val="004605E9"/>
    <w:rsid w:val="004608EE"/>
    <w:rsid w:val="004615E7"/>
    <w:rsid w:val="0046288A"/>
    <w:rsid w:val="00462AE5"/>
    <w:rsid w:val="004636B9"/>
    <w:rsid w:val="00465F5B"/>
    <w:rsid w:val="00466089"/>
    <w:rsid w:val="00467802"/>
    <w:rsid w:val="00467E9C"/>
    <w:rsid w:val="00472DDF"/>
    <w:rsid w:val="004749C7"/>
    <w:rsid w:val="00474B65"/>
    <w:rsid w:val="00474EA6"/>
    <w:rsid w:val="004763F9"/>
    <w:rsid w:val="00476862"/>
    <w:rsid w:val="00476FA0"/>
    <w:rsid w:val="004770E4"/>
    <w:rsid w:val="00480175"/>
    <w:rsid w:val="004806EE"/>
    <w:rsid w:val="004815D2"/>
    <w:rsid w:val="00481F48"/>
    <w:rsid w:val="00482962"/>
    <w:rsid w:val="00484664"/>
    <w:rsid w:val="0048595A"/>
    <w:rsid w:val="00485966"/>
    <w:rsid w:val="00486565"/>
    <w:rsid w:val="00486A1E"/>
    <w:rsid w:val="004874AE"/>
    <w:rsid w:val="004875BD"/>
    <w:rsid w:val="00487B16"/>
    <w:rsid w:val="00490ABC"/>
    <w:rsid w:val="0049145B"/>
    <w:rsid w:val="00492378"/>
    <w:rsid w:val="00492569"/>
    <w:rsid w:val="00493358"/>
    <w:rsid w:val="00494880"/>
    <w:rsid w:val="00494C0C"/>
    <w:rsid w:val="00494F79"/>
    <w:rsid w:val="004950B5"/>
    <w:rsid w:val="00495A88"/>
    <w:rsid w:val="00495EEC"/>
    <w:rsid w:val="00496550"/>
    <w:rsid w:val="004965F8"/>
    <w:rsid w:val="00496B7A"/>
    <w:rsid w:val="004A0DEB"/>
    <w:rsid w:val="004A1BCE"/>
    <w:rsid w:val="004A24FE"/>
    <w:rsid w:val="004A290A"/>
    <w:rsid w:val="004A2EE9"/>
    <w:rsid w:val="004A3556"/>
    <w:rsid w:val="004A3AEF"/>
    <w:rsid w:val="004A3B15"/>
    <w:rsid w:val="004A48ED"/>
    <w:rsid w:val="004A4C5E"/>
    <w:rsid w:val="004A5DAF"/>
    <w:rsid w:val="004A6FE8"/>
    <w:rsid w:val="004B09A9"/>
    <w:rsid w:val="004B0AF2"/>
    <w:rsid w:val="004B0E9C"/>
    <w:rsid w:val="004B148E"/>
    <w:rsid w:val="004B2299"/>
    <w:rsid w:val="004B39F0"/>
    <w:rsid w:val="004B5989"/>
    <w:rsid w:val="004B64D3"/>
    <w:rsid w:val="004B695B"/>
    <w:rsid w:val="004B6CC8"/>
    <w:rsid w:val="004C0244"/>
    <w:rsid w:val="004C0504"/>
    <w:rsid w:val="004C08F5"/>
    <w:rsid w:val="004C0CE0"/>
    <w:rsid w:val="004C12BE"/>
    <w:rsid w:val="004C75FF"/>
    <w:rsid w:val="004C78BA"/>
    <w:rsid w:val="004D0C0A"/>
    <w:rsid w:val="004D18EA"/>
    <w:rsid w:val="004D1E84"/>
    <w:rsid w:val="004D283A"/>
    <w:rsid w:val="004D634C"/>
    <w:rsid w:val="004D6503"/>
    <w:rsid w:val="004D670A"/>
    <w:rsid w:val="004D7409"/>
    <w:rsid w:val="004D7AFB"/>
    <w:rsid w:val="004D7F94"/>
    <w:rsid w:val="004E0FC9"/>
    <w:rsid w:val="004E1E32"/>
    <w:rsid w:val="004E1E6B"/>
    <w:rsid w:val="004E28C4"/>
    <w:rsid w:val="004E2922"/>
    <w:rsid w:val="004E33AE"/>
    <w:rsid w:val="004E349C"/>
    <w:rsid w:val="004E45A6"/>
    <w:rsid w:val="004E4B18"/>
    <w:rsid w:val="004E5162"/>
    <w:rsid w:val="004E5399"/>
    <w:rsid w:val="004E5A62"/>
    <w:rsid w:val="004F072D"/>
    <w:rsid w:val="004F1040"/>
    <w:rsid w:val="004F268B"/>
    <w:rsid w:val="004F3DA9"/>
    <w:rsid w:val="004F6BD2"/>
    <w:rsid w:val="00500295"/>
    <w:rsid w:val="00500471"/>
    <w:rsid w:val="00501B57"/>
    <w:rsid w:val="005033F2"/>
    <w:rsid w:val="00503AD9"/>
    <w:rsid w:val="00503F5F"/>
    <w:rsid w:val="00504015"/>
    <w:rsid w:val="00505A89"/>
    <w:rsid w:val="005063E7"/>
    <w:rsid w:val="005068E8"/>
    <w:rsid w:val="00506F23"/>
    <w:rsid w:val="005075FA"/>
    <w:rsid w:val="00510229"/>
    <w:rsid w:val="00510A73"/>
    <w:rsid w:val="00510D01"/>
    <w:rsid w:val="00511194"/>
    <w:rsid w:val="00511FC9"/>
    <w:rsid w:val="0051241C"/>
    <w:rsid w:val="00512B0C"/>
    <w:rsid w:val="005139E8"/>
    <w:rsid w:val="00514AEF"/>
    <w:rsid w:val="0051591E"/>
    <w:rsid w:val="00516363"/>
    <w:rsid w:val="00516560"/>
    <w:rsid w:val="005165F6"/>
    <w:rsid w:val="00516F85"/>
    <w:rsid w:val="00517A82"/>
    <w:rsid w:val="00521D40"/>
    <w:rsid w:val="0052234C"/>
    <w:rsid w:val="00523074"/>
    <w:rsid w:val="005230C3"/>
    <w:rsid w:val="0052354F"/>
    <w:rsid w:val="00524A7C"/>
    <w:rsid w:val="00524A85"/>
    <w:rsid w:val="00526136"/>
    <w:rsid w:val="00526FA5"/>
    <w:rsid w:val="00527F9F"/>
    <w:rsid w:val="005313E1"/>
    <w:rsid w:val="00532A69"/>
    <w:rsid w:val="00534168"/>
    <w:rsid w:val="00534A86"/>
    <w:rsid w:val="00534B7B"/>
    <w:rsid w:val="00534E71"/>
    <w:rsid w:val="005352C1"/>
    <w:rsid w:val="00535622"/>
    <w:rsid w:val="00535BF3"/>
    <w:rsid w:val="005361BD"/>
    <w:rsid w:val="0054059C"/>
    <w:rsid w:val="00540A87"/>
    <w:rsid w:val="00541AE3"/>
    <w:rsid w:val="0054309D"/>
    <w:rsid w:val="0054452F"/>
    <w:rsid w:val="00544DCF"/>
    <w:rsid w:val="005452D4"/>
    <w:rsid w:val="0054736E"/>
    <w:rsid w:val="00550D4F"/>
    <w:rsid w:val="00550F6A"/>
    <w:rsid w:val="0055110A"/>
    <w:rsid w:val="00552A9C"/>
    <w:rsid w:val="00552F7B"/>
    <w:rsid w:val="00554609"/>
    <w:rsid w:val="00554AE0"/>
    <w:rsid w:val="00554F35"/>
    <w:rsid w:val="00555653"/>
    <w:rsid w:val="00555854"/>
    <w:rsid w:val="00557B2F"/>
    <w:rsid w:val="00557D11"/>
    <w:rsid w:val="00561760"/>
    <w:rsid w:val="005625A8"/>
    <w:rsid w:val="005633E9"/>
    <w:rsid w:val="005637DA"/>
    <w:rsid w:val="005638E8"/>
    <w:rsid w:val="00565E0D"/>
    <w:rsid w:val="00567A3C"/>
    <w:rsid w:val="005708A4"/>
    <w:rsid w:val="00570F36"/>
    <w:rsid w:val="005710E7"/>
    <w:rsid w:val="00571FBA"/>
    <w:rsid w:val="00572271"/>
    <w:rsid w:val="00572E3C"/>
    <w:rsid w:val="00572E3F"/>
    <w:rsid w:val="00573331"/>
    <w:rsid w:val="00573F1F"/>
    <w:rsid w:val="00576511"/>
    <w:rsid w:val="00576EEE"/>
    <w:rsid w:val="00577FE8"/>
    <w:rsid w:val="00581924"/>
    <w:rsid w:val="005821BB"/>
    <w:rsid w:val="00582951"/>
    <w:rsid w:val="00583988"/>
    <w:rsid w:val="00585038"/>
    <w:rsid w:val="0058554B"/>
    <w:rsid w:val="005859E9"/>
    <w:rsid w:val="00585A65"/>
    <w:rsid w:val="005860CC"/>
    <w:rsid w:val="005869A0"/>
    <w:rsid w:val="00586E28"/>
    <w:rsid w:val="00587965"/>
    <w:rsid w:val="00591048"/>
    <w:rsid w:val="00591F2C"/>
    <w:rsid w:val="005933FC"/>
    <w:rsid w:val="0059562C"/>
    <w:rsid w:val="005957FD"/>
    <w:rsid w:val="005964FB"/>
    <w:rsid w:val="00597535"/>
    <w:rsid w:val="005975A6"/>
    <w:rsid w:val="00597C21"/>
    <w:rsid w:val="005A0491"/>
    <w:rsid w:val="005A0DF6"/>
    <w:rsid w:val="005A13CF"/>
    <w:rsid w:val="005A177D"/>
    <w:rsid w:val="005A1E76"/>
    <w:rsid w:val="005A1EA0"/>
    <w:rsid w:val="005A346E"/>
    <w:rsid w:val="005A3DE6"/>
    <w:rsid w:val="005A553B"/>
    <w:rsid w:val="005A6449"/>
    <w:rsid w:val="005A672D"/>
    <w:rsid w:val="005A75DD"/>
    <w:rsid w:val="005B0B49"/>
    <w:rsid w:val="005B1A86"/>
    <w:rsid w:val="005B2542"/>
    <w:rsid w:val="005B2E08"/>
    <w:rsid w:val="005B325F"/>
    <w:rsid w:val="005B4D40"/>
    <w:rsid w:val="005B61A8"/>
    <w:rsid w:val="005B6D26"/>
    <w:rsid w:val="005B6E4F"/>
    <w:rsid w:val="005B7C67"/>
    <w:rsid w:val="005C134A"/>
    <w:rsid w:val="005C19C5"/>
    <w:rsid w:val="005C28F6"/>
    <w:rsid w:val="005C36C4"/>
    <w:rsid w:val="005C3F50"/>
    <w:rsid w:val="005C4C39"/>
    <w:rsid w:val="005C654D"/>
    <w:rsid w:val="005C6625"/>
    <w:rsid w:val="005C72EC"/>
    <w:rsid w:val="005C751D"/>
    <w:rsid w:val="005D029A"/>
    <w:rsid w:val="005D0BA1"/>
    <w:rsid w:val="005D194A"/>
    <w:rsid w:val="005D1A34"/>
    <w:rsid w:val="005D1EEC"/>
    <w:rsid w:val="005D1F01"/>
    <w:rsid w:val="005D2245"/>
    <w:rsid w:val="005D2842"/>
    <w:rsid w:val="005D30E1"/>
    <w:rsid w:val="005D310B"/>
    <w:rsid w:val="005D411B"/>
    <w:rsid w:val="005D4145"/>
    <w:rsid w:val="005D5B8D"/>
    <w:rsid w:val="005D678D"/>
    <w:rsid w:val="005D74FE"/>
    <w:rsid w:val="005E00B3"/>
    <w:rsid w:val="005E0347"/>
    <w:rsid w:val="005E1F68"/>
    <w:rsid w:val="005E23AB"/>
    <w:rsid w:val="005E2737"/>
    <w:rsid w:val="005E29F0"/>
    <w:rsid w:val="005E5B3F"/>
    <w:rsid w:val="005E5C78"/>
    <w:rsid w:val="005E68CA"/>
    <w:rsid w:val="005E6B5E"/>
    <w:rsid w:val="005E6DFB"/>
    <w:rsid w:val="005E6EB5"/>
    <w:rsid w:val="005F1082"/>
    <w:rsid w:val="005F21DF"/>
    <w:rsid w:val="005F3243"/>
    <w:rsid w:val="005F3454"/>
    <w:rsid w:val="005F34D6"/>
    <w:rsid w:val="005F3690"/>
    <w:rsid w:val="005F4555"/>
    <w:rsid w:val="005F525E"/>
    <w:rsid w:val="005F598D"/>
    <w:rsid w:val="005F6A32"/>
    <w:rsid w:val="005F751B"/>
    <w:rsid w:val="005F7B50"/>
    <w:rsid w:val="00602AFB"/>
    <w:rsid w:val="00602D8C"/>
    <w:rsid w:val="00602F4D"/>
    <w:rsid w:val="006035FB"/>
    <w:rsid w:val="00606A31"/>
    <w:rsid w:val="00607C2E"/>
    <w:rsid w:val="00607CF6"/>
    <w:rsid w:val="00610986"/>
    <w:rsid w:val="00610AA3"/>
    <w:rsid w:val="0061127C"/>
    <w:rsid w:val="006116C6"/>
    <w:rsid w:val="00611865"/>
    <w:rsid w:val="0061198A"/>
    <w:rsid w:val="006121EE"/>
    <w:rsid w:val="00612E08"/>
    <w:rsid w:val="006135F2"/>
    <w:rsid w:val="00614114"/>
    <w:rsid w:val="0061480C"/>
    <w:rsid w:val="006149D3"/>
    <w:rsid w:val="00614B52"/>
    <w:rsid w:val="00614C11"/>
    <w:rsid w:val="0061501A"/>
    <w:rsid w:val="006152B3"/>
    <w:rsid w:val="0061533A"/>
    <w:rsid w:val="00616CC9"/>
    <w:rsid w:val="006174AB"/>
    <w:rsid w:val="00617AD1"/>
    <w:rsid w:val="006201B4"/>
    <w:rsid w:val="0062152D"/>
    <w:rsid w:val="0062187C"/>
    <w:rsid w:val="00621C4A"/>
    <w:rsid w:val="00622162"/>
    <w:rsid w:val="00622527"/>
    <w:rsid w:val="00623EE0"/>
    <w:rsid w:val="00624063"/>
    <w:rsid w:val="006243AB"/>
    <w:rsid w:val="0062535A"/>
    <w:rsid w:val="00625A3E"/>
    <w:rsid w:val="00627055"/>
    <w:rsid w:val="00627E85"/>
    <w:rsid w:val="00630205"/>
    <w:rsid w:val="006302C5"/>
    <w:rsid w:val="00630717"/>
    <w:rsid w:val="00631608"/>
    <w:rsid w:val="00632C85"/>
    <w:rsid w:val="0063311C"/>
    <w:rsid w:val="00633E90"/>
    <w:rsid w:val="006343CB"/>
    <w:rsid w:val="00636C1B"/>
    <w:rsid w:val="006370EA"/>
    <w:rsid w:val="00637685"/>
    <w:rsid w:val="006404CF"/>
    <w:rsid w:val="00641BE1"/>
    <w:rsid w:val="00641C13"/>
    <w:rsid w:val="006453DD"/>
    <w:rsid w:val="00646AD9"/>
    <w:rsid w:val="00646CAD"/>
    <w:rsid w:val="006470BB"/>
    <w:rsid w:val="00650792"/>
    <w:rsid w:val="00650A6C"/>
    <w:rsid w:val="00651F64"/>
    <w:rsid w:val="006527B5"/>
    <w:rsid w:val="00653DD0"/>
    <w:rsid w:val="00654DB2"/>
    <w:rsid w:val="00655564"/>
    <w:rsid w:val="00656704"/>
    <w:rsid w:val="00656927"/>
    <w:rsid w:val="00657A75"/>
    <w:rsid w:val="006608A8"/>
    <w:rsid w:val="00663D36"/>
    <w:rsid w:val="00664989"/>
    <w:rsid w:val="0066543F"/>
    <w:rsid w:val="006654F6"/>
    <w:rsid w:val="00666137"/>
    <w:rsid w:val="00666597"/>
    <w:rsid w:val="006703BE"/>
    <w:rsid w:val="00670AFB"/>
    <w:rsid w:val="00670B63"/>
    <w:rsid w:val="0067115A"/>
    <w:rsid w:val="00671C4F"/>
    <w:rsid w:val="00671CF1"/>
    <w:rsid w:val="00671FA4"/>
    <w:rsid w:val="00672770"/>
    <w:rsid w:val="0067448A"/>
    <w:rsid w:val="0067659D"/>
    <w:rsid w:val="0068114C"/>
    <w:rsid w:val="006811B0"/>
    <w:rsid w:val="0068210B"/>
    <w:rsid w:val="006825C4"/>
    <w:rsid w:val="00682F64"/>
    <w:rsid w:val="00683317"/>
    <w:rsid w:val="00683824"/>
    <w:rsid w:val="00684081"/>
    <w:rsid w:val="006845D6"/>
    <w:rsid w:val="00684AE3"/>
    <w:rsid w:val="00686AD8"/>
    <w:rsid w:val="00687310"/>
    <w:rsid w:val="00687952"/>
    <w:rsid w:val="00687B54"/>
    <w:rsid w:val="0069027D"/>
    <w:rsid w:val="00692C53"/>
    <w:rsid w:val="006937A8"/>
    <w:rsid w:val="00694C83"/>
    <w:rsid w:val="00695136"/>
    <w:rsid w:val="00695477"/>
    <w:rsid w:val="00695D82"/>
    <w:rsid w:val="00695F06"/>
    <w:rsid w:val="00696574"/>
    <w:rsid w:val="00696F08"/>
    <w:rsid w:val="0069748F"/>
    <w:rsid w:val="006978A2"/>
    <w:rsid w:val="006A09AF"/>
    <w:rsid w:val="006A3B7A"/>
    <w:rsid w:val="006A4D08"/>
    <w:rsid w:val="006A5300"/>
    <w:rsid w:val="006A543A"/>
    <w:rsid w:val="006A6F56"/>
    <w:rsid w:val="006A76A7"/>
    <w:rsid w:val="006A7C61"/>
    <w:rsid w:val="006B0286"/>
    <w:rsid w:val="006B0363"/>
    <w:rsid w:val="006B1857"/>
    <w:rsid w:val="006B26E2"/>
    <w:rsid w:val="006B40D4"/>
    <w:rsid w:val="006B7B96"/>
    <w:rsid w:val="006C093F"/>
    <w:rsid w:val="006C0CB8"/>
    <w:rsid w:val="006C2E96"/>
    <w:rsid w:val="006C4463"/>
    <w:rsid w:val="006C5145"/>
    <w:rsid w:val="006C59F7"/>
    <w:rsid w:val="006C5E86"/>
    <w:rsid w:val="006C673C"/>
    <w:rsid w:val="006D2029"/>
    <w:rsid w:val="006D2536"/>
    <w:rsid w:val="006D4D69"/>
    <w:rsid w:val="006D4DC2"/>
    <w:rsid w:val="006D511C"/>
    <w:rsid w:val="006D57B0"/>
    <w:rsid w:val="006D6A50"/>
    <w:rsid w:val="006D761A"/>
    <w:rsid w:val="006D7DE4"/>
    <w:rsid w:val="006E18E7"/>
    <w:rsid w:val="006E2031"/>
    <w:rsid w:val="006E2046"/>
    <w:rsid w:val="006E38E8"/>
    <w:rsid w:val="006E4209"/>
    <w:rsid w:val="006E64FA"/>
    <w:rsid w:val="006E66FF"/>
    <w:rsid w:val="006E6A40"/>
    <w:rsid w:val="006E7058"/>
    <w:rsid w:val="006E759C"/>
    <w:rsid w:val="006F032C"/>
    <w:rsid w:val="006F03AD"/>
    <w:rsid w:val="006F09B2"/>
    <w:rsid w:val="006F0B9C"/>
    <w:rsid w:val="006F10F5"/>
    <w:rsid w:val="006F1138"/>
    <w:rsid w:val="006F3141"/>
    <w:rsid w:val="006F4877"/>
    <w:rsid w:val="006F638D"/>
    <w:rsid w:val="006F7322"/>
    <w:rsid w:val="006F7E3F"/>
    <w:rsid w:val="0070003C"/>
    <w:rsid w:val="00700793"/>
    <w:rsid w:val="00700F63"/>
    <w:rsid w:val="00701B44"/>
    <w:rsid w:val="0070208E"/>
    <w:rsid w:val="00703687"/>
    <w:rsid w:val="00704272"/>
    <w:rsid w:val="0070457E"/>
    <w:rsid w:val="00705693"/>
    <w:rsid w:val="00706BC3"/>
    <w:rsid w:val="00706E9B"/>
    <w:rsid w:val="00707E15"/>
    <w:rsid w:val="0071195D"/>
    <w:rsid w:val="00712585"/>
    <w:rsid w:val="0071389E"/>
    <w:rsid w:val="00714F33"/>
    <w:rsid w:val="00715426"/>
    <w:rsid w:val="007169A0"/>
    <w:rsid w:val="007170C2"/>
    <w:rsid w:val="00717F8A"/>
    <w:rsid w:val="0072096B"/>
    <w:rsid w:val="00721602"/>
    <w:rsid w:val="00721A75"/>
    <w:rsid w:val="00721E66"/>
    <w:rsid w:val="00722504"/>
    <w:rsid w:val="00722680"/>
    <w:rsid w:val="0072525A"/>
    <w:rsid w:val="007254C3"/>
    <w:rsid w:val="007336B3"/>
    <w:rsid w:val="007336F9"/>
    <w:rsid w:val="007344BA"/>
    <w:rsid w:val="0073471C"/>
    <w:rsid w:val="00737026"/>
    <w:rsid w:val="00737811"/>
    <w:rsid w:val="00740463"/>
    <w:rsid w:val="00740784"/>
    <w:rsid w:val="00741839"/>
    <w:rsid w:val="00741D06"/>
    <w:rsid w:val="0074206A"/>
    <w:rsid w:val="007420A2"/>
    <w:rsid w:val="007427BF"/>
    <w:rsid w:val="00742AF3"/>
    <w:rsid w:val="0074370F"/>
    <w:rsid w:val="007439EE"/>
    <w:rsid w:val="00743E04"/>
    <w:rsid w:val="007445A8"/>
    <w:rsid w:val="00745CC0"/>
    <w:rsid w:val="0074653D"/>
    <w:rsid w:val="00746B33"/>
    <w:rsid w:val="007478E9"/>
    <w:rsid w:val="00747C21"/>
    <w:rsid w:val="00750C2A"/>
    <w:rsid w:val="00751C2E"/>
    <w:rsid w:val="00751CC8"/>
    <w:rsid w:val="007529C9"/>
    <w:rsid w:val="00752A3C"/>
    <w:rsid w:val="00753DE4"/>
    <w:rsid w:val="00754E85"/>
    <w:rsid w:val="00754FAF"/>
    <w:rsid w:val="00761B60"/>
    <w:rsid w:val="0076264B"/>
    <w:rsid w:val="007637D4"/>
    <w:rsid w:val="0076398F"/>
    <w:rsid w:val="00764675"/>
    <w:rsid w:val="00765D38"/>
    <w:rsid w:val="00766772"/>
    <w:rsid w:val="00766FDA"/>
    <w:rsid w:val="00770405"/>
    <w:rsid w:val="0077059B"/>
    <w:rsid w:val="00770F8F"/>
    <w:rsid w:val="00771A2A"/>
    <w:rsid w:val="007724C4"/>
    <w:rsid w:val="0077319E"/>
    <w:rsid w:val="00773402"/>
    <w:rsid w:val="0077345B"/>
    <w:rsid w:val="007744FA"/>
    <w:rsid w:val="00774DA8"/>
    <w:rsid w:val="00775435"/>
    <w:rsid w:val="007777C7"/>
    <w:rsid w:val="0078046E"/>
    <w:rsid w:val="00780D5A"/>
    <w:rsid w:val="0078286A"/>
    <w:rsid w:val="00782A72"/>
    <w:rsid w:val="00782CA7"/>
    <w:rsid w:val="007836E9"/>
    <w:rsid w:val="0078492F"/>
    <w:rsid w:val="00784BB6"/>
    <w:rsid w:val="00785742"/>
    <w:rsid w:val="00785E76"/>
    <w:rsid w:val="00787387"/>
    <w:rsid w:val="007900D1"/>
    <w:rsid w:val="007903F9"/>
    <w:rsid w:val="00790753"/>
    <w:rsid w:val="00790DEB"/>
    <w:rsid w:val="00791230"/>
    <w:rsid w:val="00791886"/>
    <w:rsid w:val="00791CE7"/>
    <w:rsid w:val="007927EC"/>
    <w:rsid w:val="00792A5C"/>
    <w:rsid w:val="007953F6"/>
    <w:rsid w:val="00795671"/>
    <w:rsid w:val="007958B1"/>
    <w:rsid w:val="00795B55"/>
    <w:rsid w:val="0079673D"/>
    <w:rsid w:val="007A237A"/>
    <w:rsid w:val="007A2B2E"/>
    <w:rsid w:val="007A2DFF"/>
    <w:rsid w:val="007A45CC"/>
    <w:rsid w:val="007A5248"/>
    <w:rsid w:val="007A5927"/>
    <w:rsid w:val="007A7778"/>
    <w:rsid w:val="007A7D27"/>
    <w:rsid w:val="007B1160"/>
    <w:rsid w:val="007B118A"/>
    <w:rsid w:val="007B1191"/>
    <w:rsid w:val="007B36AB"/>
    <w:rsid w:val="007B4267"/>
    <w:rsid w:val="007B5C23"/>
    <w:rsid w:val="007B5E44"/>
    <w:rsid w:val="007B66B4"/>
    <w:rsid w:val="007B76C8"/>
    <w:rsid w:val="007B7959"/>
    <w:rsid w:val="007B7B13"/>
    <w:rsid w:val="007C04C3"/>
    <w:rsid w:val="007C15A7"/>
    <w:rsid w:val="007C5365"/>
    <w:rsid w:val="007C7248"/>
    <w:rsid w:val="007C7A35"/>
    <w:rsid w:val="007D06AA"/>
    <w:rsid w:val="007D1B6E"/>
    <w:rsid w:val="007D2C65"/>
    <w:rsid w:val="007D4336"/>
    <w:rsid w:val="007D591C"/>
    <w:rsid w:val="007D62EF"/>
    <w:rsid w:val="007D6ACE"/>
    <w:rsid w:val="007D75BF"/>
    <w:rsid w:val="007E2C9C"/>
    <w:rsid w:val="007E3CA6"/>
    <w:rsid w:val="007E4535"/>
    <w:rsid w:val="007E461E"/>
    <w:rsid w:val="007E4AC1"/>
    <w:rsid w:val="007E6812"/>
    <w:rsid w:val="007E749F"/>
    <w:rsid w:val="007F1740"/>
    <w:rsid w:val="007F29AC"/>
    <w:rsid w:val="007F4B28"/>
    <w:rsid w:val="007F4F50"/>
    <w:rsid w:val="007F6078"/>
    <w:rsid w:val="007F6680"/>
    <w:rsid w:val="007F6774"/>
    <w:rsid w:val="007F6BFD"/>
    <w:rsid w:val="007F756F"/>
    <w:rsid w:val="007F7F16"/>
    <w:rsid w:val="00800A3F"/>
    <w:rsid w:val="00800CE7"/>
    <w:rsid w:val="008010A8"/>
    <w:rsid w:val="0080116E"/>
    <w:rsid w:val="00801E2C"/>
    <w:rsid w:val="008025EC"/>
    <w:rsid w:val="00802C3A"/>
    <w:rsid w:val="00802D59"/>
    <w:rsid w:val="00804617"/>
    <w:rsid w:val="00804A6E"/>
    <w:rsid w:val="00804B41"/>
    <w:rsid w:val="00805247"/>
    <w:rsid w:val="008069E5"/>
    <w:rsid w:val="00806D03"/>
    <w:rsid w:val="0080799B"/>
    <w:rsid w:val="0081021E"/>
    <w:rsid w:val="00810BC7"/>
    <w:rsid w:val="00810FC7"/>
    <w:rsid w:val="00811298"/>
    <w:rsid w:val="00813252"/>
    <w:rsid w:val="008132A9"/>
    <w:rsid w:val="008143D2"/>
    <w:rsid w:val="00814768"/>
    <w:rsid w:val="008159C9"/>
    <w:rsid w:val="00816CC6"/>
    <w:rsid w:val="00817336"/>
    <w:rsid w:val="008202C9"/>
    <w:rsid w:val="008205AE"/>
    <w:rsid w:val="008209C7"/>
    <w:rsid w:val="00820BDD"/>
    <w:rsid w:val="00821885"/>
    <w:rsid w:val="00821AA3"/>
    <w:rsid w:val="00821FAA"/>
    <w:rsid w:val="00822390"/>
    <w:rsid w:val="008226F6"/>
    <w:rsid w:val="00822AF9"/>
    <w:rsid w:val="00823B4B"/>
    <w:rsid w:val="0082518A"/>
    <w:rsid w:val="00825929"/>
    <w:rsid w:val="008265A7"/>
    <w:rsid w:val="0082718D"/>
    <w:rsid w:val="0082719F"/>
    <w:rsid w:val="00827981"/>
    <w:rsid w:val="00831CA5"/>
    <w:rsid w:val="00833257"/>
    <w:rsid w:val="00833E52"/>
    <w:rsid w:val="008345AB"/>
    <w:rsid w:val="00834EB3"/>
    <w:rsid w:val="00835D75"/>
    <w:rsid w:val="00837917"/>
    <w:rsid w:val="00837B81"/>
    <w:rsid w:val="00840616"/>
    <w:rsid w:val="00840B77"/>
    <w:rsid w:val="00841309"/>
    <w:rsid w:val="00841C9E"/>
    <w:rsid w:val="00841FDD"/>
    <w:rsid w:val="00842120"/>
    <w:rsid w:val="00843928"/>
    <w:rsid w:val="00843F50"/>
    <w:rsid w:val="008456A6"/>
    <w:rsid w:val="008456FC"/>
    <w:rsid w:val="008460B5"/>
    <w:rsid w:val="00846323"/>
    <w:rsid w:val="008463E8"/>
    <w:rsid w:val="008464D3"/>
    <w:rsid w:val="0084703B"/>
    <w:rsid w:val="00847AC8"/>
    <w:rsid w:val="00850971"/>
    <w:rsid w:val="00850B54"/>
    <w:rsid w:val="00851230"/>
    <w:rsid w:val="008514D6"/>
    <w:rsid w:val="00852B8D"/>
    <w:rsid w:val="00854909"/>
    <w:rsid w:val="0085553A"/>
    <w:rsid w:val="008559E0"/>
    <w:rsid w:val="0085741E"/>
    <w:rsid w:val="00860B3C"/>
    <w:rsid w:val="00861A3F"/>
    <w:rsid w:val="0086287F"/>
    <w:rsid w:val="00865527"/>
    <w:rsid w:val="00865A38"/>
    <w:rsid w:val="00866581"/>
    <w:rsid w:val="00866A10"/>
    <w:rsid w:val="008677F9"/>
    <w:rsid w:val="0087416C"/>
    <w:rsid w:val="00875281"/>
    <w:rsid w:val="00876412"/>
    <w:rsid w:val="00876413"/>
    <w:rsid w:val="00877EB0"/>
    <w:rsid w:val="00880163"/>
    <w:rsid w:val="008804C8"/>
    <w:rsid w:val="00880CB3"/>
    <w:rsid w:val="00880E9E"/>
    <w:rsid w:val="008811E0"/>
    <w:rsid w:val="00881A6A"/>
    <w:rsid w:val="00882CF0"/>
    <w:rsid w:val="008841F4"/>
    <w:rsid w:val="0088469B"/>
    <w:rsid w:val="0088530B"/>
    <w:rsid w:val="00890B7B"/>
    <w:rsid w:val="00891251"/>
    <w:rsid w:val="00891480"/>
    <w:rsid w:val="00891EC5"/>
    <w:rsid w:val="008922A4"/>
    <w:rsid w:val="008956C6"/>
    <w:rsid w:val="00896538"/>
    <w:rsid w:val="00896EF8"/>
    <w:rsid w:val="008970E8"/>
    <w:rsid w:val="00897810"/>
    <w:rsid w:val="00897DA5"/>
    <w:rsid w:val="008A0E90"/>
    <w:rsid w:val="008A22D8"/>
    <w:rsid w:val="008A378C"/>
    <w:rsid w:val="008A4664"/>
    <w:rsid w:val="008A4903"/>
    <w:rsid w:val="008A4B06"/>
    <w:rsid w:val="008A4DDD"/>
    <w:rsid w:val="008A602E"/>
    <w:rsid w:val="008A6694"/>
    <w:rsid w:val="008A692C"/>
    <w:rsid w:val="008A6A44"/>
    <w:rsid w:val="008A6B2F"/>
    <w:rsid w:val="008A73FB"/>
    <w:rsid w:val="008A75B7"/>
    <w:rsid w:val="008B0748"/>
    <w:rsid w:val="008B08D5"/>
    <w:rsid w:val="008B12BC"/>
    <w:rsid w:val="008B18F5"/>
    <w:rsid w:val="008B1F2F"/>
    <w:rsid w:val="008B4062"/>
    <w:rsid w:val="008B59D5"/>
    <w:rsid w:val="008B7047"/>
    <w:rsid w:val="008B7B68"/>
    <w:rsid w:val="008C2BB0"/>
    <w:rsid w:val="008C3067"/>
    <w:rsid w:val="008C3127"/>
    <w:rsid w:val="008C3186"/>
    <w:rsid w:val="008C46DB"/>
    <w:rsid w:val="008C46DE"/>
    <w:rsid w:val="008C4DD1"/>
    <w:rsid w:val="008C55FC"/>
    <w:rsid w:val="008C5C04"/>
    <w:rsid w:val="008C6BEE"/>
    <w:rsid w:val="008C73E5"/>
    <w:rsid w:val="008D0DF3"/>
    <w:rsid w:val="008D1D36"/>
    <w:rsid w:val="008D3A1B"/>
    <w:rsid w:val="008D52C8"/>
    <w:rsid w:val="008D6473"/>
    <w:rsid w:val="008D6765"/>
    <w:rsid w:val="008D72A4"/>
    <w:rsid w:val="008D7BD9"/>
    <w:rsid w:val="008E0B8B"/>
    <w:rsid w:val="008E1A26"/>
    <w:rsid w:val="008E2BE3"/>
    <w:rsid w:val="008E3980"/>
    <w:rsid w:val="008E5357"/>
    <w:rsid w:val="008E62BD"/>
    <w:rsid w:val="008E64CB"/>
    <w:rsid w:val="008E6B80"/>
    <w:rsid w:val="008E73A9"/>
    <w:rsid w:val="008F00F0"/>
    <w:rsid w:val="008F041F"/>
    <w:rsid w:val="008F17F4"/>
    <w:rsid w:val="008F184D"/>
    <w:rsid w:val="008F303E"/>
    <w:rsid w:val="008F374A"/>
    <w:rsid w:val="008F67B3"/>
    <w:rsid w:val="008F7C8A"/>
    <w:rsid w:val="00902CD4"/>
    <w:rsid w:val="00903724"/>
    <w:rsid w:val="00905BAF"/>
    <w:rsid w:val="0090684B"/>
    <w:rsid w:val="00910B11"/>
    <w:rsid w:val="00911A1A"/>
    <w:rsid w:val="00911D0B"/>
    <w:rsid w:val="00912074"/>
    <w:rsid w:val="00912EB5"/>
    <w:rsid w:val="0091373E"/>
    <w:rsid w:val="00914CF7"/>
    <w:rsid w:val="0091590B"/>
    <w:rsid w:val="009165A6"/>
    <w:rsid w:val="00916F5D"/>
    <w:rsid w:val="00917238"/>
    <w:rsid w:val="00917BA9"/>
    <w:rsid w:val="0092098F"/>
    <w:rsid w:val="00921D59"/>
    <w:rsid w:val="00922E9F"/>
    <w:rsid w:val="00923FCB"/>
    <w:rsid w:val="0092503D"/>
    <w:rsid w:val="00925328"/>
    <w:rsid w:val="00925F80"/>
    <w:rsid w:val="00926F99"/>
    <w:rsid w:val="009277D7"/>
    <w:rsid w:val="00927D32"/>
    <w:rsid w:val="0093039D"/>
    <w:rsid w:val="009303C1"/>
    <w:rsid w:val="009340C7"/>
    <w:rsid w:val="00934F17"/>
    <w:rsid w:val="00935889"/>
    <w:rsid w:val="00936128"/>
    <w:rsid w:val="0093742E"/>
    <w:rsid w:val="00937E06"/>
    <w:rsid w:val="00937E19"/>
    <w:rsid w:val="00940564"/>
    <w:rsid w:val="00942810"/>
    <w:rsid w:val="0094326B"/>
    <w:rsid w:val="00943991"/>
    <w:rsid w:val="00944941"/>
    <w:rsid w:val="00944F49"/>
    <w:rsid w:val="0094571D"/>
    <w:rsid w:val="00945943"/>
    <w:rsid w:val="009462A9"/>
    <w:rsid w:val="009503FF"/>
    <w:rsid w:val="00951369"/>
    <w:rsid w:val="0095151A"/>
    <w:rsid w:val="0095226E"/>
    <w:rsid w:val="00953442"/>
    <w:rsid w:val="00953FE0"/>
    <w:rsid w:val="00955130"/>
    <w:rsid w:val="00955411"/>
    <w:rsid w:val="009556F4"/>
    <w:rsid w:val="009560BC"/>
    <w:rsid w:val="00956B90"/>
    <w:rsid w:val="00957405"/>
    <w:rsid w:val="00957597"/>
    <w:rsid w:val="009578D2"/>
    <w:rsid w:val="00957AB3"/>
    <w:rsid w:val="0096026F"/>
    <w:rsid w:val="00960C86"/>
    <w:rsid w:val="0096161A"/>
    <w:rsid w:val="00961B37"/>
    <w:rsid w:val="00961E4B"/>
    <w:rsid w:val="0096232C"/>
    <w:rsid w:val="009648C7"/>
    <w:rsid w:val="0096497D"/>
    <w:rsid w:val="00964B0F"/>
    <w:rsid w:val="00964CAD"/>
    <w:rsid w:val="00964FFC"/>
    <w:rsid w:val="00967D2C"/>
    <w:rsid w:val="00970F13"/>
    <w:rsid w:val="009722FF"/>
    <w:rsid w:val="00972B0F"/>
    <w:rsid w:val="00973D87"/>
    <w:rsid w:val="0097595A"/>
    <w:rsid w:val="0097636D"/>
    <w:rsid w:val="009763A1"/>
    <w:rsid w:val="00976B17"/>
    <w:rsid w:val="009770BF"/>
    <w:rsid w:val="00977D5F"/>
    <w:rsid w:val="00977DA8"/>
    <w:rsid w:val="00980BD4"/>
    <w:rsid w:val="009810FD"/>
    <w:rsid w:val="0098138B"/>
    <w:rsid w:val="00984B83"/>
    <w:rsid w:val="00984F17"/>
    <w:rsid w:val="009877DA"/>
    <w:rsid w:val="00987ED4"/>
    <w:rsid w:val="00990083"/>
    <w:rsid w:val="00990876"/>
    <w:rsid w:val="009946EA"/>
    <w:rsid w:val="00994A2E"/>
    <w:rsid w:val="00994CD9"/>
    <w:rsid w:val="00995551"/>
    <w:rsid w:val="00997688"/>
    <w:rsid w:val="009977EC"/>
    <w:rsid w:val="009A12AB"/>
    <w:rsid w:val="009A157E"/>
    <w:rsid w:val="009A167F"/>
    <w:rsid w:val="009A2064"/>
    <w:rsid w:val="009A44FE"/>
    <w:rsid w:val="009A48A3"/>
    <w:rsid w:val="009A4A7E"/>
    <w:rsid w:val="009A4AFA"/>
    <w:rsid w:val="009A5114"/>
    <w:rsid w:val="009A639A"/>
    <w:rsid w:val="009A6454"/>
    <w:rsid w:val="009A7A19"/>
    <w:rsid w:val="009A7EAE"/>
    <w:rsid w:val="009B1289"/>
    <w:rsid w:val="009B1480"/>
    <w:rsid w:val="009B233F"/>
    <w:rsid w:val="009B4C61"/>
    <w:rsid w:val="009B4D96"/>
    <w:rsid w:val="009B5D6C"/>
    <w:rsid w:val="009B616A"/>
    <w:rsid w:val="009B6A59"/>
    <w:rsid w:val="009C0A05"/>
    <w:rsid w:val="009C1868"/>
    <w:rsid w:val="009C20BC"/>
    <w:rsid w:val="009C22BA"/>
    <w:rsid w:val="009C23A1"/>
    <w:rsid w:val="009C2CD1"/>
    <w:rsid w:val="009C34F3"/>
    <w:rsid w:val="009C42D8"/>
    <w:rsid w:val="009C54BA"/>
    <w:rsid w:val="009C5ED3"/>
    <w:rsid w:val="009C6582"/>
    <w:rsid w:val="009C713E"/>
    <w:rsid w:val="009C727F"/>
    <w:rsid w:val="009C7F41"/>
    <w:rsid w:val="009D142E"/>
    <w:rsid w:val="009D2080"/>
    <w:rsid w:val="009D4E18"/>
    <w:rsid w:val="009D4E8D"/>
    <w:rsid w:val="009D4FC3"/>
    <w:rsid w:val="009D5243"/>
    <w:rsid w:val="009D579D"/>
    <w:rsid w:val="009D6185"/>
    <w:rsid w:val="009D6C0E"/>
    <w:rsid w:val="009D7736"/>
    <w:rsid w:val="009E030A"/>
    <w:rsid w:val="009E0430"/>
    <w:rsid w:val="009E173B"/>
    <w:rsid w:val="009E2B8D"/>
    <w:rsid w:val="009E341F"/>
    <w:rsid w:val="009E34E2"/>
    <w:rsid w:val="009E355B"/>
    <w:rsid w:val="009E357B"/>
    <w:rsid w:val="009E42CA"/>
    <w:rsid w:val="009E517B"/>
    <w:rsid w:val="009E5831"/>
    <w:rsid w:val="009E64A3"/>
    <w:rsid w:val="009F08D3"/>
    <w:rsid w:val="009F0F05"/>
    <w:rsid w:val="009F29F4"/>
    <w:rsid w:val="009F2B86"/>
    <w:rsid w:val="009F44EB"/>
    <w:rsid w:val="009F45D2"/>
    <w:rsid w:val="009F549A"/>
    <w:rsid w:val="009F6C36"/>
    <w:rsid w:val="009F6E5E"/>
    <w:rsid w:val="009F7590"/>
    <w:rsid w:val="00A003B6"/>
    <w:rsid w:val="00A009FA"/>
    <w:rsid w:val="00A0462B"/>
    <w:rsid w:val="00A0607F"/>
    <w:rsid w:val="00A12274"/>
    <w:rsid w:val="00A13F4A"/>
    <w:rsid w:val="00A142A3"/>
    <w:rsid w:val="00A158D1"/>
    <w:rsid w:val="00A15AD2"/>
    <w:rsid w:val="00A161FF"/>
    <w:rsid w:val="00A16B2E"/>
    <w:rsid w:val="00A16D01"/>
    <w:rsid w:val="00A16EC9"/>
    <w:rsid w:val="00A20A53"/>
    <w:rsid w:val="00A21A36"/>
    <w:rsid w:val="00A228E4"/>
    <w:rsid w:val="00A238DB"/>
    <w:rsid w:val="00A23C7E"/>
    <w:rsid w:val="00A24565"/>
    <w:rsid w:val="00A25133"/>
    <w:rsid w:val="00A254BE"/>
    <w:rsid w:val="00A25843"/>
    <w:rsid w:val="00A259B3"/>
    <w:rsid w:val="00A26C8F"/>
    <w:rsid w:val="00A27528"/>
    <w:rsid w:val="00A27A4C"/>
    <w:rsid w:val="00A3029F"/>
    <w:rsid w:val="00A318A9"/>
    <w:rsid w:val="00A32237"/>
    <w:rsid w:val="00A33870"/>
    <w:rsid w:val="00A342E4"/>
    <w:rsid w:val="00A34377"/>
    <w:rsid w:val="00A344A9"/>
    <w:rsid w:val="00A34A88"/>
    <w:rsid w:val="00A35623"/>
    <w:rsid w:val="00A363B9"/>
    <w:rsid w:val="00A368BF"/>
    <w:rsid w:val="00A40A8C"/>
    <w:rsid w:val="00A438DD"/>
    <w:rsid w:val="00A438ED"/>
    <w:rsid w:val="00A44C59"/>
    <w:rsid w:val="00A46C74"/>
    <w:rsid w:val="00A474AC"/>
    <w:rsid w:val="00A47F38"/>
    <w:rsid w:val="00A5076F"/>
    <w:rsid w:val="00A50B24"/>
    <w:rsid w:val="00A53176"/>
    <w:rsid w:val="00A531DA"/>
    <w:rsid w:val="00A534C4"/>
    <w:rsid w:val="00A54BF1"/>
    <w:rsid w:val="00A55A8D"/>
    <w:rsid w:val="00A55E2C"/>
    <w:rsid w:val="00A56B23"/>
    <w:rsid w:val="00A60F97"/>
    <w:rsid w:val="00A61E63"/>
    <w:rsid w:val="00A61EDC"/>
    <w:rsid w:val="00A62525"/>
    <w:rsid w:val="00A627B6"/>
    <w:rsid w:val="00A627FE"/>
    <w:rsid w:val="00A65102"/>
    <w:rsid w:val="00A653E0"/>
    <w:rsid w:val="00A67CEF"/>
    <w:rsid w:val="00A706EF"/>
    <w:rsid w:val="00A71F2B"/>
    <w:rsid w:val="00A7251E"/>
    <w:rsid w:val="00A72A5B"/>
    <w:rsid w:val="00A730D1"/>
    <w:rsid w:val="00A75257"/>
    <w:rsid w:val="00A778B0"/>
    <w:rsid w:val="00A77C2C"/>
    <w:rsid w:val="00A801A1"/>
    <w:rsid w:val="00A815FF"/>
    <w:rsid w:val="00A81969"/>
    <w:rsid w:val="00A81F17"/>
    <w:rsid w:val="00A827F3"/>
    <w:rsid w:val="00A83D7A"/>
    <w:rsid w:val="00A83EDE"/>
    <w:rsid w:val="00A841B3"/>
    <w:rsid w:val="00A846E4"/>
    <w:rsid w:val="00A8470E"/>
    <w:rsid w:val="00A853A6"/>
    <w:rsid w:val="00A85C84"/>
    <w:rsid w:val="00A85FD0"/>
    <w:rsid w:val="00A903EA"/>
    <w:rsid w:val="00A909BC"/>
    <w:rsid w:val="00A90BB5"/>
    <w:rsid w:val="00A92C53"/>
    <w:rsid w:val="00A92F9C"/>
    <w:rsid w:val="00A93C10"/>
    <w:rsid w:val="00A93E87"/>
    <w:rsid w:val="00A94637"/>
    <w:rsid w:val="00A94B52"/>
    <w:rsid w:val="00A956E0"/>
    <w:rsid w:val="00A95A67"/>
    <w:rsid w:val="00A96566"/>
    <w:rsid w:val="00A96E97"/>
    <w:rsid w:val="00A97399"/>
    <w:rsid w:val="00AA16B0"/>
    <w:rsid w:val="00AA1FED"/>
    <w:rsid w:val="00AA29FE"/>
    <w:rsid w:val="00AA3B8E"/>
    <w:rsid w:val="00AA4078"/>
    <w:rsid w:val="00AA4891"/>
    <w:rsid w:val="00AA4993"/>
    <w:rsid w:val="00AA548F"/>
    <w:rsid w:val="00AA5507"/>
    <w:rsid w:val="00AA5E22"/>
    <w:rsid w:val="00AA5EC9"/>
    <w:rsid w:val="00AA69DB"/>
    <w:rsid w:val="00AA71C3"/>
    <w:rsid w:val="00AA7CD5"/>
    <w:rsid w:val="00AA7E34"/>
    <w:rsid w:val="00AB1930"/>
    <w:rsid w:val="00AB2217"/>
    <w:rsid w:val="00AB65F0"/>
    <w:rsid w:val="00AC08A9"/>
    <w:rsid w:val="00AC0D41"/>
    <w:rsid w:val="00AC1267"/>
    <w:rsid w:val="00AC16BD"/>
    <w:rsid w:val="00AC1E6B"/>
    <w:rsid w:val="00AC301D"/>
    <w:rsid w:val="00AC4724"/>
    <w:rsid w:val="00AC49D4"/>
    <w:rsid w:val="00AC51B7"/>
    <w:rsid w:val="00AC5FA2"/>
    <w:rsid w:val="00AC643E"/>
    <w:rsid w:val="00AC661B"/>
    <w:rsid w:val="00AD0DDA"/>
    <w:rsid w:val="00AD2097"/>
    <w:rsid w:val="00AD21C0"/>
    <w:rsid w:val="00AD29B4"/>
    <w:rsid w:val="00AD4887"/>
    <w:rsid w:val="00AD4A0F"/>
    <w:rsid w:val="00AD75D1"/>
    <w:rsid w:val="00AD7F28"/>
    <w:rsid w:val="00AE0B8E"/>
    <w:rsid w:val="00AE0F27"/>
    <w:rsid w:val="00AE1150"/>
    <w:rsid w:val="00AE2100"/>
    <w:rsid w:val="00AE2630"/>
    <w:rsid w:val="00AE2BC1"/>
    <w:rsid w:val="00AE2CFF"/>
    <w:rsid w:val="00AE417C"/>
    <w:rsid w:val="00AE591D"/>
    <w:rsid w:val="00AE5C9F"/>
    <w:rsid w:val="00AE6F51"/>
    <w:rsid w:val="00AE710C"/>
    <w:rsid w:val="00AF2836"/>
    <w:rsid w:val="00AF39B3"/>
    <w:rsid w:val="00AF4229"/>
    <w:rsid w:val="00AF4DD9"/>
    <w:rsid w:val="00AF587E"/>
    <w:rsid w:val="00AF5992"/>
    <w:rsid w:val="00AF5CC5"/>
    <w:rsid w:val="00AF6286"/>
    <w:rsid w:val="00B00BDC"/>
    <w:rsid w:val="00B021B5"/>
    <w:rsid w:val="00B0232C"/>
    <w:rsid w:val="00B0262E"/>
    <w:rsid w:val="00B04297"/>
    <w:rsid w:val="00B04F97"/>
    <w:rsid w:val="00B05AF1"/>
    <w:rsid w:val="00B0639F"/>
    <w:rsid w:val="00B06450"/>
    <w:rsid w:val="00B06BCD"/>
    <w:rsid w:val="00B06E98"/>
    <w:rsid w:val="00B07E67"/>
    <w:rsid w:val="00B1309F"/>
    <w:rsid w:val="00B13BC4"/>
    <w:rsid w:val="00B15041"/>
    <w:rsid w:val="00B15E8C"/>
    <w:rsid w:val="00B1685D"/>
    <w:rsid w:val="00B168D5"/>
    <w:rsid w:val="00B17D15"/>
    <w:rsid w:val="00B20A0D"/>
    <w:rsid w:val="00B216EB"/>
    <w:rsid w:val="00B21F6A"/>
    <w:rsid w:val="00B22A94"/>
    <w:rsid w:val="00B233EC"/>
    <w:rsid w:val="00B237FF"/>
    <w:rsid w:val="00B2398F"/>
    <w:rsid w:val="00B23F3B"/>
    <w:rsid w:val="00B26982"/>
    <w:rsid w:val="00B30CE5"/>
    <w:rsid w:val="00B31090"/>
    <w:rsid w:val="00B31B06"/>
    <w:rsid w:val="00B31BBA"/>
    <w:rsid w:val="00B322EB"/>
    <w:rsid w:val="00B3374F"/>
    <w:rsid w:val="00B3417C"/>
    <w:rsid w:val="00B353AA"/>
    <w:rsid w:val="00B36036"/>
    <w:rsid w:val="00B36470"/>
    <w:rsid w:val="00B372FE"/>
    <w:rsid w:val="00B4147C"/>
    <w:rsid w:val="00B41962"/>
    <w:rsid w:val="00B42627"/>
    <w:rsid w:val="00B43CD1"/>
    <w:rsid w:val="00B43F5E"/>
    <w:rsid w:val="00B448E9"/>
    <w:rsid w:val="00B45FE5"/>
    <w:rsid w:val="00B4726A"/>
    <w:rsid w:val="00B50A48"/>
    <w:rsid w:val="00B518E3"/>
    <w:rsid w:val="00B51A0D"/>
    <w:rsid w:val="00B51B1D"/>
    <w:rsid w:val="00B51B3A"/>
    <w:rsid w:val="00B52EBF"/>
    <w:rsid w:val="00B54455"/>
    <w:rsid w:val="00B5498C"/>
    <w:rsid w:val="00B552DD"/>
    <w:rsid w:val="00B552E0"/>
    <w:rsid w:val="00B56A62"/>
    <w:rsid w:val="00B56DD0"/>
    <w:rsid w:val="00B56F3A"/>
    <w:rsid w:val="00B60652"/>
    <w:rsid w:val="00B6097D"/>
    <w:rsid w:val="00B61B31"/>
    <w:rsid w:val="00B62ABC"/>
    <w:rsid w:val="00B631E8"/>
    <w:rsid w:val="00B64347"/>
    <w:rsid w:val="00B6478F"/>
    <w:rsid w:val="00B6597A"/>
    <w:rsid w:val="00B65A84"/>
    <w:rsid w:val="00B65B81"/>
    <w:rsid w:val="00B66277"/>
    <w:rsid w:val="00B66F15"/>
    <w:rsid w:val="00B67F4F"/>
    <w:rsid w:val="00B7102D"/>
    <w:rsid w:val="00B7226D"/>
    <w:rsid w:val="00B7246F"/>
    <w:rsid w:val="00B727AE"/>
    <w:rsid w:val="00B7321B"/>
    <w:rsid w:val="00B73B74"/>
    <w:rsid w:val="00B77B85"/>
    <w:rsid w:val="00B80AA4"/>
    <w:rsid w:val="00B81C3C"/>
    <w:rsid w:val="00B83A99"/>
    <w:rsid w:val="00B83F14"/>
    <w:rsid w:val="00B847FD"/>
    <w:rsid w:val="00B85B67"/>
    <w:rsid w:val="00B8630A"/>
    <w:rsid w:val="00B907FC"/>
    <w:rsid w:val="00B90DB7"/>
    <w:rsid w:val="00B91286"/>
    <w:rsid w:val="00B91DF4"/>
    <w:rsid w:val="00B91FB2"/>
    <w:rsid w:val="00B92ADE"/>
    <w:rsid w:val="00B934B7"/>
    <w:rsid w:val="00B93904"/>
    <w:rsid w:val="00B9535A"/>
    <w:rsid w:val="00B953F0"/>
    <w:rsid w:val="00B96D1B"/>
    <w:rsid w:val="00B9760C"/>
    <w:rsid w:val="00B97724"/>
    <w:rsid w:val="00B97DFF"/>
    <w:rsid w:val="00BA0433"/>
    <w:rsid w:val="00BA046F"/>
    <w:rsid w:val="00BA088B"/>
    <w:rsid w:val="00BA0BA0"/>
    <w:rsid w:val="00BA0FFC"/>
    <w:rsid w:val="00BA213A"/>
    <w:rsid w:val="00BA2994"/>
    <w:rsid w:val="00BA4381"/>
    <w:rsid w:val="00BA444B"/>
    <w:rsid w:val="00BA4A27"/>
    <w:rsid w:val="00BA4BF6"/>
    <w:rsid w:val="00BA505C"/>
    <w:rsid w:val="00BA5F12"/>
    <w:rsid w:val="00BA7297"/>
    <w:rsid w:val="00BB23F6"/>
    <w:rsid w:val="00BB6AB7"/>
    <w:rsid w:val="00BC1436"/>
    <w:rsid w:val="00BC1903"/>
    <w:rsid w:val="00BC4F9B"/>
    <w:rsid w:val="00BC5622"/>
    <w:rsid w:val="00BC5D3A"/>
    <w:rsid w:val="00BC6945"/>
    <w:rsid w:val="00BC7EDC"/>
    <w:rsid w:val="00BD0B9B"/>
    <w:rsid w:val="00BD0E27"/>
    <w:rsid w:val="00BD1569"/>
    <w:rsid w:val="00BD4724"/>
    <w:rsid w:val="00BD4C3C"/>
    <w:rsid w:val="00BD6623"/>
    <w:rsid w:val="00BD7405"/>
    <w:rsid w:val="00BD7412"/>
    <w:rsid w:val="00BE012A"/>
    <w:rsid w:val="00BE0199"/>
    <w:rsid w:val="00BE04EC"/>
    <w:rsid w:val="00BE1317"/>
    <w:rsid w:val="00BE3490"/>
    <w:rsid w:val="00BE36E4"/>
    <w:rsid w:val="00BE4C78"/>
    <w:rsid w:val="00BE5252"/>
    <w:rsid w:val="00BE5AAF"/>
    <w:rsid w:val="00BE696A"/>
    <w:rsid w:val="00BF037D"/>
    <w:rsid w:val="00BF03C2"/>
    <w:rsid w:val="00BF1965"/>
    <w:rsid w:val="00BF31B5"/>
    <w:rsid w:val="00BF397D"/>
    <w:rsid w:val="00BF4DA2"/>
    <w:rsid w:val="00BF4E31"/>
    <w:rsid w:val="00BF5F06"/>
    <w:rsid w:val="00BF64A9"/>
    <w:rsid w:val="00BF693B"/>
    <w:rsid w:val="00BF7A61"/>
    <w:rsid w:val="00C00F6D"/>
    <w:rsid w:val="00C030C5"/>
    <w:rsid w:val="00C04036"/>
    <w:rsid w:val="00C041C7"/>
    <w:rsid w:val="00C05995"/>
    <w:rsid w:val="00C05E40"/>
    <w:rsid w:val="00C05FA9"/>
    <w:rsid w:val="00C076AB"/>
    <w:rsid w:val="00C07EB5"/>
    <w:rsid w:val="00C100A3"/>
    <w:rsid w:val="00C11169"/>
    <w:rsid w:val="00C11FF9"/>
    <w:rsid w:val="00C12C84"/>
    <w:rsid w:val="00C13D41"/>
    <w:rsid w:val="00C14267"/>
    <w:rsid w:val="00C15525"/>
    <w:rsid w:val="00C160DF"/>
    <w:rsid w:val="00C177AD"/>
    <w:rsid w:val="00C20005"/>
    <w:rsid w:val="00C20DA3"/>
    <w:rsid w:val="00C22E68"/>
    <w:rsid w:val="00C2395D"/>
    <w:rsid w:val="00C30364"/>
    <w:rsid w:val="00C3058B"/>
    <w:rsid w:val="00C30B82"/>
    <w:rsid w:val="00C3389A"/>
    <w:rsid w:val="00C34C24"/>
    <w:rsid w:val="00C36AE6"/>
    <w:rsid w:val="00C378A5"/>
    <w:rsid w:val="00C406D5"/>
    <w:rsid w:val="00C40ED7"/>
    <w:rsid w:val="00C4211F"/>
    <w:rsid w:val="00C42D29"/>
    <w:rsid w:val="00C431EA"/>
    <w:rsid w:val="00C432FB"/>
    <w:rsid w:val="00C446FC"/>
    <w:rsid w:val="00C44966"/>
    <w:rsid w:val="00C44B55"/>
    <w:rsid w:val="00C44CFD"/>
    <w:rsid w:val="00C45AD0"/>
    <w:rsid w:val="00C47403"/>
    <w:rsid w:val="00C5086C"/>
    <w:rsid w:val="00C5092C"/>
    <w:rsid w:val="00C50AB6"/>
    <w:rsid w:val="00C50DEA"/>
    <w:rsid w:val="00C51821"/>
    <w:rsid w:val="00C521C3"/>
    <w:rsid w:val="00C52A5A"/>
    <w:rsid w:val="00C531D0"/>
    <w:rsid w:val="00C53C0A"/>
    <w:rsid w:val="00C53D6C"/>
    <w:rsid w:val="00C53E99"/>
    <w:rsid w:val="00C54377"/>
    <w:rsid w:val="00C55AEA"/>
    <w:rsid w:val="00C55D46"/>
    <w:rsid w:val="00C5676B"/>
    <w:rsid w:val="00C56C36"/>
    <w:rsid w:val="00C600E8"/>
    <w:rsid w:val="00C619E9"/>
    <w:rsid w:val="00C62974"/>
    <w:rsid w:val="00C64B8E"/>
    <w:rsid w:val="00C662B7"/>
    <w:rsid w:val="00C66318"/>
    <w:rsid w:val="00C663EB"/>
    <w:rsid w:val="00C66735"/>
    <w:rsid w:val="00C6772F"/>
    <w:rsid w:val="00C70A49"/>
    <w:rsid w:val="00C73190"/>
    <w:rsid w:val="00C74293"/>
    <w:rsid w:val="00C75555"/>
    <w:rsid w:val="00C764BD"/>
    <w:rsid w:val="00C766A8"/>
    <w:rsid w:val="00C76747"/>
    <w:rsid w:val="00C76984"/>
    <w:rsid w:val="00C8054F"/>
    <w:rsid w:val="00C81C4B"/>
    <w:rsid w:val="00C81DAB"/>
    <w:rsid w:val="00C82442"/>
    <w:rsid w:val="00C82E2D"/>
    <w:rsid w:val="00C83E47"/>
    <w:rsid w:val="00C84DC3"/>
    <w:rsid w:val="00C8531E"/>
    <w:rsid w:val="00C853E9"/>
    <w:rsid w:val="00C903A6"/>
    <w:rsid w:val="00C9101C"/>
    <w:rsid w:val="00C91638"/>
    <w:rsid w:val="00C93A2E"/>
    <w:rsid w:val="00C94AC7"/>
    <w:rsid w:val="00C94E0C"/>
    <w:rsid w:val="00C95D42"/>
    <w:rsid w:val="00C9692D"/>
    <w:rsid w:val="00CA15F8"/>
    <w:rsid w:val="00CA3BFA"/>
    <w:rsid w:val="00CA43AA"/>
    <w:rsid w:val="00CA5C1A"/>
    <w:rsid w:val="00CA61FE"/>
    <w:rsid w:val="00CA6275"/>
    <w:rsid w:val="00CA7639"/>
    <w:rsid w:val="00CB0FC5"/>
    <w:rsid w:val="00CB39C1"/>
    <w:rsid w:val="00CB5428"/>
    <w:rsid w:val="00CB5F62"/>
    <w:rsid w:val="00CB73E5"/>
    <w:rsid w:val="00CC0D41"/>
    <w:rsid w:val="00CC0FCF"/>
    <w:rsid w:val="00CC1955"/>
    <w:rsid w:val="00CC1E91"/>
    <w:rsid w:val="00CC23FD"/>
    <w:rsid w:val="00CC274A"/>
    <w:rsid w:val="00CC27CC"/>
    <w:rsid w:val="00CC360E"/>
    <w:rsid w:val="00CC4542"/>
    <w:rsid w:val="00CC4872"/>
    <w:rsid w:val="00CC4A0F"/>
    <w:rsid w:val="00CC4C12"/>
    <w:rsid w:val="00CC62D5"/>
    <w:rsid w:val="00CC6FBE"/>
    <w:rsid w:val="00CD0F55"/>
    <w:rsid w:val="00CD151E"/>
    <w:rsid w:val="00CD17C5"/>
    <w:rsid w:val="00CD28DA"/>
    <w:rsid w:val="00CD2919"/>
    <w:rsid w:val="00CD3615"/>
    <w:rsid w:val="00CD3A69"/>
    <w:rsid w:val="00CD51A5"/>
    <w:rsid w:val="00CD64C5"/>
    <w:rsid w:val="00CD652D"/>
    <w:rsid w:val="00CD67E9"/>
    <w:rsid w:val="00CD6C25"/>
    <w:rsid w:val="00CD7591"/>
    <w:rsid w:val="00CE07DA"/>
    <w:rsid w:val="00CE31D8"/>
    <w:rsid w:val="00CE34B2"/>
    <w:rsid w:val="00CE3A4D"/>
    <w:rsid w:val="00CE4402"/>
    <w:rsid w:val="00CE4DA2"/>
    <w:rsid w:val="00CE6376"/>
    <w:rsid w:val="00CE64DA"/>
    <w:rsid w:val="00CF0184"/>
    <w:rsid w:val="00CF09C2"/>
    <w:rsid w:val="00CF151D"/>
    <w:rsid w:val="00CF4728"/>
    <w:rsid w:val="00CF6D5B"/>
    <w:rsid w:val="00CF7C33"/>
    <w:rsid w:val="00D027F0"/>
    <w:rsid w:val="00D02841"/>
    <w:rsid w:val="00D0336D"/>
    <w:rsid w:val="00D03720"/>
    <w:rsid w:val="00D03D7D"/>
    <w:rsid w:val="00D04A27"/>
    <w:rsid w:val="00D06B58"/>
    <w:rsid w:val="00D075DC"/>
    <w:rsid w:val="00D10412"/>
    <w:rsid w:val="00D10E8D"/>
    <w:rsid w:val="00D11750"/>
    <w:rsid w:val="00D15010"/>
    <w:rsid w:val="00D16A99"/>
    <w:rsid w:val="00D1740A"/>
    <w:rsid w:val="00D17CB7"/>
    <w:rsid w:val="00D20739"/>
    <w:rsid w:val="00D20E13"/>
    <w:rsid w:val="00D21283"/>
    <w:rsid w:val="00D22451"/>
    <w:rsid w:val="00D22600"/>
    <w:rsid w:val="00D22C92"/>
    <w:rsid w:val="00D25C6A"/>
    <w:rsid w:val="00D2719E"/>
    <w:rsid w:val="00D27DAC"/>
    <w:rsid w:val="00D303B6"/>
    <w:rsid w:val="00D31A84"/>
    <w:rsid w:val="00D31B11"/>
    <w:rsid w:val="00D32445"/>
    <w:rsid w:val="00D32F8A"/>
    <w:rsid w:val="00D34C5C"/>
    <w:rsid w:val="00D35D16"/>
    <w:rsid w:val="00D35ECD"/>
    <w:rsid w:val="00D3637C"/>
    <w:rsid w:val="00D37410"/>
    <w:rsid w:val="00D4140E"/>
    <w:rsid w:val="00D41EB9"/>
    <w:rsid w:val="00D42776"/>
    <w:rsid w:val="00D43346"/>
    <w:rsid w:val="00D4358E"/>
    <w:rsid w:val="00D43AE0"/>
    <w:rsid w:val="00D43BE3"/>
    <w:rsid w:val="00D44EE0"/>
    <w:rsid w:val="00D44FDD"/>
    <w:rsid w:val="00D46405"/>
    <w:rsid w:val="00D4643D"/>
    <w:rsid w:val="00D4665B"/>
    <w:rsid w:val="00D46696"/>
    <w:rsid w:val="00D514B9"/>
    <w:rsid w:val="00D5161D"/>
    <w:rsid w:val="00D5280E"/>
    <w:rsid w:val="00D52A44"/>
    <w:rsid w:val="00D54714"/>
    <w:rsid w:val="00D54B82"/>
    <w:rsid w:val="00D54E2B"/>
    <w:rsid w:val="00D56110"/>
    <w:rsid w:val="00D561B2"/>
    <w:rsid w:val="00D56D87"/>
    <w:rsid w:val="00D56DA7"/>
    <w:rsid w:val="00D57069"/>
    <w:rsid w:val="00D5735D"/>
    <w:rsid w:val="00D57DB7"/>
    <w:rsid w:val="00D60CB5"/>
    <w:rsid w:val="00D60EBC"/>
    <w:rsid w:val="00D620B6"/>
    <w:rsid w:val="00D63A76"/>
    <w:rsid w:val="00D653ED"/>
    <w:rsid w:val="00D65A4E"/>
    <w:rsid w:val="00D66FD2"/>
    <w:rsid w:val="00D67B97"/>
    <w:rsid w:val="00D705C2"/>
    <w:rsid w:val="00D71E95"/>
    <w:rsid w:val="00D726BF"/>
    <w:rsid w:val="00D72950"/>
    <w:rsid w:val="00D736F8"/>
    <w:rsid w:val="00D73899"/>
    <w:rsid w:val="00D75690"/>
    <w:rsid w:val="00D75B7E"/>
    <w:rsid w:val="00D75FFB"/>
    <w:rsid w:val="00D760F3"/>
    <w:rsid w:val="00D80747"/>
    <w:rsid w:val="00D812E2"/>
    <w:rsid w:val="00D813E4"/>
    <w:rsid w:val="00D82965"/>
    <w:rsid w:val="00D83DAF"/>
    <w:rsid w:val="00D83E32"/>
    <w:rsid w:val="00D84B64"/>
    <w:rsid w:val="00D84EA9"/>
    <w:rsid w:val="00D86139"/>
    <w:rsid w:val="00D867C9"/>
    <w:rsid w:val="00D86F0F"/>
    <w:rsid w:val="00D874D8"/>
    <w:rsid w:val="00D91C2F"/>
    <w:rsid w:val="00D91EA9"/>
    <w:rsid w:val="00D921FC"/>
    <w:rsid w:val="00D92376"/>
    <w:rsid w:val="00D923D1"/>
    <w:rsid w:val="00D92993"/>
    <w:rsid w:val="00D93B6A"/>
    <w:rsid w:val="00D93C02"/>
    <w:rsid w:val="00D949CA"/>
    <w:rsid w:val="00D9538F"/>
    <w:rsid w:val="00D96455"/>
    <w:rsid w:val="00D96AB5"/>
    <w:rsid w:val="00D97BF0"/>
    <w:rsid w:val="00DA0013"/>
    <w:rsid w:val="00DA13CE"/>
    <w:rsid w:val="00DA18EA"/>
    <w:rsid w:val="00DA1C51"/>
    <w:rsid w:val="00DA299C"/>
    <w:rsid w:val="00DA2B74"/>
    <w:rsid w:val="00DA3040"/>
    <w:rsid w:val="00DA3127"/>
    <w:rsid w:val="00DA5148"/>
    <w:rsid w:val="00DA5C3B"/>
    <w:rsid w:val="00DA5FAF"/>
    <w:rsid w:val="00DA7295"/>
    <w:rsid w:val="00DA7C2D"/>
    <w:rsid w:val="00DA7D1C"/>
    <w:rsid w:val="00DB1503"/>
    <w:rsid w:val="00DB269A"/>
    <w:rsid w:val="00DB3812"/>
    <w:rsid w:val="00DB3B8E"/>
    <w:rsid w:val="00DB3EA4"/>
    <w:rsid w:val="00DB46F6"/>
    <w:rsid w:val="00DB4F45"/>
    <w:rsid w:val="00DB6449"/>
    <w:rsid w:val="00DB6F08"/>
    <w:rsid w:val="00DB7735"/>
    <w:rsid w:val="00DC0324"/>
    <w:rsid w:val="00DC0865"/>
    <w:rsid w:val="00DC11F1"/>
    <w:rsid w:val="00DC1443"/>
    <w:rsid w:val="00DC1661"/>
    <w:rsid w:val="00DC1EA4"/>
    <w:rsid w:val="00DC5DC0"/>
    <w:rsid w:val="00DC7884"/>
    <w:rsid w:val="00DC7AD7"/>
    <w:rsid w:val="00DD0530"/>
    <w:rsid w:val="00DD179A"/>
    <w:rsid w:val="00DD21A8"/>
    <w:rsid w:val="00DD2590"/>
    <w:rsid w:val="00DD2BC0"/>
    <w:rsid w:val="00DD3149"/>
    <w:rsid w:val="00DD399F"/>
    <w:rsid w:val="00DD4F24"/>
    <w:rsid w:val="00DD57AB"/>
    <w:rsid w:val="00DD5ABA"/>
    <w:rsid w:val="00DD6CBE"/>
    <w:rsid w:val="00DD784D"/>
    <w:rsid w:val="00DE1683"/>
    <w:rsid w:val="00DE18CC"/>
    <w:rsid w:val="00DE1AD7"/>
    <w:rsid w:val="00DE221F"/>
    <w:rsid w:val="00DE27E0"/>
    <w:rsid w:val="00DE486B"/>
    <w:rsid w:val="00DE4B16"/>
    <w:rsid w:val="00DE512F"/>
    <w:rsid w:val="00DE61A5"/>
    <w:rsid w:val="00DE7531"/>
    <w:rsid w:val="00DE7E54"/>
    <w:rsid w:val="00DF083D"/>
    <w:rsid w:val="00DF0D0D"/>
    <w:rsid w:val="00DF1F86"/>
    <w:rsid w:val="00DF1FF4"/>
    <w:rsid w:val="00DF27A7"/>
    <w:rsid w:val="00DF2948"/>
    <w:rsid w:val="00DF2E08"/>
    <w:rsid w:val="00DF3134"/>
    <w:rsid w:val="00DF3823"/>
    <w:rsid w:val="00DF4654"/>
    <w:rsid w:val="00DF4E53"/>
    <w:rsid w:val="00DF5124"/>
    <w:rsid w:val="00DF53ED"/>
    <w:rsid w:val="00DF607D"/>
    <w:rsid w:val="00DF7379"/>
    <w:rsid w:val="00E0109B"/>
    <w:rsid w:val="00E01A41"/>
    <w:rsid w:val="00E02961"/>
    <w:rsid w:val="00E02991"/>
    <w:rsid w:val="00E0521C"/>
    <w:rsid w:val="00E058A5"/>
    <w:rsid w:val="00E06311"/>
    <w:rsid w:val="00E10205"/>
    <w:rsid w:val="00E10E6D"/>
    <w:rsid w:val="00E11EF5"/>
    <w:rsid w:val="00E122DF"/>
    <w:rsid w:val="00E12599"/>
    <w:rsid w:val="00E12CF5"/>
    <w:rsid w:val="00E1380B"/>
    <w:rsid w:val="00E14704"/>
    <w:rsid w:val="00E14847"/>
    <w:rsid w:val="00E14A05"/>
    <w:rsid w:val="00E157EE"/>
    <w:rsid w:val="00E16CE2"/>
    <w:rsid w:val="00E179A6"/>
    <w:rsid w:val="00E17B2F"/>
    <w:rsid w:val="00E21994"/>
    <w:rsid w:val="00E2325A"/>
    <w:rsid w:val="00E25968"/>
    <w:rsid w:val="00E26995"/>
    <w:rsid w:val="00E26F77"/>
    <w:rsid w:val="00E30CBB"/>
    <w:rsid w:val="00E31F08"/>
    <w:rsid w:val="00E32798"/>
    <w:rsid w:val="00E32E69"/>
    <w:rsid w:val="00E33A94"/>
    <w:rsid w:val="00E340A7"/>
    <w:rsid w:val="00E34182"/>
    <w:rsid w:val="00E34518"/>
    <w:rsid w:val="00E373C1"/>
    <w:rsid w:val="00E4225A"/>
    <w:rsid w:val="00E42DCE"/>
    <w:rsid w:val="00E42E0C"/>
    <w:rsid w:val="00E43AA8"/>
    <w:rsid w:val="00E453F8"/>
    <w:rsid w:val="00E46704"/>
    <w:rsid w:val="00E46780"/>
    <w:rsid w:val="00E47AAD"/>
    <w:rsid w:val="00E47C63"/>
    <w:rsid w:val="00E50353"/>
    <w:rsid w:val="00E509BC"/>
    <w:rsid w:val="00E51C78"/>
    <w:rsid w:val="00E5241A"/>
    <w:rsid w:val="00E53678"/>
    <w:rsid w:val="00E543A4"/>
    <w:rsid w:val="00E55581"/>
    <w:rsid w:val="00E55E2C"/>
    <w:rsid w:val="00E55E52"/>
    <w:rsid w:val="00E5772D"/>
    <w:rsid w:val="00E57A97"/>
    <w:rsid w:val="00E602D9"/>
    <w:rsid w:val="00E615B1"/>
    <w:rsid w:val="00E61F16"/>
    <w:rsid w:val="00E62133"/>
    <w:rsid w:val="00E63CFE"/>
    <w:rsid w:val="00E63F00"/>
    <w:rsid w:val="00E65E6D"/>
    <w:rsid w:val="00E66D40"/>
    <w:rsid w:val="00E66FFB"/>
    <w:rsid w:val="00E67635"/>
    <w:rsid w:val="00E705C5"/>
    <w:rsid w:val="00E708D0"/>
    <w:rsid w:val="00E7247A"/>
    <w:rsid w:val="00E73782"/>
    <w:rsid w:val="00E73BE5"/>
    <w:rsid w:val="00E74C73"/>
    <w:rsid w:val="00E74D02"/>
    <w:rsid w:val="00E74FE4"/>
    <w:rsid w:val="00E7506D"/>
    <w:rsid w:val="00E7519C"/>
    <w:rsid w:val="00E752A0"/>
    <w:rsid w:val="00E75737"/>
    <w:rsid w:val="00E75A7C"/>
    <w:rsid w:val="00E80FB7"/>
    <w:rsid w:val="00E817AA"/>
    <w:rsid w:val="00E81D2E"/>
    <w:rsid w:val="00E82078"/>
    <w:rsid w:val="00E82E34"/>
    <w:rsid w:val="00E857FB"/>
    <w:rsid w:val="00E86655"/>
    <w:rsid w:val="00E86EF7"/>
    <w:rsid w:val="00E87E25"/>
    <w:rsid w:val="00E90A1F"/>
    <w:rsid w:val="00E90A9E"/>
    <w:rsid w:val="00E91044"/>
    <w:rsid w:val="00E91F36"/>
    <w:rsid w:val="00E936E1"/>
    <w:rsid w:val="00E93CC6"/>
    <w:rsid w:val="00E9465D"/>
    <w:rsid w:val="00E9586A"/>
    <w:rsid w:val="00E96A39"/>
    <w:rsid w:val="00E971CF"/>
    <w:rsid w:val="00E9787A"/>
    <w:rsid w:val="00E97CF6"/>
    <w:rsid w:val="00EA0745"/>
    <w:rsid w:val="00EA0AF5"/>
    <w:rsid w:val="00EA1094"/>
    <w:rsid w:val="00EA24B7"/>
    <w:rsid w:val="00EA27E3"/>
    <w:rsid w:val="00EA2882"/>
    <w:rsid w:val="00EA4212"/>
    <w:rsid w:val="00EA430E"/>
    <w:rsid w:val="00EA5C05"/>
    <w:rsid w:val="00EA6C87"/>
    <w:rsid w:val="00EA6DE0"/>
    <w:rsid w:val="00EA7E0B"/>
    <w:rsid w:val="00EA7F20"/>
    <w:rsid w:val="00EB092D"/>
    <w:rsid w:val="00EB0C63"/>
    <w:rsid w:val="00EB15A3"/>
    <w:rsid w:val="00EB1884"/>
    <w:rsid w:val="00EB1C59"/>
    <w:rsid w:val="00EB1E99"/>
    <w:rsid w:val="00EB1F4F"/>
    <w:rsid w:val="00EB274E"/>
    <w:rsid w:val="00EB2F37"/>
    <w:rsid w:val="00EB3033"/>
    <w:rsid w:val="00EB3A4E"/>
    <w:rsid w:val="00EB3F6F"/>
    <w:rsid w:val="00EB3F83"/>
    <w:rsid w:val="00EB457C"/>
    <w:rsid w:val="00EB48AD"/>
    <w:rsid w:val="00EB52EF"/>
    <w:rsid w:val="00EB55A1"/>
    <w:rsid w:val="00EB5DC7"/>
    <w:rsid w:val="00EB6CAA"/>
    <w:rsid w:val="00EB77D8"/>
    <w:rsid w:val="00EC01A3"/>
    <w:rsid w:val="00EC06B0"/>
    <w:rsid w:val="00EC0DD3"/>
    <w:rsid w:val="00EC251B"/>
    <w:rsid w:val="00EC436F"/>
    <w:rsid w:val="00EC4A16"/>
    <w:rsid w:val="00EC4F31"/>
    <w:rsid w:val="00EC50F6"/>
    <w:rsid w:val="00EC5434"/>
    <w:rsid w:val="00EC57B5"/>
    <w:rsid w:val="00EC586D"/>
    <w:rsid w:val="00EC5D3D"/>
    <w:rsid w:val="00EC6474"/>
    <w:rsid w:val="00EC648D"/>
    <w:rsid w:val="00EC667F"/>
    <w:rsid w:val="00EC770F"/>
    <w:rsid w:val="00ED17D6"/>
    <w:rsid w:val="00ED1AE8"/>
    <w:rsid w:val="00ED2584"/>
    <w:rsid w:val="00ED2FC5"/>
    <w:rsid w:val="00ED35CE"/>
    <w:rsid w:val="00ED446E"/>
    <w:rsid w:val="00ED5A2F"/>
    <w:rsid w:val="00ED5FC9"/>
    <w:rsid w:val="00ED7094"/>
    <w:rsid w:val="00ED7545"/>
    <w:rsid w:val="00ED75F9"/>
    <w:rsid w:val="00ED7805"/>
    <w:rsid w:val="00ED798A"/>
    <w:rsid w:val="00EE28A9"/>
    <w:rsid w:val="00EE3791"/>
    <w:rsid w:val="00EE46DA"/>
    <w:rsid w:val="00EE5054"/>
    <w:rsid w:val="00EE5890"/>
    <w:rsid w:val="00EE5CBA"/>
    <w:rsid w:val="00EE78A6"/>
    <w:rsid w:val="00EF0CD9"/>
    <w:rsid w:val="00EF0F1B"/>
    <w:rsid w:val="00EF379A"/>
    <w:rsid w:val="00EF43F9"/>
    <w:rsid w:val="00EF45A3"/>
    <w:rsid w:val="00EF55A4"/>
    <w:rsid w:val="00F004D9"/>
    <w:rsid w:val="00F006A2"/>
    <w:rsid w:val="00F00A1F"/>
    <w:rsid w:val="00F00F3E"/>
    <w:rsid w:val="00F01E7C"/>
    <w:rsid w:val="00F01F65"/>
    <w:rsid w:val="00F021DC"/>
    <w:rsid w:val="00F02325"/>
    <w:rsid w:val="00F03050"/>
    <w:rsid w:val="00F03AB1"/>
    <w:rsid w:val="00F03DB5"/>
    <w:rsid w:val="00F03FA8"/>
    <w:rsid w:val="00F04184"/>
    <w:rsid w:val="00F06AE0"/>
    <w:rsid w:val="00F06FCD"/>
    <w:rsid w:val="00F07A8E"/>
    <w:rsid w:val="00F07AFB"/>
    <w:rsid w:val="00F07FFD"/>
    <w:rsid w:val="00F10404"/>
    <w:rsid w:val="00F1044C"/>
    <w:rsid w:val="00F1068D"/>
    <w:rsid w:val="00F1091D"/>
    <w:rsid w:val="00F114FA"/>
    <w:rsid w:val="00F15835"/>
    <w:rsid w:val="00F15D33"/>
    <w:rsid w:val="00F165F2"/>
    <w:rsid w:val="00F17E33"/>
    <w:rsid w:val="00F20150"/>
    <w:rsid w:val="00F20195"/>
    <w:rsid w:val="00F2019C"/>
    <w:rsid w:val="00F212A6"/>
    <w:rsid w:val="00F21476"/>
    <w:rsid w:val="00F21D75"/>
    <w:rsid w:val="00F221A4"/>
    <w:rsid w:val="00F23630"/>
    <w:rsid w:val="00F263B3"/>
    <w:rsid w:val="00F26B88"/>
    <w:rsid w:val="00F31F02"/>
    <w:rsid w:val="00F32BFD"/>
    <w:rsid w:val="00F32C55"/>
    <w:rsid w:val="00F33185"/>
    <w:rsid w:val="00F355DD"/>
    <w:rsid w:val="00F35778"/>
    <w:rsid w:val="00F36513"/>
    <w:rsid w:val="00F3681B"/>
    <w:rsid w:val="00F369D3"/>
    <w:rsid w:val="00F37957"/>
    <w:rsid w:val="00F3795D"/>
    <w:rsid w:val="00F37A4A"/>
    <w:rsid w:val="00F40494"/>
    <w:rsid w:val="00F40F75"/>
    <w:rsid w:val="00F40FF1"/>
    <w:rsid w:val="00F411AC"/>
    <w:rsid w:val="00F41285"/>
    <w:rsid w:val="00F418DA"/>
    <w:rsid w:val="00F41CA4"/>
    <w:rsid w:val="00F41E67"/>
    <w:rsid w:val="00F42B79"/>
    <w:rsid w:val="00F42F29"/>
    <w:rsid w:val="00F43DAC"/>
    <w:rsid w:val="00F45DEC"/>
    <w:rsid w:val="00F46CEA"/>
    <w:rsid w:val="00F46EA3"/>
    <w:rsid w:val="00F46F21"/>
    <w:rsid w:val="00F478A7"/>
    <w:rsid w:val="00F47B8E"/>
    <w:rsid w:val="00F47F24"/>
    <w:rsid w:val="00F507E6"/>
    <w:rsid w:val="00F50B71"/>
    <w:rsid w:val="00F51635"/>
    <w:rsid w:val="00F51D63"/>
    <w:rsid w:val="00F52781"/>
    <w:rsid w:val="00F52E87"/>
    <w:rsid w:val="00F5398D"/>
    <w:rsid w:val="00F541E4"/>
    <w:rsid w:val="00F54363"/>
    <w:rsid w:val="00F56624"/>
    <w:rsid w:val="00F566D9"/>
    <w:rsid w:val="00F56941"/>
    <w:rsid w:val="00F62950"/>
    <w:rsid w:val="00F64C71"/>
    <w:rsid w:val="00F65DDA"/>
    <w:rsid w:val="00F67345"/>
    <w:rsid w:val="00F67455"/>
    <w:rsid w:val="00F73134"/>
    <w:rsid w:val="00F73644"/>
    <w:rsid w:val="00F73821"/>
    <w:rsid w:val="00F744D5"/>
    <w:rsid w:val="00F747D7"/>
    <w:rsid w:val="00F74FBA"/>
    <w:rsid w:val="00F7585B"/>
    <w:rsid w:val="00F75AF8"/>
    <w:rsid w:val="00F75D4E"/>
    <w:rsid w:val="00F76199"/>
    <w:rsid w:val="00F765B5"/>
    <w:rsid w:val="00F77787"/>
    <w:rsid w:val="00F77E38"/>
    <w:rsid w:val="00F80634"/>
    <w:rsid w:val="00F81613"/>
    <w:rsid w:val="00F82E40"/>
    <w:rsid w:val="00F84FDE"/>
    <w:rsid w:val="00F855A6"/>
    <w:rsid w:val="00F85AB8"/>
    <w:rsid w:val="00F85AED"/>
    <w:rsid w:val="00F85B86"/>
    <w:rsid w:val="00F863B9"/>
    <w:rsid w:val="00F90566"/>
    <w:rsid w:val="00F91834"/>
    <w:rsid w:val="00F94CAC"/>
    <w:rsid w:val="00FA030D"/>
    <w:rsid w:val="00FA0626"/>
    <w:rsid w:val="00FA096E"/>
    <w:rsid w:val="00FA47D3"/>
    <w:rsid w:val="00FA7BA1"/>
    <w:rsid w:val="00FB0416"/>
    <w:rsid w:val="00FB0991"/>
    <w:rsid w:val="00FB1070"/>
    <w:rsid w:val="00FB10FB"/>
    <w:rsid w:val="00FB1154"/>
    <w:rsid w:val="00FB2246"/>
    <w:rsid w:val="00FB2684"/>
    <w:rsid w:val="00FB2D1D"/>
    <w:rsid w:val="00FB3ED6"/>
    <w:rsid w:val="00FB5F65"/>
    <w:rsid w:val="00FB71B6"/>
    <w:rsid w:val="00FB7A60"/>
    <w:rsid w:val="00FC1850"/>
    <w:rsid w:val="00FC244D"/>
    <w:rsid w:val="00FC27F8"/>
    <w:rsid w:val="00FC2E48"/>
    <w:rsid w:val="00FC3BD1"/>
    <w:rsid w:val="00FC3C77"/>
    <w:rsid w:val="00FC3C8C"/>
    <w:rsid w:val="00FC75B1"/>
    <w:rsid w:val="00FD2019"/>
    <w:rsid w:val="00FD39C3"/>
    <w:rsid w:val="00FD4A0A"/>
    <w:rsid w:val="00FD4C3C"/>
    <w:rsid w:val="00FD53AB"/>
    <w:rsid w:val="00FD5412"/>
    <w:rsid w:val="00FD56DC"/>
    <w:rsid w:val="00FD712A"/>
    <w:rsid w:val="00FD7276"/>
    <w:rsid w:val="00FD7683"/>
    <w:rsid w:val="00FE0A28"/>
    <w:rsid w:val="00FE0BD3"/>
    <w:rsid w:val="00FE0DD0"/>
    <w:rsid w:val="00FE0F69"/>
    <w:rsid w:val="00FE19E1"/>
    <w:rsid w:val="00FE1BCA"/>
    <w:rsid w:val="00FE297A"/>
    <w:rsid w:val="00FE35D7"/>
    <w:rsid w:val="00FE58FC"/>
    <w:rsid w:val="00FE619A"/>
    <w:rsid w:val="00FE745E"/>
    <w:rsid w:val="00FF0B02"/>
    <w:rsid w:val="00FF1966"/>
    <w:rsid w:val="00FF1F49"/>
    <w:rsid w:val="00FF2343"/>
    <w:rsid w:val="00FF2C0D"/>
    <w:rsid w:val="00FF3301"/>
    <w:rsid w:val="00FF3B51"/>
    <w:rsid w:val="00FF59D3"/>
    <w:rsid w:val="00FF7696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D3BA0"/>
  <w15:chartTrackingRefBased/>
  <w15:docId w15:val="{D954A5B9-0E6C-4034-ABD5-E82A3C9E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64D3"/>
    <w:rPr>
      <w:rFonts w:ascii="Tahoma" w:hAnsi="Tahoma" w:cs="Tahoma"/>
      <w:sz w:val="16"/>
      <w:szCs w:val="16"/>
    </w:rPr>
  </w:style>
  <w:style w:type="character" w:styleId="Strong">
    <w:name w:val="Strong"/>
    <w:qFormat/>
    <w:rsid w:val="001C5590"/>
    <w:rPr>
      <w:b/>
      <w:bCs/>
    </w:rPr>
  </w:style>
  <w:style w:type="character" w:styleId="Emphasis">
    <w:name w:val="Emphasis"/>
    <w:qFormat/>
    <w:rsid w:val="001C55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Pool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Pool Sheet</Template>
  <TotalTime>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</vt:lpstr>
    </vt:vector>
  </TitlesOfParts>
  <Company> 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</dc:title>
  <dc:subject/>
  <dc:creator>Irene Czop</dc:creator>
  <cp:keywords/>
  <cp:lastModifiedBy>John Flynn</cp:lastModifiedBy>
  <cp:revision>2</cp:revision>
  <cp:lastPrinted>2018-12-06T23:38:00Z</cp:lastPrinted>
  <dcterms:created xsi:type="dcterms:W3CDTF">2020-12-14T13:26:00Z</dcterms:created>
  <dcterms:modified xsi:type="dcterms:W3CDTF">2020-12-14T13:26:00Z</dcterms:modified>
</cp:coreProperties>
</file>